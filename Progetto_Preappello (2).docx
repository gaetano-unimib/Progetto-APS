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</w:t>
                  </w:r>
                  <w:proofErr w:type="spellStart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Degeratu</w:t>
                  </w:r>
                  <w:proofErr w:type="spellEnd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3B910F6B" w14:textId="0EE96237" w:rsidR="00E549EF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22670" w:history="1">
            <w:r w:rsidR="00E549EF" w:rsidRPr="00B41069">
              <w:rPr>
                <w:rStyle w:val="Collegamentoipertestuale"/>
                <w:noProof/>
              </w:rPr>
              <w:t>Modello di Dominio</w:t>
            </w:r>
            <w:r w:rsidR="00E549EF">
              <w:rPr>
                <w:noProof/>
                <w:webHidden/>
              </w:rPr>
              <w:tab/>
            </w:r>
            <w:r w:rsidR="00E549EF">
              <w:rPr>
                <w:noProof/>
                <w:webHidden/>
              </w:rPr>
              <w:fldChar w:fldCharType="begin"/>
            </w:r>
            <w:r w:rsidR="00E549EF">
              <w:rPr>
                <w:noProof/>
                <w:webHidden/>
              </w:rPr>
              <w:instrText xml:space="preserve"> PAGEREF _Toc167222670 \h </w:instrText>
            </w:r>
            <w:r w:rsidR="00E549EF">
              <w:rPr>
                <w:noProof/>
                <w:webHidden/>
              </w:rPr>
            </w:r>
            <w:r w:rsidR="00E549EF">
              <w:rPr>
                <w:noProof/>
                <w:webHidden/>
              </w:rPr>
              <w:fldChar w:fldCharType="separate"/>
            </w:r>
            <w:r w:rsidR="00E549EF">
              <w:rPr>
                <w:noProof/>
                <w:webHidden/>
              </w:rPr>
              <w:t>4</w:t>
            </w:r>
            <w:r w:rsidR="00E549EF">
              <w:rPr>
                <w:noProof/>
                <w:webHidden/>
              </w:rPr>
              <w:fldChar w:fldCharType="end"/>
            </w:r>
          </w:hyperlink>
        </w:p>
        <w:p w14:paraId="47093E55" w14:textId="36A074E1" w:rsidR="00E549EF" w:rsidRDefault="00E549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1" w:history="1">
            <w:r w:rsidRPr="00B41069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92123" w14:textId="70CC6DBA" w:rsidR="00E549EF" w:rsidRDefault="00E549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2" w:history="1">
            <w:r w:rsidRPr="00B41069">
              <w:rPr>
                <w:rStyle w:val="Collegamentoipertestuale"/>
                <w:noProof/>
              </w:rPr>
              <w:t>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928E3" w14:textId="6CF43362" w:rsidR="00E549EF" w:rsidRDefault="00E549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3" w:history="1">
            <w:r w:rsidRPr="00B41069">
              <w:rPr>
                <w:rStyle w:val="Collegamentoipertestuale"/>
                <w:noProof/>
              </w:rPr>
              <w:t>Casi d’uso dettagliati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58E5" w14:textId="2E02BF6A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4" w:history="1">
            <w:r w:rsidRPr="00B41069">
              <w:rPr>
                <w:rStyle w:val="Collegamentoipertestuale"/>
                <w:noProof/>
              </w:rPr>
              <w:t>Prenotazione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90728" w14:textId="6380945D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5" w:history="1">
            <w:r w:rsidRPr="00B41069">
              <w:rPr>
                <w:rStyle w:val="Collegamentoipertestuale"/>
                <w:noProof/>
              </w:rPr>
              <w:t>Inserisci pacchetto 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46BB0" w14:textId="59D06E95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6" w:history="1">
            <w:r w:rsidRPr="00B41069">
              <w:rPr>
                <w:rStyle w:val="Collegamentoipertestuale"/>
                <w:noProof/>
              </w:rPr>
              <w:t>Modifica pacchetto 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16FB" w14:textId="4CE3C8F2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7" w:history="1">
            <w:r w:rsidRPr="00B41069">
              <w:rPr>
                <w:rStyle w:val="Collegamentoipertestuale"/>
                <w:noProof/>
              </w:rPr>
              <w:t>Cancellazione pacchetto 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25F12" w14:textId="4D122113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8" w:history="1">
            <w:r w:rsidRPr="00B41069">
              <w:rPr>
                <w:rStyle w:val="Collegamentoipertestuale"/>
                <w:noProof/>
              </w:rPr>
              <w:t>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FEBE" w14:textId="5F1B5F5D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79" w:history="1">
            <w:r w:rsidRPr="00B41069">
              <w:rPr>
                <w:rStyle w:val="Collegamentoipertestuale"/>
                <w:noProof/>
              </w:rPr>
              <w:t>Gestione richieste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AA9F" w14:textId="15855304" w:rsidR="00E549EF" w:rsidRDefault="00E549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0" w:history="1">
            <w:r w:rsidRPr="00B41069">
              <w:rPr>
                <w:rStyle w:val="Collegamentoipertestuale"/>
                <w:noProof/>
              </w:rPr>
              <w:t>Diagramma di Sequenza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0694F" w14:textId="2CA66248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1" w:history="1">
            <w:r w:rsidRPr="00B41069">
              <w:rPr>
                <w:rStyle w:val="Collegamentoipertestuale"/>
                <w:noProof/>
              </w:rPr>
              <w:t>RegistrazioneUtente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4C37B" w14:textId="620F4FB3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2" w:history="1">
            <w:r w:rsidRPr="00B41069">
              <w:rPr>
                <w:rStyle w:val="Collegamentoipertestuale"/>
                <w:noProof/>
              </w:rPr>
              <w:t>PrenotazioneCliente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C1FF9" w14:textId="3F41B82E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3" w:history="1">
            <w:r w:rsidRPr="00B41069">
              <w:rPr>
                <w:rStyle w:val="Collegamentoipertestuale"/>
                <w:noProof/>
              </w:rPr>
              <w:t>InserisciPacchettoVacanza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36893" w14:textId="2ED3CBD0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4" w:history="1">
            <w:r w:rsidRPr="00B41069">
              <w:rPr>
                <w:rStyle w:val="Collegamentoipertestuale"/>
                <w:noProof/>
              </w:rPr>
              <w:t>ModificaPacchettoVacanza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FB66D" w14:textId="7A6A117E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5" w:history="1">
            <w:r w:rsidRPr="00B41069">
              <w:rPr>
                <w:rStyle w:val="Collegamentoipertestuale"/>
                <w:noProof/>
              </w:rPr>
              <w:t>CancellaPacchettoVacanza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66A82" w14:textId="36881BD0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6" w:history="1">
            <w:r w:rsidRPr="00B41069">
              <w:rPr>
                <w:rStyle w:val="Collegamentoipertestuale"/>
                <w:noProof/>
              </w:rPr>
              <w:t>CancellaPrenotazione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0E12F" w14:textId="6AC80D9E" w:rsidR="00E549EF" w:rsidRDefault="00E549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7" w:history="1">
            <w:r w:rsidRPr="00B41069">
              <w:rPr>
                <w:rStyle w:val="Collegamentoipertestuale"/>
                <w:noProof/>
              </w:rPr>
              <w:t>Contratti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B8763" w14:textId="47686EDF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8" w:history="1">
            <w:r w:rsidRPr="00B41069">
              <w:rPr>
                <w:rStyle w:val="Collegamentoipertestuale"/>
                <w:noProof/>
              </w:rPr>
              <w:t>Contratto verificaDati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5CD76" w14:textId="68B52D18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89" w:history="1">
            <w:r w:rsidRPr="00B41069">
              <w:rPr>
                <w:rStyle w:val="Collegamentoipertestuale"/>
                <w:noProof/>
              </w:rPr>
              <w:t>Contratto InserisciUtente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8024E" w14:textId="022FC36D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0" w:history="1">
            <w:r w:rsidRPr="00B41069">
              <w:rPr>
                <w:rStyle w:val="Collegamentoipertestuale"/>
                <w:noProof/>
              </w:rPr>
              <w:t>Contratto effetuaLogin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D4D65" w14:textId="034499EE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1" w:history="1">
            <w:r w:rsidRPr="00B41069">
              <w:rPr>
                <w:rStyle w:val="Collegamentoipertestuale"/>
                <w:noProof/>
              </w:rPr>
              <w:t>Contratto effetuaRichiestaPrenotazione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D41C" w14:textId="5BDA70A2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2" w:history="1">
            <w:r w:rsidRPr="00B41069">
              <w:rPr>
                <w:rStyle w:val="Collegamentoipertestuale"/>
                <w:noProof/>
              </w:rPr>
              <w:t>Contratto inserisciSpecifichePacchetto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C2DC3" w14:textId="17509AAD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3" w:history="1">
            <w:r w:rsidRPr="00B41069">
              <w:rPr>
                <w:rStyle w:val="Collegamentoipertestuale"/>
                <w:noProof/>
              </w:rPr>
              <w:t>Contratto richiestaCancellazione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4416C" w14:textId="05F1D2ED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4" w:history="1">
            <w:r w:rsidRPr="00B41069">
              <w:rPr>
                <w:rStyle w:val="Collegamentoipertestuale"/>
                <w:noProof/>
              </w:rPr>
              <w:t>Contratto confermaCancellazione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E8CD3" w14:textId="270AE086" w:rsidR="00E549EF" w:rsidRDefault="00E549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5" w:history="1">
            <w:r w:rsidRPr="00B41069">
              <w:rPr>
                <w:rStyle w:val="Collegamentoipertestuale"/>
                <w:noProof/>
              </w:rPr>
              <w:t>Architettura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D5B27" w14:textId="096D4056" w:rsidR="00E549EF" w:rsidRDefault="00E549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6" w:history="1">
            <w:r w:rsidRPr="00B41069">
              <w:rPr>
                <w:rStyle w:val="Collegamentoipertestuale"/>
                <w:noProof/>
              </w:rPr>
              <w:t>Diagramma delle Classi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EAFED" w14:textId="034C4A87" w:rsidR="00E549EF" w:rsidRDefault="00E549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7" w:history="1">
            <w:r w:rsidRPr="00B41069">
              <w:rPr>
                <w:rStyle w:val="Collegamentoipertestuale"/>
                <w:noProof/>
              </w:rPr>
              <w:t>Package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FD8E3" w14:textId="62C78C2F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8" w:history="1">
            <w:r w:rsidRPr="00B41069">
              <w:rPr>
                <w:rStyle w:val="Collegamentoipertestuale"/>
                <w:noProof/>
              </w:rPr>
              <w:t>Sottopackage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425F" w14:textId="2C7A5925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699" w:history="1">
            <w:r w:rsidRPr="00B41069">
              <w:rPr>
                <w:rStyle w:val="Collegamentoipertestuale"/>
                <w:noProof/>
              </w:rPr>
              <w:t>Sottopackage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F2269" w14:textId="19675F16" w:rsidR="00E549EF" w:rsidRDefault="00E549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0" w:history="1">
            <w:r w:rsidRPr="00B41069">
              <w:rPr>
                <w:rStyle w:val="Collegamentoipertestuale"/>
                <w:noProof/>
              </w:rPr>
              <w:t>Package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7DF34" w14:textId="06F385EE" w:rsidR="00E549EF" w:rsidRDefault="00E549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1" w:history="1">
            <w:r w:rsidRPr="00B41069">
              <w:rPr>
                <w:rStyle w:val="Collegamentoipertestuale"/>
                <w:noProof/>
              </w:rPr>
              <w:t>Diagrammi di 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A852F" w14:textId="5CE3BA31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2" w:history="1">
            <w:r w:rsidRPr="00B41069">
              <w:rPr>
                <w:rStyle w:val="Collegamentoipertestuale"/>
                <w:noProof/>
              </w:rPr>
              <w:t>Diagramma di Sequenza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45E3A" w14:textId="6A0685F6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3" w:history="1">
            <w:r w:rsidRPr="00B41069">
              <w:rPr>
                <w:rStyle w:val="Collegamentoipertestuale"/>
                <w:noProof/>
              </w:rPr>
              <w:t>Diagramma di Sequenza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9E2E" w14:textId="6D940119" w:rsidR="00E549EF" w:rsidRDefault="00E549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4" w:history="1">
            <w:r w:rsidRPr="00B41069">
              <w:rPr>
                <w:rStyle w:val="Collegamentoipertestuale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0CA7" w14:textId="4CFBC9DA" w:rsidR="00E549EF" w:rsidRDefault="00E549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5" w:history="1">
            <w:r w:rsidRPr="00B41069">
              <w:rPr>
                <w:rStyle w:val="Collegamentoipertestuale"/>
                <w:noProof/>
              </w:rPr>
              <w:t>Grasp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61027" w14:textId="6E0D8077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6" w:history="1">
            <w:r w:rsidRPr="00B41069">
              <w:rPr>
                <w:rStyle w:val="Collegamentoipertestuale"/>
                <w:noProof/>
              </w:rPr>
              <w:t>Pattern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66576" w14:textId="7E6C013C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7" w:history="1">
            <w:r w:rsidRPr="00B41069">
              <w:rPr>
                <w:rStyle w:val="Collegamentoipertestuale"/>
                <w:noProof/>
              </w:rPr>
              <w:t>Pattern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F29AB" w14:textId="0A78C627" w:rsidR="00E549EF" w:rsidRDefault="00E549EF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8" w:history="1">
            <w:r w:rsidRPr="00B41069">
              <w:rPr>
                <w:rStyle w:val="Collegamentoipertestuale"/>
                <w:noProof/>
              </w:rPr>
              <w:t>GoF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E821A" w14:textId="27734B6F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09" w:history="1">
            <w:r w:rsidRPr="00B41069">
              <w:rPr>
                <w:rStyle w:val="Collegamentoipertestuale"/>
                <w:noProof/>
              </w:rPr>
              <w:t>Pattern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1F863" w14:textId="2C97ECCC" w:rsidR="00E549EF" w:rsidRDefault="00E549EF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10" w:history="1">
            <w:r w:rsidRPr="00B41069">
              <w:rPr>
                <w:rStyle w:val="Collegamentoipertestuale"/>
                <w:noProof/>
              </w:rPr>
              <w:t>Pattern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B8BF" w14:textId="3C19D661" w:rsidR="00E549EF" w:rsidRDefault="00E549EF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7222711" w:history="1">
            <w:r w:rsidRPr="00B41069">
              <w:rPr>
                <w:rStyle w:val="Collegamentoipertestuale"/>
                <w:noProof/>
              </w:rPr>
              <w:t>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_Toc167222711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51DC" w14:textId="29263581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7222670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3F48E1DA" w:rsidR="009C7DC9" w:rsidRDefault="00C674C0" w:rsidP="002A2D65">
      <w:pPr>
        <w:jc w:val="center"/>
      </w:pPr>
      <w:r>
        <w:rPr>
          <w:noProof/>
          <w:lang w:val="en-US"/>
        </w:rPr>
        <w:drawing>
          <wp:inline distT="0" distB="0" distL="0" distR="0" wp14:anchorId="6A0D33F2" wp14:editId="69C3E45B">
            <wp:extent cx="6120130" cy="5010785"/>
            <wp:effectExtent l="0" t="0" r="0" b="0"/>
            <wp:docPr id="759179148" name="Immagine 1" descr="Immagine che contiene testo, diagramma, Pian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79148" name="Immagine 1" descr="Immagine che contiene testo, diagramma, Piano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7222671"/>
      <w:r>
        <w:lastRenderedPageBreak/>
        <w:t>Casi d’uso</w:t>
      </w:r>
      <w:bookmarkEnd w:id="1"/>
    </w:p>
    <w:p w14:paraId="67941F7F" w14:textId="02ADEFC7" w:rsidR="00BB2348" w:rsidRDefault="009C7DC9" w:rsidP="00BB2348">
      <w:pPr>
        <w:pStyle w:val="Titolo2"/>
      </w:pPr>
      <w:bookmarkStart w:id="2" w:name="_Toc167222672"/>
      <w:r>
        <w:t>Diagramma dei casi d’uso</w:t>
      </w:r>
      <w:bookmarkEnd w:id="2"/>
    </w:p>
    <w:p w14:paraId="2ADD1C7E" w14:textId="77777777" w:rsidR="00C674C0" w:rsidRPr="00C674C0" w:rsidRDefault="00C674C0" w:rsidP="00C674C0"/>
    <w:p w14:paraId="40A7A9C1" w14:textId="77777777" w:rsidR="00BB2348" w:rsidRPr="00BB2348" w:rsidRDefault="00BB2348" w:rsidP="00BB2348"/>
    <w:p w14:paraId="4970114A" w14:textId="2D67116C" w:rsidR="004007E9" w:rsidRDefault="00C674C0" w:rsidP="00591AA0">
      <w:r>
        <w:rPr>
          <w:noProof/>
          <w:lang w:val="en-US"/>
        </w:rPr>
        <w:drawing>
          <wp:inline distT="0" distB="0" distL="0" distR="0" wp14:anchorId="66142E6E" wp14:editId="6A55354C">
            <wp:extent cx="6120130" cy="5950585"/>
            <wp:effectExtent l="0" t="0" r="0" b="0"/>
            <wp:docPr id="858732523" name="Immagine 2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732523" name="Immagine 2" descr="Immagine che contiene testo, diagramma, schermata, Parallel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7222673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7222674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591AA0">
            <w:pPr>
              <w:pStyle w:val="Paragrafoelenco"/>
              <w:numPr>
                <w:ilvl w:val="0"/>
                <w:numId w:val="1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E37330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>a prenotazione viene realizzata con successo. Vengono contattat</w:t>
            </w:r>
            <w:r w:rsidR="00404C40">
              <w:t>i</w:t>
            </w:r>
            <w:r w:rsidR="000060EA">
              <w:t xml:space="preserve">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 xml:space="preserve">). Viene inviata al cliente </w:t>
            </w:r>
            <w:r w:rsidR="00591AA0">
              <w:t>l’e-mail</w:t>
            </w:r>
            <w:r w:rsidR="000060EA">
              <w:t xml:space="preserve"> di conferma e la ricevuta del totale.</w:t>
            </w:r>
          </w:p>
        </w:tc>
      </w:tr>
      <w:tr w:rsidR="00422CA4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422CA4" w:rsidRDefault="00422CA4" w:rsidP="00422CA4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36BA12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i dati della richiesta </w:t>
            </w:r>
            <w:r w:rsidRPr="00B733A4">
              <w:t>ed effettua il pagamento della caparra indicata</w:t>
            </w:r>
            <w:r>
              <w:t>.</w:t>
            </w:r>
          </w:p>
          <w:p w14:paraId="328D0774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6763A87B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inviata un e-mail di riepilogo della prenotazione.</w:t>
            </w:r>
          </w:p>
          <w:p w14:paraId="7543717D" w14:textId="2241835C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contatta gli enti terzi (</w:t>
            </w:r>
            <w:r w:rsidRPr="00FC0AB9">
              <w:t xml:space="preserve">Compagnie ferroviarie, Compagnie aeree, Tour </w:t>
            </w:r>
            <w:r>
              <w:t>operator).</w:t>
            </w:r>
          </w:p>
          <w:p w14:paraId="46591565" w14:textId="21AE0243" w:rsidR="007B63B8" w:rsidRDefault="007B63B8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Enti terzi conferma la prenotazione</w:t>
            </w:r>
          </w:p>
          <w:p w14:paraId="3765BD73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Pr="00B733A4">
              <w:t>l sistema invia automaticamente una notifica all’utente due giorni prima della scadenza del</w:t>
            </w:r>
            <w:r>
              <w:t xml:space="preserve"> pagamento del saldo.</w:t>
            </w:r>
          </w:p>
          <w:p w14:paraId="5521B420" w14:textId="77777777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0908172E" w:rsidR="00422CA4" w:rsidRDefault="00422CA4" w:rsidP="00422CA4">
            <w:pPr>
              <w:pStyle w:val="Paragrafoelenco"/>
              <w:numPr>
                <w:ilvl w:val="0"/>
                <w:numId w:val="3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>Viene inviata un e-mail di conferma compresa di ricevuta al cliente.</w:t>
            </w:r>
          </w:p>
        </w:tc>
      </w:tr>
      <w:tr w:rsidR="00422CA4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422CA4" w:rsidRDefault="00422CA4" w:rsidP="00422CA4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33F884D" w14:textId="096F0DB9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1/7</w:t>
            </w:r>
            <w:r w:rsidR="00422CA4">
              <w:t>) Il pagamento da parte del cliente non va a buon fine.</w:t>
            </w:r>
          </w:p>
          <w:p w14:paraId="075CB809" w14:textId="13631B31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  <w:r w:rsidR="00422CA4">
              <w:t>) Il cliente non effettua il pagamento entro la data di scadenza.</w:t>
            </w:r>
          </w:p>
          <w:p w14:paraId="0B0CDE61" w14:textId="2B01681F" w:rsidR="00422CA4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3/6/8</w:t>
            </w:r>
            <w:r w:rsidR="00422CA4">
              <w:t>) Il cliente non riceve correttamente l’e-mail di riepilogo/conferma/notifica.</w:t>
            </w:r>
          </w:p>
          <w:p w14:paraId="3636A9A2" w14:textId="11F7A82C" w:rsidR="00422CA4" w:rsidRPr="004007E9" w:rsidRDefault="007B63B8" w:rsidP="00422CA4">
            <w:pPr>
              <w:pStyle w:val="Paragrafoelenco"/>
              <w:numPr>
                <w:ilvl w:val="0"/>
                <w:numId w:val="31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422CA4">
              <w:t>) 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324F21C9" w:rsidR="000060EA" w:rsidRDefault="00B94803" w:rsidP="006F5A76">
            <w:pPr>
              <w:jc w:val="left"/>
            </w:pPr>
            <w:r>
              <w:t>E</w:t>
            </w:r>
            <w:r w:rsidR="000060EA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377EBF4A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r w:rsidR="00DE6274">
              <w:t>operator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2F49CC05" w14:textId="77777777" w:rsidR="00D44758" w:rsidRDefault="00691C3B">
      <w:pPr>
        <w:jc w:val="left"/>
      </w:pPr>
      <w:r>
        <w:br w:type="page"/>
      </w:r>
    </w:p>
    <w:p w14:paraId="0351800E" w14:textId="18BBDE02" w:rsidR="002B5446" w:rsidRDefault="00B94803" w:rsidP="006E142F">
      <w:pPr>
        <w:contextualSpacing/>
      </w:pPr>
      <w:r>
        <w:lastRenderedPageBreak/>
        <w:t xml:space="preserve">Luca Giandomenico </w:t>
      </w:r>
      <w:r w:rsidR="002B5446">
        <w:t>–</w:t>
      </w:r>
      <w:r>
        <w:t xml:space="preserve"> 900162</w:t>
      </w:r>
    </w:p>
    <w:p w14:paraId="07E07646" w14:textId="4668AB9F" w:rsidR="002B5446" w:rsidRPr="002B5446" w:rsidRDefault="002B5446" w:rsidP="002B5446">
      <w:pPr>
        <w:pStyle w:val="Titolo3"/>
      </w:pPr>
      <w:bookmarkStart w:id="5" w:name="_Toc167222675"/>
      <w:r>
        <w:t>Inse</w:t>
      </w:r>
      <w:r w:rsidR="0062341E">
        <w:t>risci p</w:t>
      </w:r>
      <w:r w:rsidR="00B7795D">
        <w:t>acchetto vacanza</w:t>
      </w:r>
      <w:bookmarkEnd w:id="5"/>
    </w:p>
    <w:tbl>
      <w:tblPr>
        <w:tblStyle w:val="Tabellagriglia5scura-colore3"/>
        <w:tblpPr w:leftFromText="141" w:rightFromText="141" w:vertAnchor="page" w:horzAnchor="margin" w:tblpY="2446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2B5446" w14:paraId="1F273226" w14:textId="77777777" w:rsidTr="00D93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46F77A9A" w14:textId="65695A44" w:rsidR="002B5446" w:rsidRDefault="002B5446" w:rsidP="00D93160">
            <w:pPr>
              <w:jc w:val="center"/>
            </w:pPr>
            <w:r>
              <w:t>Caso d’uso inser</w:t>
            </w:r>
            <w:r w:rsidR="0062341E">
              <w:t xml:space="preserve">isci </w:t>
            </w:r>
            <w:r w:rsidR="00B7795D">
              <w:t>pacchetto vacanza</w:t>
            </w:r>
          </w:p>
        </w:tc>
      </w:tr>
      <w:tr w:rsidR="002B5446" w14:paraId="42307D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BBAB3B" w14:textId="77777777" w:rsidR="002B5446" w:rsidRDefault="002B5446" w:rsidP="00D93160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3A4BE96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B5446" w14:paraId="6927F6C3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95023A3" w14:textId="77777777" w:rsidR="002B5446" w:rsidRDefault="002B5446" w:rsidP="00D93160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740D1D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2B5446" w14:paraId="778DDD2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D327FF7" w14:textId="77777777" w:rsidR="002B5446" w:rsidRDefault="002B5446" w:rsidP="00D93160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563FA80" w14:textId="6BBCFEC1" w:rsidR="002B5446" w:rsidRDefault="000D3C44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2B5446" w14:paraId="058F5F0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6B485E" w14:textId="77777777" w:rsidR="002B5446" w:rsidRDefault="002B5446" w:rsidP="00D93160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6C3EE07" w14:textId="4582055F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2B5446" w14:paraId="2DC79AB2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3C88BF" w14:textId="77777777" w:rsidR="002B5446" w:rsidRDefault="002B5446" w:rsidP="00D93160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5B909D" w14:textId="6BC6EAEC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="002B5446" w:rsidRPr="004007E9">
              <w:t xml:space="preserve">: vuole </w:t>
            </w:r>
            <w:r w:rsidR="002B5446">
              <w:t>inserire</w:t>
            </w:r>
            <w:r w:rsidR="002B5446" w:rsidRPr="004007E9">
              <w:t xml:space="preserve"> </w:t>
            </w:r>
            <w:r w:rsidR="002B5446">
              <w:t>un</w:t>
            </w:r>
            <w:r>
              <w:t xml:space="preserve"> nuovo </w:t>
            </w:r>
            <w:r w:rsidR="00B7795D">
              <w:t>pacchetto vacanza</w:t>
            </w:r>
            <w:r>
              <w:t xml:space="preserve"> </w:t>
            </w:r>
            <w:r w:rsidR="002B5446">
              <w:t xml:space="preserve">nel </w:t>
            </w:r>
            <w:r>
              <w:t>sistema.</w:t>
            </w:r>
          </w:p>
        </w:tc>
      </w:tr>
      <w:tr w:rsidR="002B5446" w14:paraId="35A5F3F5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D867953" w14:textId="77777777" w:rsidR="002B5446" w:rsidRDefault="002B5446" w:rsidP="00D93160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AE95D1E" w14:textId="3360A416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catalogo.</w:t>
            </w:r>
          </w:p>
        </w:tc>
      </w:tr>
      <w:tr w:rsidR="002B5446" w14:paraId="786B2066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A8CD05A" w14:textId="77777777" w:rsidR="002B5446" w:rsidRDefault="002B5446" w:rsidP="00D93160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21D813" w14:textId="39580DBF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62341E">
              <w:t xml:space="preserve">’inserimento del </w:t>
            </w:r>
            <w:r w:rsidR="00B7795D">
              <w:t>pacchetto vacanza</w:t>
            </w:r>
            <w:r w:rsidR="0062341E">
              <w:t xml:space="preserve"> nel sistema avviene</w:t>
            </w:r>
            <w:r w:rsidR="008261D1">
              <w:t xml:space="preserve"> con successo</w:t>
            </w:r>
            <w:r w:rsidR="0062341E">
              <w:t>.</w:t>
            </w:r>
          </w:p>
        </w:tc>
      </w:tr>
      <w:tr w:rsidR="002B5446" w14:paraId="78062B4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0C6DE8B" w14:textId="77777777" w:rsidR="002B5446" w:rsidRDefault="002B5446" w:rsidP="00D93160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204554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2108CE6" w14:textId="6E23F19D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 xml:space="preserve">effettua il login. </w:t>
            </w:r>
          </w:p>
          <w:p w14:paraId="4FF9FDD0" w14:textId="45B15300" w:rsidR="002B5446" w:rsidRDefault="0062341E" w:rsidP="002B5446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</w:t>
            </w:r>
            <w:r w:rsidR="002B5446">
              <w:t xml:space="preserve"> seleziona </w:t>
            </w:r>
            <w:r>
              <w:t>il catalogo</w:t>
            </w:r>
            <w:r w:rsidR="00AD0FD9">
              <w:t xml:space="preserve"> desiderato.</w:t>
            </w:r>
          </w:p>
          <w:p w14:paraId="599C612C" w14:textId="7E4E5F3B" w:rsidR="0062341E" w:rsidRDefault="0062341E" w:rsidP="00AD0FD9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“Inserisci </w:t>
            </w:r>
            <w:r w:rsidR="00B7795D">
              <w:t>pacchetto vacanza</w:t>
            </w:r>
            <w:r>
              <w:t>”.</w:t>
            </w:r>
          </w:p>
          <w:p w14:paraId="448AFF7D" w14:textId="1ED54BE0" w:rsidR="0062341E" w:rsidRDefault="0062341E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</w:t>
            </w:r>
            <w:r w:rsidR="002B5446">
              <w:t>inserisce</w:t>
            </w:r>
            <w:r>
              <w:t xml:space="preserve"> le informazioni relative al nuovo </w:t>
            </w:r>
            <w:r w:rsidR="00B7795D">
              <w:t>pacchetto vacanza</w:t>
            </w:r>
            <w:r>
              <w:t>.</w:t>
            </w:r>
          </w:p>
          <w:p w14:paraId="4A70CE34" w14:textId="001863C3" w:rsidR="002B5446" w:rsidRDefault="002B5446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62341E">
              <w:t xml:space="preserve">crea un nuovo </w:t>
            </w:r>
            <w:r w:rsidR="00B7795D">
              <w:t>pacchetto vacanza</w:t>
            </w:r>
            <w:r w:rsidR="0062341E">
              <w:t xml:space="preserve"> con i dati inseriti.</w:t>
            </w:r>
          </w:p>
          <w:p w14:paraId="44200BEB" w14:textId="536E1AF2" w:rsidR="00AD0FD9" w:rsidRDefault="00AD0FD9" w:rsidP="0062341E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7FD0602A" w14:textId="40AC76D7" w:rsidR="0062341E" w:rsidRDefault="0062341E" w:rsidP="006234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B5446" w:rsidRPr="004007E9" w14:paraId="7C517B01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B85FE0" w14:textId="77777777" w:rsidR="002B5446" w:rsidRDefault="002B5446" w:rsidP="00D93160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6EB4F64" w14:textId="2B55ADC4" w:rsidR="002B5446" w:rsidRPr="004007E9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1A0B2AFE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CE8C0BC" w14:textId="77777777" w:rsidR="002B5446" w:rsidRDefault="002B5446" w:rsidP="00D93160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836D15F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3EE2579F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97D00F4" w14:textId="77777777" w:rsidR="002B5446" w:rsidRDefault="002B5446" w:rsidP="00D93160">
            <w:pPr>
              <w:jc w:val="left"/>
            </w:pPr>
            <w:r>
              <w:t>E</w:t>
            </w:r>
            <w:r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9A70B4" w14:textId="529F0182" w:rsidR="002B5446" w:rsidRDefault="0062341E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2B5446" w14:paraId="75428DBD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C484B60" w14:textId="77777777" w:rsidR="002B5446" w:rsidRDefault="002B5446" w:rsidP="00D93160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C8068D5" w14:textId="5210DDF5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</w:t>
            </w:r>
            <w:r w:rsidR="0062341E">
              <w:t>.</w:t>
            </w:r>
          </w:p>
        </w:tc>
      </w:tr>
      <w:tr w:rsidR="002B5446" w14:paraId="3B0ECEFC" w14:textId="77777777" w:rsidTr="00D93160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448E1D" w14:textId="77777777" w:rsidR="002B5446" w:rsidRDefault="002B5446" w:rsidP="00D93160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CAB28" w14:textId="77777777" w:rsidR="002B5446" w:rsidRDefault="002B5446" w:rsidP="00D93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42276EE5" w14:textId="77777777" w:rsidR="002B5446" w:rsidRDefault="002B5446" w:rsidP="002B5446">
      <w:pPr>
        <w:pStyle w:val="Titolo3"/>
      </w:pPr>
      <w:r>
        <w:br w:type="page"/>
      </w:r>
    </w:p>
    <w:p w14:paraId="7226DB16" w14:textId="78CDD35A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70BE9181" w:rsidR="002A2D65" w:rsidRPr="002A2D65" w:rsidRDefault="00691C3B" w:rsidP="002A2D65">
      <w:pPr>
        <w:pStyle w:val="Titolo3"/>
      </w:pPr>
      <w:bookmarkStart w:id="6" w:name="_Toc167222676"/>
      <w:r w:rsidRPr="004007E9">
        <w:t>Modifica p</w:t>
      </w:r>
      <w:r w:rsidR="00B7795D">
        <w:t>acchetto v</w:t>
      </w:r>
      <w:r w:rsidR="00B93618">
        <w:t>a</w:t>
      </w:r>
      <w:r w:rsidR="00B7795D">
        <w:t>canza</w:t>
      </w:r>
      <w:bookmarkEnd w:id="6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23C66A08" w:rsidR="00691C3B" w:rsidRDefault="00691C3B" w:rsidP="00C1128F">
            <w:pPr>
              <w:jc w:val="center"/>
            </w:pPr>
            <w:r>
              <w:t xml:space="preserve">Caso d’uso modifica </w:t>
            </w:r>
            <w:r w:rsidR="00B7795D">
              <w:t>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0AF4A2AF" w:rsidR="008261D1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5F098979" w:rsidR="00890908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DE853B4" w14:textId="2BEF1FE4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modificare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nel sistema.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0578D8ED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1D3C1667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modifica di un </w:t>
            </w:r>
            <w:r w:rsidR="00B7795D">
              <w:t>pacchetto vacanza</w:t>
            </w:r>
            <w:r>
              <w:t xml:space="preserve"> nel sistema avviene con successo.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1A43D5" w14:textId="77777777" w:rsidR="00691C3B" w:rsidRDefault="00691C3B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EBFF9B" w14:textId="77777777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6AB9A1A4" w14:textId="1F18CC85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6E7B0397" w14:textId="5D2B27C0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</w:t>
            </w:r>
            <w:r w:rsidR="00AD0FD9">
              <w:t xml:space="preserve"> l’opzione</w:t>
            </w:r>
            <w:r>
              <w:t xml:space="preserve"> “Modifica </w:t>
            </w:r>
            <w:r w:rsidR="00B7795D">
              <w:t>pacchetto vacanza</w:t>
            </w:r>
            <w:r>
              <w:t>”.</w:t>
            </w:r>
          </w:p>
          <w:p w14:paraId="0045B118" w14:textId="55FD22D6" w:rsidR="008261D1" w:rsidRDefault="008261D1" w:rsidP="00AD0FD9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modifica le informazioni relative al </w:t>
            </w:r>
            <w:r w:rsidR="00B7795D">
              <w:t>pacchetto vacanza</w:t>
            </w:r>
            <w:r>
              <w:t>.</w:t>
            </w:r>
          </w:p>
          <w:p w14:paraId="0CA7954D" w14:textId="6C2714A8" w:rsidR="008261D1" w:rsidRDefault="008261D1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aggiorna il </w:t>
            </w:r>
            <w:r w:rsidR="00B7795D">
              <w:t>pacchetto vacanza</w:t>
            </w:r>
            <w:r>
              <w:t xml:space="preserve"> con i dati inseriti.</w:t>
            </w:r>
          </w:p>
          <w:p w14:paraId="2D46024D" w14:textId="06F07950" w:rsidR="00AD0FD9" w:rsidRDefault="00AD0FD9" w:rsidP="00AD0FD9">
            <w:pPr>
              <w:pStyle w:val="Paragrafoelenco"/>
              <w:numPr>
                <w:ilvl w:val="0"/>
                <w:numId w:val="22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il corretto inserimento del pacchetto.</w:t>
            </w:r>
          </w:p>
          <w:p w14:paraId="1F5120A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B6604F8" w14:textId="61C032BC" w:rsidR="00691C3B" w:rsidRPr="004007E9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3243BAE9" w:rsidR="00691C3B" w:rsidRDefault="00B94803" w:rsidP="00C1128F">
            <w:pPr>
              <w:jc w:val="left"/>
            </w:pPr>
            <w:r>
              <w:t>E</w:t>
            </w:r>
            <w:r w:rsidR="00691C3B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5B34522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FAD2098" w:rsidR="00691C3B" w:rsidRDefault="008261D1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26D797C" w14:textId="77777777" w:rsidR="001127D4" w:rsidRPr="002A2D65" w:rsidRDefault="009C7DC9" w:rsidP="001127D4">
      <w:pPr>
        <w:contextualSpacing/>
      </w:pPr>
      <w:r>
        <w:br w:type="page"/>
      </w:r>
      <w:r w:rsidR="001127D4">
        <w:lastRenderedPageBreak/>
        <w:t>Luca Giandomenico – 900162</w:t>
      </w:r>
    </w:p>
    <w:p w14:paraId="6CDA7E42" w14:textId="5B2F1E56" w:rsidR="001127D4" w:rsidRDefault="001127D4" w:rsidP="001127D4">
      <w:pPr>
        <w:pStyle w:val="Titolo3"/>
      </w:pPr>
      <w:bookmarkStart w:id="7" w:name="_Toc167222677"/>
      <w:r>
        <w:t xml:space="preserve">Cancellazione </w:t>
      </w:r>
      <w:r w:rsidR="00B7795D">
        <w:t>pacchetto vacanza</w:t>
      </w:r>
      <w:bookmarkEnd w:id="7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1127D4" w14:paraId="79FD3BB9" w14:textId="77777777" w:rsidTr="00A45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6D192DC1" w14:textId="7674F3CD" w:rsidR="001127D4" w:rsidRDefault="001127D4" w:rsidP="00A45D27">
            <w:pPr>
              <w:jc w:val="center"/>
            </w:pPr>
            <w:r>
              <w:t>Caso d’uso</w:t>
            </w:r>
            <w:r w:rsidR="00D44758">
              <w:t xml:space="preserve"> cancellazione</w:t>
            </w:r>
            <w:r>
              <w:t xml:space="preserve"> </w:t>
            </w:r>
            <w:r w:rsidR="00B7795D">
              <w:t>pacchetto vacanza</w:t>
            </w:r>
          </w:p>
        </w:tc>
      </w:tr>
      <w:tr w:rsidR="001127D4" w14:paraId="2286C128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E92245" w14:textId="77777777" w:rsidR="001127D4" w:rsidRDefault="001127D4" w:rsidP="00A45D27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4D4607F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1127D4" w14:paraId="7D91DFAF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ACDDEB" w14:textId="77777777" w:rsidR="001127D4" w:rsidRDefault="001127D4" w:rsidP="00A45D27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0CA57A9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1127D4" w14:paraId="1039F41D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03F2EFD" w14:textId="77777777" w:rsidR="001127D4" w:rsidRDefault="001127D4" w:rsidP="00A45D27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2FA87D5" w14:textId="4A6BD81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1127D4" w14:paraId="1878F19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A56A839" w14:textId="77777777" w:rsidR="001127D4" w:rsidRDefault="001127D4" w:rsidP="00A45D27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9804237" w14:textId="75A865A9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1127D4" w14:paraId="0270785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D96E91" w14:textId="77777777" w:rsidR="001127D4" w:rsidRDefault="001127D4" w:rsidP="00A45D27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45DED96" w14:textId="1D6FE326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</w:t>
            </w:r>
            <w:r w:rsidRPr="004007E9">
              <w:t xml:space="preserve">: vuole </w:t>
            </w:r>
            <w:r>
              <w:t>cancellare</w:t>
            </w:r>
            <w:r w:rsidRPr="004007E9">
              <w:t xml:space="preserve"> </w:t>
            </w:r>
            <w:r>
              <w:t xml:space="preserve">un </w:t>
            </w:r>
            <w:r w:rsidR="00B7795D">
              <w:t>pacchetto vacanza</w:t>
            </w:r>
            <w:r>
              <w:t xml:space="preserve"> dal sistema.</w:t>
            </w:r>
          </w:p>
        </w:tc>
      </w:tr>
      <w:tr w:rsidR="001127D4" w14:paraId="35AAEB12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FC5B48B" w14:textId="77777777" w:rsidR="001127D4" w:rsidRDefault="001127D4" w:rsidP="00A45D27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EABF38B" w14:textId="42DAE94F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Esiste almeno un catalogo con un </w:t>
            </w:r>
            <w:r w:rsidR="00B7795D">
              <w:t>pacchetto vacanza</w:t>
            </w:r>
            <w:r>
              <w:t xml:space="preserve"> al suo interno.</w:t>
            </w:r>
          </w:p>
        </w:tc>
      </w:tr>
      <w:tr w:rsidR="001127D4" w14:paraId="6C3A4A80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08E7A1" w14:textId="77777777" w:rsidR="001127D4" w:rsidRDefault="001127D4" w:rsidP="00A45D27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AB0060" w14:textId="0E08B8DD" w:rsidR="001127D4" w:rsidRDefault="00FB49B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cancellazione del </w:t>
            </w:r>
            <w:r w:rsidR="00B7795D">
              <w:t>pacchetto vacanza</w:t>
            </w:r>
            <w:r w:rsidR="008261D1">
              <w:t xml:space="preserve"> </w:t>
            </w:r>
            <w:r>
              <w:t xml:space="preserve">dal sistema avviene </w:t>
            </w:r>
            <w:r w:rsidR="008261D1">
              <w:t>con successo</w:t>
            </w:r>
            <w:r>
              <w:t>.</w:t>
            </w:r>
          </w:p>
        </w:tc>
      </w:tr>
      <w:tr w:rsidR="001127D4" w14:paraId="0C08C41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348F25C" w14:textId="77777777" w:rsidR="001127D4" w:rsidRDefault="001127D4" w:rsidP="00A45D27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EF1D4B2" w14:textId="6A369CDE" w:rsidR="001127D4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Punto di estensione: </w:t>
            </w:r>
            <w:proofErr w:type="spellStart"/>
            <w:proofErr w:type="gramStart"/>
            <w:r>
              <w:t>CancellazioneFallita</w:t>
            </w:r>
            <w:proofErr w:type="spellEnd"/>
            <w:proofErr w:type="gramEnd"/>
            <w:r>
              <w:t>, passo 5</w:t>
            </w:r>
          </w:p>
          <w:p w14:paraId="31D3502B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A3C561" w14:textId="7777777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effettua il login. </w:t>
            </w:r>
          </w:p>
          <w:p w14:paraId="73D7E683" w14:textId="22C25F94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seleziona il catalogo</w:t>
            </w:r>
            <w:r w:rsidR="00AD0FD9">
              <w:t xml:space="preserve"> desiderato.</w:t>
            </w:r>
          </w:p>
          <w:p w14:paraId="3CB32C59" w14:textId="6234FFA8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L’amministratore seleziona </w:t>
            </w:r>
            <w:r w:rsidR="00AD0FD9">
              <w:t xml:space="preserve">l’opzione </w:t>
            </w:r>
            <w:r>
              <w:t xml:space="preserve">“Cancella </w:t>
            </w:r>
            <w:r w:rsidR="00B7795D">
              <w:t>pacchetto vacanza</w:t>
            </w:r>
            <w:r>
              <w:t>”.</w:t>
            </w:r>
          </w:p>
          <w:p w14:paraId="41932B57" w14:textId="71C31435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chiede conferma dell’operazione selezionata.</w:t>
            </w:r>
          </w:p>
          <w:p w14:paraId="30ACE021" w14:textId="764F562A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L’amministratore conferma la selezione.</w:t>
            </w:r>
          </w:p>
          <w:p w14:paraId="179ECB2A" w14:textId="7412A0E7" w:rsidR="008261D1" w:rsidRDefault="008261D1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elimina il </w:t>
            </w:r>
            <w:r w:rsidR="00B7795D">
              <w:t>pacchetto vacanza</w:t>
            </w:r>
            <w:r>
              <w:t xml:space="preserve"> selezionato.</w:t>
            </w:r>
          </w:p>
          <w:p w14:paraId="1273C7C6" w14:textId="1FC830B0" w:rsidR="00AD0FD9" w:rsidRDefault="00AD0FD9" w:rsidP="008261D1">
            <w:pPr>
              <w:pStyle w:val="Paragrafoelenco"/>
              <w:numPr>
                <w:ilvl w:val="0"/>
                <w:numId w:val="2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notifica la corretta cancellazione del pacchetto vacanza.</w:t>
            </w:r>
          </w:p>
          <w:p w14:paraId="02016EEA" w14:textId="77777777" w:rsidR="008261D1" w:rsidRDefault="008261D1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27D4" w14:paraId="54903A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756E82B" w14:textId="77777777" w:rsidR="001127D4" w:rsidRDefault="001127D4" w:rsidP="00A45D27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4FC783F" w14:textId="1D3E4775" w:rsidR="006E22E9" w:rsidRDefault="00FD558D" w:rsidP="008261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 La cancellazione del pacchetto vacanza non va a buon fine.</w:t>
            </w:r>
          </w:p>
          <w:p w14:paraId="085D70DB" w14:textId="77777777" w:rsidR="00FD558D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 Il sistema notifica l’amministratore della mancata eliminazione.</w:t>
            </w:r>
          </w:p>
          <w:p w14:paraId="250F3C7C" w14:textId="6ADA0454" w:rsidR="00FD558D" w:rsidRPr="004007E9" w:rsidRDefault="00FD558D" w:rsidP="00FD5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 Il sistema comunica all’amministratore di eseguire nuovamente la procedura.</w:t>
            </w:r>
          </w:p>
        </w:tc>
      </w:tr>
      <w:tr w:rsidR="001127D4" w14:paraId="3A69E83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16094D" w14:textId="77777777" w:rsidR="001127D4" w:rsidRDefault="001127D4" w:rsidP="00A45D27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6FA717" w14:textId="05AF995F" w:rsidR="001127D4" w:rsidRDefault="006E22E9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45F57706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BFE24B4" w14:textId="633B8862" w:rsidR="001127D4" w:rsidRDefault="00B94803" w:rsidP="00A45D27">
            <w:pPr>
              <w:jc w:val="left"/>
            </w:pPr>
            <w:r>
              <w:t>E</w:t>
            </w:r>
            <w:r w:rsidR="001127D4" w:rsidRPr="002C62DF">
              <w:t>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D2D300" w14:textId="3E1E8220" w:rsidR="001127D4" w:rsidRDefault="008261D1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1127D4" w14:paraId="15C8AD64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4E3FAB7" w14:textId="77777777" w:rsidR="001127D4" w:rsidRDefault="001127D4" w:rsidP="00A45D27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9164101" w14:textId="572C2352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Limitata a</w:t>
            </w:r>
            <w:r w:rsidR="008261D1">
              <w:t>l numero di prodotti presenti nel catalogo.</w:t>
            </w:r>
          </w:p>
        </w:tc>
      </w:tr>
      <w:tr w:rsidR="001127D4" w14:paraId="4828996A" w14:textId="77777777" w:rsidTr="00A45D2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EB089A1" w14:textId="77777777" w:rsidR="001127D4" w:rsidRDefault="001127D4" w:rsidP="00A45D27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59CB715" w14:textId="77777777" w:rsidR="001127D4" w:rsidRDefault="001127D4" w:rsidP="00A45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65115296" w14:textId="77777777" w:rsidR="001127D4" w:rsidRPr="001127D4" w:rsidRDefault="001127D4" w:rsidP="001127D4"/>
    <w:p w14:paraId="60B1BCB2" w14:textId="152A9FB1" w:rsidR="009C7DC9" w:rsidRDefault="001127D4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8" w:name="_Toc167222678"/>
      <w:r w:rsidRPr="002A2D65">
        <w:t>Registrazione utente</w:t>
      </w:r>
      <w:bookmarkEnd w:id="8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2DE29335" w:rsidR="00BB3136" w:rsidRDefault="005A56E4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ha già effettuato il login.</w:t>
            </w: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0B63C5" w14:textId="610FECEF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</w:t>
            </w:r>
          </w:p>
          <w:p w14:paraId="37042C50" w14:textId="6BCC9C1A" w:rsidR="00A41EBC" w:rsidRDefault="00A41EBC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5a. </w:t>
            </w:r>
            <w:r w:rsidR="004301C5" w:rsidRPr="002F0B75">
              <w:t xml:space="preserve">Verifica dell'indirizzo </w:t>
            </w:r>
            <w:r w:rsidR="002A2D65" w:rsidRPr="002F0B75">
              <w:t>e-mail</w:t>
            </w:r>
            <w:r w:rsidR="004301C5" w:rsidRPr="002F0B75">
              <w:t>: Dopo</w:t>
            </w:r>
            <w:r w:rsidR="004301C5">
              <w:t xml:space="preserve"> la registrazione, il sistema potrebbe richiedere </w:t>
            </w:r>
          </w:p>
          <w:p w14:paraId="3A48A738" w14:textId="432254CE" w:rsidR="00BB3136" w:rsidRPr="00A41EBC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t xml:space="preserve">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887E5D" w:rsidRDefault="004301C5" w:rsidP="00887E5D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2B38D0BD" w:rsidR="00BB3136" w:rsidRDefault="004301C5" w:rsidP="001127D4">
            <w:pPr>
              <w:tabs>
                <w:tab w:val="left" w:pos="2265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  <w:r w:rsidR="001127D4">
              <w:tab/>
            </w:r>
          </w:p>
        </w:tc>
      </w:tr>
    </w:tbl>
    <w:p w14:paraId="64742C47" w14:textId="77777777" w:rsidR="00193B4B" w:rsidRDefault="00193B4B" w:rsidP="002A2D65"/>
    <w:p w14:paraId="6DD48840" w14:textId="2281B11B" w:rsidR="002A2D65" w:rsidRPr="002A2D65" w:rsidRDefault="002A2D65" w:rsidP="002A2D65">
      <w:r>
        <w:lastRenderedPageBreak/>
        <w:t xml:space="preserve">Denis </w:t>
      </w:r>
      <w:proofErr w:type="spellStart"/>
      <w:r w:rsidR="00097FA5">
        <w:t>D</w:t>
      </w:r>
      <w:r>
        <w:t>e</w:t>
      </w:r>
      <w:r w:rsidR="00097FA5">
        <w:t>g</w:t>
      </w:r>
      <w:r>
        <w:t>eratu</w:t>
      </w:r>
      <w:proofErr w:type="spellEnd"/>
      <w:r>
        <w:t xml:space="preserve"> - 895835</w:t>
      </w:r>
    </w:p>
    <w:p w14:paraId="67C3BB90" w14:textId="24BC7B57" w:rsidR="002A2D65" w:rsidRPr="002A2D65" w:rsidRDefault="002A2D65" w:rsidP="002A2D65">
      <w:pPr>
        <w:pStyle w:val="Titolo3"/>
      </w:pPr>
      <w:bookmarkStart w:id="9" w:name="_Toc167222679"/>
      <w:r w:rsidRPr="002A2D65">
        <w:t>Gestione richieste</w:t>
      </w:r>
      <w:bookmarkEnd w:id="9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61D00D8F" w:rsidR="00DE3F0F" w:rsidRDefault="002C62DF" w:rsidP="002C62DF">
            <w:pPr>
              <w:jc w:val="center"/>
            </w:pPr>
            <w:r>
              <w:t>Caso d’uso</w:t>
            </w:r>
            <w:r w:rsidR="009E5457">
              <w:t xml:space="preserve"> gestione richieste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887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7E5D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E886854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L’operatore accede al sistema con le proprie credenziali. </w:t>
            </w:r>
          </w:p>
          <w:p w14:paraId="2217045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controlla l’elenco di richieste da parte degli utenti.</w:t>
            </w:r>
          </w:p>
          <w:p w14:paraId="680EE67B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sceglie una richiesta e ne analizza il contenuto.</w:t>
            </w:r>
          </w:p>
          <w:p w14:paraId="1EACEB35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elabora la richiesta.</w:t>
            </w:r>
          </w:p>
          <w:p w14:paraId="6AC800A8" w14:textId="77777777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si preoccupa di comunicare all’utente l’avvenuta elaborazione della richiesta e di fornire i nuovi dettagli.</w:t>
            </w:r>
          </w:p>
          <w:p w14:paraId="22FC1F23" w14:textId="1285FA7B" w:rsidR="00A41EBC" w:rsidRDefault="00A41EBC" w:rsidP="00A41EBC">
            <w:pPr>
              <w:pStyle w:val="Paragrafoelenco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42836AB1" w:rsidR="004007E9" w:rsidRPr="004007E9" w:rsidRDefault="00A41EBC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Roboto Condensed" w:cs="Roboto Condensed"/>
                <w:color w:val="000000"/>
                <w:u w:color="000000"/>
              </w:rPr>
              <w:t xml:space="preserve">5a. </w:t>
            </w:r>
            <w:r w:rsidR="00D4750B"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41FBC49" w:rsidR="009C7DC9" w:rsidRDefault="00DD66CB" w:rsidP="00A27D2B">
      <w:r>
        <w:lastRenderedPageBreak/>
        <w:t xml:space="preserve">Gaetano La Rocca - </w:t>
      </w:r>
      <w:r>
        <w:t>895887</w:t>
      </w:r>
    </w:p>
    <w:p w14:paraId="2ECF143A" w14:textId="4FD1223E" w:rsidR="009C7DC9" w:rsidRDefault="009C7DC9" w:rsidP="009C7DC9">
      <w:pPr>
        <w:pStyle w:val="Titolo1"/>
      </w:pPr>
      <w:bookmarkStart w:id="10" w:name="_Toc167222680"/>
      <w:r>
        <w:t>Diagramma di Sequenza di Sistema</w:t>
      </w:r>
      <w:bookmarkEnd w:id="10"/>
    </w:p>
    <w:p w14:paraId="074E3561" w14:textId="26156762" w:rsidR="009C7DC9" w:rsidRDefault="003D5567" w:rsidP="00A27D2B">
      <w:pPr>
        <w:pStyle w:val="Titolo3"/>
      </w:pPr>
      <w:bookmarkStart w:id="11" w:name="_Toc167222681"/>
      <w:proofErr w:type="spellStart"/>
      <w:r>
        <w:t>RegistrazioneUtente</w:t>
      </w:r>
      <w:bookmarkEnd w:id="11"/>
      <w:proofErr w:type="spellEnd"/>
    </w:p>
    <w:p w14:paraId="1DE6EFA3" w14:textId="77777777" w:rsidR="003D5567" w:rsidRDefault="003D5567" w:rsidP="003D5567"/>
    <w:p w14:paraId="18903A04" w14:textId="77777777" w:rsidR="003D5567" w:rsidRDefault="003D5567" w:rsidP="003D5567"/>
    <w:p w14:paraId="3AD7CC31" w14:textId="77777777" w:rsidR="00DD66CB" w:rsidRDefault="00DD66CB" w:rsidP="003D5567"/>
    <w:p w14:paraId="26EC4571" w14:textId="77777777" w:rsidR="003D5567" w:rsidRPr="003D5567" w:rsidRDefault="003D5567" w:rsidP="003D5567"/>
    <w:p w14:paraId="327078F6" w14:textId="45D7DA5D" w:rsidR="003D5567" w:rsidRPr="003D5567" w:rsidRDefault="00DD66CB" w:rsidP="00DD66CB">
      <w:pPr>
        <w:jc w:val="center"/>
      </w:pPr>
      <w:r>
        <w:rPr>
          <w:noProof/>
        </w:rPr>
        <w:drawing>
          <wp:inline distT="0" distB="0" distL="0" distR="0" wp14:anchorId="04E0EB25" wp14:editId="50875E33">
            <wp:extent cx="6798010" cy="3710763"/>
            <wp:effectExtent l="0" t="0" r="0" b="0"/>
            <wp:docPr id="502105489" name="Immagine 3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05489" name="Immagine 3" descr="Immagine che contiene testo, diagramma, linea, Parallel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665" cy="372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63CEBDFE" w:rsidR="009C7DC9" w:rsidRDefault="00DD66CB" w:rsidP="00DD66CB">
      <w:r>
        <w:lastRenderedPageBreak/>
        <w:t>Filippo Gentili - 8</w:t>
      </w:r>
    </w:p>
    <w:p w14:paraId="1CF411E9" w14:textId="77777777" w:rsidR="00DD66CB" w:rsidRDefault="00DD66CB" w:rsidP="00DD66CB">
      <w:pPr>
        <w:pStyle w:val="Titolo3"/>
      </w:pPr>
      <w:bookmarkStart w:id="12" w:name="_Toc167222682"/>
      <w:proofErr w:type="spellStart"/>
      <w:r>
        <w:t>PrenotazioneCliente</w:t>
      </w:r>
      <w:bookmarkEnd w:id="12"/>
      <w:proofErr w:type="spellEnd"/>
    </w:p>
    <w:p w14:paraId="65880D07" w14:textId="77777777" w:rsidR="00DD66CB" w:rsidRDefault="00DD66CB" w:rsidP="00DD66CB"/>
    <w:p w14:paraId="42628638" w14:textId="77777777" w:rsidR="00DD66CB" w:rsidRDefault="00DD66CB" w:rsidP="00DD66CB"/>
    <w:p w14:paraId="5D2762C3" w14:textId="77777777" w:rsidR="00DD66CB" w:rsidRDefault="00DD66CB" w:rsidP="00DD66CB"/>
    <w:p w14:paraId="3011D2A1" w14:textId="77777777" w:rsidR="00DD66CB" w:rsidRDefault="00DD66CB" w:rsidP="00DD66CB"/>
    <w:p w14:paraId="18C81C43" w14:textId="77777777" w:rsidR="00DD66CB" w:rsidRDefault="00DD66CB" w:rsidP="00DD66CB"/>
    <w:p w14:paraId="4D2B18FB" w14:textId="2AA7AEC7" w:rsidR="00DD66CB" w:rsidRDefault="00DD66CB" w:rsidP="00DD66CB">
      <w:r>
        <w:rPr>
          <w:noProof/>
        </w:rPr>
        <w:drawing>
          <wp:inline distT="0" distB="0" distL="0" distR="0" wp14:anchorId="7DE8D04C" wp14:editId="17930785">
            <wp:extent cx="6120130" cy="3524885"/>
            <wp:effectExtent l="0" t="0" r="0" b="0"/>
            <wp:docPr id="1680528121" name="Immagine 5" descr="Immagine che contiene testo, schermata, Paralle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528121" name="Immagine 5" descr="Immagine che contiene testo, schermata, Parallelo, line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621E" w14:textId="77777777" w:rsidR="00DD66CB" w:rsidRDefault="00DD66CB" w:rsidP="00DD66CB"/>
    <w:p w14:paraId="10B9E963" w14:textId="77777777" w:rsidR="00DD66CB" w:rsidRPr="00DD66CB" w:rsidRDefault="00DD66CB" w:rsidP="00DD66CB"/>
    <w:p w14:paraId="138AA29E" w14:textId="77777777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36"/>
          <w:szCs w:val="24"/>
        </w:rPr>
      </w:pPr>
      <w:r>
        <w:rPr>
          <w:noProof/>
        </w:rPr>
        <w:br w:type="page"/>
      </w:r>
    </w:p>
    <w:p w14:paraId="4C55627C" w14:textId="64207DD7" w:rsidR="00DD66CB" w:rsidRDefault="00DD66CB" w:rsidP="00DD66CB">
      <w:r>
        <w:lastRenderedPageBreak/>
        <w:t>Luca Giandomenico - 900162</w:t>
      </w:r>
    </w:p>
    <w:p w14:paraId="02B018B3" w14:textId="0E810222" w:rsidR="00DD66CB" w:rsidRDefault="00DD66CB" w:rsidP="00DD66CB">
      <w:pPr>
        <w:pStyle w:val="Titolo3"/>
      </w:pPr>
      <w:bookmarkStart w:id="13" w:name="_Toc167222683"/>
      <w:proofErr w:type="spellStart"/>
      <w:r>
        <w:t>InserisciPacchettoVacanza</w:t>
      </w:r>
      <w:bookmarkEnd w:id="13"/>
      <w:proofErr w:type="spellEnd"/>
    </w:p>
    <w:p w14:paraId="374356FF" w14:textId="77777777" w:rsidR="00DD66CB" w:rsidRDefault="00DD66CB" w:rsidP="00DD66CB"/>
    <w:p w14:paraId="10AEFAAE" w14:textId="77777777" w:rsidR="00DD66CB" w:rsidRDefault="00DD66CB" w:rsidP="00DD66CB"/>
    <w:p w14:paraId="11663B17" w14:textId="77777777" w:rsidR="00DD66CB" w:rsidRDefault="00DD66CB" w:rsidP="00DD66CB"/>
    <w:p w14:paraId="72540E83" w14:textId="77777777" w:rsidR="00DD66CB" w:rsidRPr="00DD66CB" w:rsidRDefault="00DD66CB" w:rsidP="00DD66CB"/>
    <w:p w14:paraId="2E95AB48" w14:textId="16921FDE" w:rsidR="00DD66CB" w:rsidRDefault="00DD66CB" w:rsidP="00DD66CB">
      <w:pPr>
        <w:tabs>
          <w:tab w:val="left" w:pos="1650"/>
        </w:tabs>
        <w:jc w:val="center"/>
      </w:pPr>
      <w:r>
        <w:rPr>
          <w:noProof/>
        </w:rPr>
        <w:drawing>
          <wp:inline distT="0" distB="0" distL="0" distR="0" wp14:anchorId="7EDD520C" wp14:editId="0116096F">
            <wp:extent cx="6607898" cy="3552825"/>
            <wp:effectExtent l="0" t="0" r="0" b="0"/>
            <wp:docPr id="1257078814" name="Immagine 6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78814" name="Immagine 6" descr="Immagine che contiene testo, schermata, linea, Parallel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619" cy="355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C14E" w14:textId="77777777" w:rsidR="00DD66CB" w:rsidRDefault="009C7DC9" w:rsidP="00DD66CB">
      <w:r w:rsidRPr="00DD66CB">
        <w:br w:type="page"/>
      </w:r>
      <w:r w:rsidR="00DD66CB">
        <w:lastRenderedPageBreak/>
        <w:t>Luca Giandomenico - 900162</w:t>
      </w:r>
    </w:p>
    <w:p w14:paraId="7FB098B6" w14:textId="50ECE936" w:rsidR="00DD66CB" w:rsidRDefault="00E549EF" w:rsidP="00DD66CB">
      <w:pPr>
        <w:pStyle w:val="Titolo3"/>
      </w:pPr>
      <w:bookmarkStart w:id="14" w:name="_Toc167222684"/>
      <w:proofErr w:type="spellStart"/>
      <w:r>
        <w:t>M</w:t>
      </w:r>
      <w:r w:rsidR="00DD66CB">
        <w:t>odifica</w:t>
      </w:r>
      <w:r w:rsidR="00DD66CB">
        <w:t>PacchettoVacanza</w:t>
      </w:r>
      <w:bookmarkEnd w:id="14"/>
      <w:proofErr w:type="spellEnd"/>
    </w:p>
    <w:p w14:paraId="42BE2166" w14:textId="77777777" w:rsidR="00DD66CB" w:rsidRDefault="00DD66CB" w:rsidP="00DD66CB"/>
    <w:p w14:paraId="3AAA9632" w14:textId="77777777" w:rsidR="00DD66CB" w:rsidRDefault="00DD66CB" w:rsidP="00DD66CB"/>
    <w:p w14:paraId="70E75FF1" w14:textId="77777777" w:rsidR="00DD66CB" w:rsidRDefault="00DD66CB" w:rsidP="00DD66CB"/>
    <w:p w14:paraId="3F13A78E" w14:textId="77777777" w:rsidR="00DD66CB" w:rsidRDefault="00DD66CB" w:rsidP="00DD66CB"/>
    <w:p w14:paraId="24188EA8" w14:textId="77777777" w:rsidR="00DD66CB" w:rsidRDefault="00DD66CB" w:rsidP="00DD66CB"/>
    <w:p w14:paraId="10DE7549" w14:textId="77777777" w:rsidR="00DD66CB" w:rsidRPr="00DD66CB" w:rsidRDefault="00DD66CB" w:rsidP="00DD66CB"/>
    <w:p w14:paraId="0CFBA17A" w14:textId="79A9B7E8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>
        <w:rPr>
          <w:noProof/>
        </w:rPr>
        <w:drawing>
          <wp:inline distT="0" distB="0" distL="0" distR="0" wp14:anchorId="7F014147" wp14:editId="6D5E34EB">
            <wp:extent cx="6516175" cy="3343275"/>
            <wp:effectExtent l="0" t="0" r="0" b="0"/>
            <wp:docPr id="1462146860" name="Immagine 7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46860" name="Immagine 7" descr="Immagine che contiene testo, schermata, linea, Parallel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929" cy="33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B7356CA" w14:textId="77777777" w:rsidR="00DD66CB" w:rsidRDefault="00DD66CB" w:rsidP="00DD66CB">
      <w:r>
        <w:lastRenderedPageBreak/>
        <w:t>Luca Giandomenico - 900162</w:t>
      </w:r>
    </w:p>
    <w:p w14:paraId="32D54E8A" w14:textId="705BB045" w:rsidR="00DD66CB" w:rsidRDefault="00E549EF" w:rsidP="00DD66CB">
      <w:pPr>
        <w:pStyle w:val="Titolo3"/>
      </w:pPr>
      <w:bookmarkStart w:id="15" w:name="_Toc167222685"/>
      <w:proofErr w:type="spellStart"/>
      <w:r>
        <w:t>C</w:t>
      </w:r>
      <w:r w:rsidR="00DD66CB">
        <w:t>ancella</w:t>
      </w:r>
      <w:r w:rsidR="00DD66CB">
        <w:t>PacchettoVacanza</w:t>
      </w:r>
      <w:bookmarkEnd w:id="15"/>
      <w:proofErr w:type="spellEnd"/>
    </w:p>
    <w:p w14:paraId="59CF47FE" w14:textId="77777777" w:rsidR="00DD66CB" w:rsidRDefault="00DD66CB" w:rsidP="00DD66CB"/>
    <w:p w14:paraId="6E0FC733" w14:textId="77777777" w:rsidR="00DD66CB" w:rsidRDefault="00DD66CB" w:rsidP="00DD66CB"/>
    <w:p w14:paraId="1162D77D" w14:textId="77777777" w:rsidR="00DD66CB" w:rsidRDefault="00DD66CB" w:rsidP="00DD66CB"/>
    <w:p w14:paraId="5CF9CE6C" w14:textId="77777777" w:rsidR="00DD66CB" w:rsidRDefault="00DD66CB" w:rsidP="00DD66CB"/>
    <w:p w14:paraId="02AD7551" w14:textId="77777777" w:rsidR="00DD66CB" w:rsidRDefault="00DD66CB" w:rsidP="00DD66CB"/>
    <w:p w14:paraId="2A50B61D" w14:textId="77777777" w:rsidR="00DD66CB" w:rsidRPr="00DD66CB" w:rsidRDefault="00DD66CB" w:rsidP="00DD66CB"/>
    <w:p w14:paraId="1C4EF25A" w14:textId="353065C4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CBCE9AC" wp14:editId="48502A40">
            <wp:extent cx="6687781" cy="3800475"/>
            <wp:effectExtent l="0" t="0" r="0" b="0"/>
            <wp:docPr id="1319894206" name="Immagine 8" descr="Immagine che contiene testo, schermat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894206" name="Immagine 8" descr="Immagine che contiene testo, schermata, linea, Parallel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084" cy="38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</w:rPr>
        <w:br w:type="page"/>
      </w:r>
    </w:p>
    <w:p w14:paraId="1429EB52" w14:textId="61472D4A" w:rsidR="00DD66CB" w:rsidRDefault="00DD66CB" w:rsidP="00DD66CB">
      <w:r>
        <w:lastRenderedPageBreak/>
        <w:t xml:space="preserve">Denis </w:t>
      </w:r>
      <w:proofErr w:type="spellStart"/>
      <w:r>
        <w:t>Degeratu</w:t>
      </w:r>
      <w:proofErr w:type="spellEnd"/>
      <w:r>
        <w:t xml:space="preserve"> - </w:t>
      </w:r>
      <w:r>
        <w:t>895835</w:t>
      </w:r>
    </w:p>
    <w:p w14:paraId="27355F90" w14:textId="47375CA5" w:rsidR="00DD66CB" w:rsidRDefault="00E549EF" w:rsidP="00DD66CB">
      <w:pPr>
        <w:pStyle w:val="Titolo3"/>
      </w:pPr>
      <w:bookmarkStart w:id="16" w:name="_Toc167222686"/>
      <w:proofErr w:type="spellStart"/>
      <w:r>
        <w:t>C</w:t>
      </w:r>
      <w:r w:rsidR="00DD66CB">
        <w:t>ancellaP</w:t>
      </w:r>
      <w:r w:rsidR="00DD66CB">
        <w:t>renotazione</w:t>
      </w:r>
      <w:bookmarkEnd w:id="16"/>
      <w:proofErr w:type="spellEnd"/>
    </w:p>
    <w:p w14:paraId="6E7C0C2B" w14:textId="523AB3FA" w:rsidR="00DD66CB" w:rsidRDefault="00DD66CB">
      <w:pPr>
        <w:jc w:val="left"/>
        <w:rPr>
          <w:sz w:val="16"/>
          <w:szCs w:val="16"/>
        </w:rPr>
      </w:pPr>
    </w:p>
    <w:p w14:paraId="1F5732B7" w14:textId="77777777" w:rsidR="00DD66CB" w:rsidRDefault="00DD66CB">
      <w:pPr>
        <w:jc w:val="left"/>
        <w:rPr>
          <w:sz w:val="16"/>
          <w:szCs w:val="16"/>
        </w:rPr>
      </w:pPr>
    </w:p>
    <w:p w14:paraId="39F66C64" w14:textId="77777777" w:rsidR="00DD66CB" w:rsidRDefault="00DD66CB">
      <w:pPr>
        <w:jc w:val="left"/>
        <w:rPr>
          <w:sz w:val="16"/>
          <w:szCs w:val="16"/>
        </w:rPr>
      </w:pPr>
    </w:p>
    <w:p w14:paraId="10AC9212" w14:textId="77777777" w:rsidR="00DD66CB" w:rsidRDefault="00DD66CB">
      <w:pPr>
        <w:jc w:val="left"/>
        <w:rPr>
          <w:sz w:val="16"/>
          <w:szCs w:val="16"/>
        </w:rPr>
      </w:pPr>
    </w:p>
    <w:p w14:paraId="21A12A5C" w14:textId="77777777" w:rsidR="00DD66CB" w:rsidRDefault="00DD66CB">
      <w:pPr>
        <w:jc w:val="left"/>
        <w:rPr>
          <w:sz w:val="16"/>
          <w:szCs w:val="16"/>
        </w:rPr>
      </w:pPr>
    </w:p>
    <w:p w14:paraId="1688F480" w14:textId="77777777" w:rsidR="00DD66CB" w:rsidRDefault="00DD66CB" w:rsidP="00DD66CB">
      <w:pPr>
        <w:jc w:val="center"/>
        <w:rPr>
          <w:sz w:val="16"/>
          <w:szCs w:val="16"/>
        </w:rPr>
      </w:pPr>
    </w:p>
    <w:p w14:paraId="2AD7E984" w14:textId="54235E48" w:rsidR="00DD66CB" w:rsidRDefault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rFonts w:ascii="Avenir Next LT Pro" w:eastAsiaTheme="majorEastAsia" w:hAnsi="Avenir Next LT Pro" w:cstheme="majorBidi"/>
          <w:b/>
          <w:bCs/>
          <w:i/>
          <w:noProof/>
          <w:color w:val="1CADE4" w:themeColor="accent1"/>
          <w:sz w:val="16"/>
          <w:szCs w:val="16"/>
        </w:rPr>
        <w:drawing>
          <wp:inline distT="0" distB="0" distL="0" distR="0" wp14:anchorId="6BE4D30F" wp14:editId="3F8A1719">
            <wp:extent cx="6531882" cy="3324225"/>
            <wp:effectExtent l="0" t="0" r="0" b="0"/>
            <wp:docPr id="606881662" name="Immagine 10" descr="Immagine che contiene testo, schermata, diagramm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81662" name="Immagine 10" descr="Immagine che contiene testo, schermata, diagramma, Parallelo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2154" cy="33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4EE3" w14:textId="08AA7D6E" w:rsidR="00F8558D" w:rsidRPr="00DD66CB" w:rsidRDefault="00DD66CB" w:rsidP="00DD66CB">
      <w:pPr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16"/>
          <w:szCs w:val="16"/>
        </w:rPr>
      </w:pPr>
      <w:r>
        <w:rPr>
          <w:sz w:val="16"/>
          <w:szCs w:val="16"/>
        </w:rPr>
        <w:br w:type="page"/>
      </w:r>
    </w:p>
    <w:p w14:paraId="71E2F313" w14:textId="42BEDCE0" w:rsidR="004A7CA4" w:rsidRDefault="00DC5B30" w:rsidP="00F8558D">
      <w:r>
        <w:lastRenderedPageBreak/>
        <w:t>Gaetano La Rocca</w:t>
      </w:r>
      <w:r w:rsidR="00AF38D2">
        <w:t xml:space="preserve"> - 895887</w:t>
      </w:r>
    </w:p>
    <w:p w14:paraId="2887597B" w14:textId="1FFA067C" w:rsidR="00DC5B30" w:rsidRDefault="00DC5B30" w:rsidP="00DC5B30">
      <w:pPr>
        <w:pStyle w:val="Titolo1"/>
      </w:pPr>
      <w:bookmarkStart w:id="17" w:name="_Toc167222687"/>
      <w:r>
        <w:t>Contratti</w:t>
      </w:r>
      <w:bookmarkEnd w:id="17"/>
    </w:p>
    <w:p w14:paraId="0F33155F" w14:textId="05A6A38D" w:rsidR="00F8558D" w:rsidRDefault="00DC5B30" w:rsidP="00DC5B30">
      <w:pPr>
        <w:pStyle w:val="Titolo3"/>
        <w:rPr>
          <w:i w:val="0"/>
          <w:iCs/>
        </w:rPr>
      </w:pPr>
      <w:bookmarkStart w:id="18" w:name="_Toc167222688"/>
      <w:r>
        <w:t xml:space="preserve">Contratto </w:t>
      </w:r>
      <w:proofErr w:type="spellStart"/>
      <w:r>
        <w:t>verificaDati</w:t>
      </w:r>
      <w:bookmarkEnd w:id="18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E38DF1D" w14:textId="77777777" w:rsidTr="00DC5B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25DA969" w14:textId="18416632" w:rsidR="00DC5B30" w:rsidRDefault="00DC5B30" w:rsidP="00DC5B30">
            <w:pPr>
              <w:jc w:val="center"/>
            </w:pPr>
            <w:r>
              <w:t>Contratto verifica Dati</w:t>
            </w:r>
          </w:p>
        </w:tc>
      </w:tr>
      <w:tr w:rsidR="00DC5B30" w14:paraId="242E7718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D41754" w14:textId="16947055" w:rsidR="00DC5B30" w:rsidRDefault="00DC5B30" w:rsidP="00DC5B30">
            <w:r>
              <w:t>Operazione</w:t>
            </w:r>
          </w:p>
        </w:tc>
        <w:tc>
          <w:tcPr>
            <w:tcW w:w="8110" w:type="dxa"/>
          </w:tcPr>
          <w:p w14:paraId="218FC969" w14:textId="6A8F3E18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verificaDati</w:t>
            </w:r>
            <w:proofErr w:type="spellEnd"/>
            <w:r>
              <w:t>()</w:t>
            </w:r>
          </w:p>
        </w:tc>
      </w:tr>
      <w:tr w:rsidR="00DC5B30" w14:paraId="56151165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9BA52B" w14:textId="17B4B1F7" w:rsidR="00DC5B30" w:rsidRDefault="00DC5B30" w:rsidP="00DC5B30">
            <w:r>
              <w:t>Caso d’uso</w:t>
            </w:r>
          </w:p>
        </w:tc>
        <w:tc>
          <w:tcPr>
            <w:tcW w:w="8110" w:type="dxa"/>
          </w:tcPr>
          <w:p w14:paraId="5F1C271B" w14:textId="7FE037A4" w:rsidR="00DC5B30" w:rsidRDefault="00DC5B30" w:rsidP="00DC5B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1B6560E0" w14:textId="77777777" w:rsidTr="00DC5B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4940B0" w14:textId="3B68D5C9" w:rsidR="00DC5B30" w:rsidRDefault="00DC5B30" w:rsidP="00DC5B30">
            <w:r>
              <w:t>Precondizioni</w:t>
            </w:r>
          </w:p>
        </w:tc>
        <w:tc>
          <w:tcPr>
            <w:tcW w:w="8110" w:type="dxa"/>
          </w:tcPr>
          <w:p w14:paraId="7243501D" w14:textId="46C98256" w:rsidR="00DC5B30" w:rsidRDefault="00DC5B30" w:rsidP="00DC5B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u ha inserito i propri dati</w:t>
            </w:r>
          </w:p>
        </w:tc>
      </w:tr>
      <w:tr w:rsidR="00DC5B30" w14:paraId="44D1BD2A" w14:textId="77777777" w:rsidTr="00DC5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422574" w14:textId="07F7386B" w:rsidR="00DC5B30" w:rsidRDefault="00DC5B30" w:rsidP="00DC5B30">
            <w:r>
              <w:t>Post-condizioni</w:t>
            </w:r>
          </w:p>
        </w:tc>
        <w:tc>
          <w:tcPr>
            <w:tcW w:w="8110" w:type="dxa"/>
          </w:tcPr>
          <w:p w14:paraId="74BB641F" w14:textId="4E7F3220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dell’indirizzo e-mail inserito</w:t>
            </w:r>
          </w:p>
          <w:p w14:paraId="53A38FD5" w14:textId="177B6AC2" w:rsidR="00DC5B30" w:rsidRDefault="00DC5B30" w:rsidP="00DC5B30">
            <w:pPr>
              <w:pStyle w:val="Paragrafoelenco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verificata la correttezza del metodo di pagamento inserito</w:t>
            </w:r>
          </w:p>
        </w:tc>
      </w:tr>
    </w:tbl>
    <w:p w14:paraId="7191E7B8" w14:textId="77777777" w:rsidR="00DC5B30" w:rsidRDefault="00DC5B30" w:rsidP="00DC5B30"/>
    <w:p w14:paraId="1BD06031" w14:textId="57FB0D25" w:rsidR="00DC5B30" w:rsidRDefault="00DC5B30" w:rsidP="00DC5B30">
      <w:pPr>
        <w:pStyle w:val="Titolo3"/>
      </w:pPr>
      <w:bookmarkStart w:id="19" w:name="_Toc167222689"/>
      <w:r>
        <w:t xml:space="preserve">Contratto </w:t>
      </w:r>
      <w:proofErr w:type="spellStart"/>
      <w:r>
        <w:t>InserisciUtente</w:t>
      </w:r>
      <w:bookmarkEnd w:id="19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6C463AFA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A45A135" w14:textId="1973E747" w:rsidR="00DC5B30" w:rsidRDefault="00DC5B30" w:rsidP="00DC5B30">
            <w:pPr>
              <w:contextualSpacing/>
              <w:jc w:val="center"/>
            </w:pPr>
            <w:r>
              <w:t xml:space="preserve">Contratto </w:t>
            </w:r>
            <w:proofErr w:type="spellStart"/>
            <w:r w:rsidR="00855D57">
              <w:t>InserisciUtente</w:t>
            </w:r>
            <w:proofErr w:type="spellEnd"/>
          </w:p>
        </w:tc>
      </w:tr>
      <w:tr w:rsidR="00DC5B30" w14:paraId="267F707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518905" w14:textId="77777777" w:rsidR="00DC5B30" w:rsidRDefault="00DC5B30" w:rsidP="00DC5B30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1C027CEE" w14:textId="7D572DF9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InserisciUtente</w:t>
            </w:r>
            <w:proofErr w:type="spellEnd"/>
            <w:r>
              <w:t xml:space="preserve">(nome, cognome, e-mail, password </w:t>
            </w:r>
            <w:proofErr w:type="spellStart"/>
            <w:r>
              <w:t>metodoDiPagamento</w:t>
            </w:r>
            <w:proofErr w:type="spellEnd"/>
            <w:r>
              <w:t>)</w:t>
            </w:r>
          </w:p>
        </w:tc>
      </w:tr>
      <w:tr w:rsidR="00DC5B30" w14:paraId="512D0EEE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0A029D" w14:textId="77777777" w:rsidR="00DC5B30" w:rsidRDefault="00DC5B30" w:rsidP="00DC5B30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512E6CC" w14:textId="485C3DB0" w:rsidR="00DC5B30" w:rsidRDefault="00DC5B30" w:rsidP="00DC5B3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Effettua Registrazione</w:t>
            </w:r>
          </w:p>
        </w:tc>
      </w:tr>
      <w:tr w:rsidR="00DC5B30" w14:paraId="5085AA8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A2A3BE" w14:textId="77777777" w:rsidR="00DC5B30" w:rsidRDefault="00DC5B30" w:rsidP="00DC5B30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22707D5A" w14:textId="3C1F17F3" w:rsidR="00DC5B30" w:rsidRDefault="00DC5B30" w:rsidP="00DC5B30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dati dell’utente u sono stati validati</w:t>
            </w:r>
          </w:p>
        </w:tc>
      </w:tr>
      <w:tr w:rsidR="00DC5B30" w14:paraId="14E04881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ECE0A7" w14:textId="4874CE84" w:rsidR="00DC5B30" w:rsidRDefault="00DC5B30" w:rsidP="00DC5B30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473430E" w14:textId="7F13CF11" w:rsidR="00DC5B30" w:rsidRDefault="00DC5B30" w:rsidP="00DC5B30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È stato inserito un nuovo utente u</w:t>
            </w:r>
          </w:p>
        </w:tc>
      </w:tr>
    </w:tbl>
    <w:p w14:paraId="5A30FE61" w14:textId="77777777" w:rsidR="00DC5B30" w:rsidRDefault="00DC5B30" w:rsidP="00DC5B30"/>
    <w:p w14:paraId="125FFBAD" w14:textId="77777777" w:rsidR="00DC5B30" w:rsidRDefault="00DC5B30" w:rsidP="00DC5B30"/>
    <w:p w14:paraId="541937CA" w14:textId="77777777" w:rsidR="00DC5B30" w:rsidRDefault="00DC5B30" w:rsidP="00DC5B30"/>
    <w:p w14:paraId="707C5239" w14:textId="77777777" w:rsidR="00DC5B30" w:rsidRDefault="00DC5B30" w:rsidP="00DC5B30"/>
    <w:p w14:paraId="0D7B098C" w14:textId="77777777" w:rsidR="00DC5B30" w:rsidRDefault="00DC5B30" w:rsidP="00DC5B30"/>
    <w:p w14:paraId="1AEEC7DA" w14:textId="77777777" w:rsidR="00DC5B30" w:rsidRDefault="00DC5B30" w:rsidP="00DC5B30"/>
    <w:p w14:paraId="29946CB1" w14:textId="77777777" w:rsidR="00DC5B30" w:rsidRDefault="00DC5B30" w:rsidP="00DC5B30"/>
    <w:p w14:paraId="14A7AD55" w14:textId="77777777" w:rsidR="00DC5B30" w:rsidRDefault="00DC5B30" w:rsidP="00DC5B30"/>
    <w:p w14:paraId="6871F013" w14:textId="77777777" w:rsidR="00DC5B30" w:rsidRDefault="00DC5B30" w:rsidP="00DC5B30"/>
    <w:p w14:paraId="45EF5417" w14:textId="77777777" w:rsidR="00DC5B30" w:rsidRDefault="00DC5B30" w:rsidP="00DC5B30"/>
    <w:p w14:paraId="29618355" w14:textId="77777777" w:rsidR="00DC5B30" w:rsidRDefault="00DC5B30" w:rsidP="00DC5B30"/>
    <w:p w14:paraId="2A499ADF" w14:textId="77777777" w:rsidR="00DC5B30" w:rsidRDefault="00DC5B30" w:rsidP="00DC5B30"/>
    <w:p w14:paraId="3A19A84E" w14:textId="77777777" w:rsidR="00DC5B30" w:rsidRDefault="00DC5B30" w:rsidP="00DC5B30"/>
    <w:p w14:paraId="357C01E0" w14:textId="77777777" w:rsidR="00DC5B30" w:rsidRDefault="00DC5B30" w:rsidP="00DC5B30"/>
    <w:p w14:paraId="0C9F551F" w14:textId="77777777" w:rsidR="00DC5B30" w:rsidRDefault="00DC5B30" w:rsidP="00DC5B30"/>
    <w:p w14:paraId="31101298" w14:textId="77777777" w:rsidR="00DC5B30" w:rsidRDefault="00DC5B30" w:rsidP="00DC5B30"/>
    <w:p w14:paraId="0D57F045" w14:textId="77777777" w:rsidR="00DC5B30" w:rsidRDefault="00DC5B30" w:rsidP="00DC5B30"/>
    <w:p w14:paraId="10001E5E" w14:textId="77777777" w:rsidR="00DC5B30" w:rsidRDefault="00DC5B30" w:rsidP="00DC5B30"/>
    <w:p w14:paraId="3E6E7AEF" w14:textId="77777777" w:rsidR="00DC5B30" w:rsidRDefault="00DC5B30" w:rsidP="00DC5B30"/>
    <w:p w14:paraId="68718ABC" w14:textId="7476A05D" w:rsidR="00DC5B30" w:rsidRPr="00DC5B30" w:rsidRDefault="00094B59" w:rsidP="00DC5B30">
      <w:r>
        <w:lastRenderedPageBreak/>
        <w:t>Filippo Gentili - 899906</w:t>
      </w:r>
    </w:p>
    <w:p w14:paraId="0745E3BA" w14:textId="43A1E799" w:rsidR="009C7DC9" w:rsidRDefault="009C7DC9" w:rsidP="002A2D65">
      <w:pPr>
        <w:pStyle w:val="Titolo3"/>
      </w:pPr>
      <w:bookmarkStart w:id="20" w:name="_Toc167222690"/>
      <w:r>
        <w:t xml:space="preserve">Contratto </w:t>
      </w:r>
      <w:proofErr w:type="spellStart"/>
      <w:r w:rsidR="00904FED">
        <w:t>effetuaLogin</w:t>
      </w:r>
      <w:bookmarkEnd w:id="20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3B5BEE9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4F6D9E3A" w14:textId="04984D1C" w:rsidR="00DC5B30" w:rsidRDefault="00DC5B30" w:rsidP="00596107">
            <w:pPr>
              <w:jc w:val="center"/>
            </w:pPr>
            <w:r>
              <w:t xml:space="preserve">Contratto </w:t>
            </w:r>
            <w:proofErr w:type="spellStart"/>
            <w:r w:rsidR="00855D57">
              <w:t>effettuaLogin</w:t>
            </w:r>
            <w:proofErr w:type="spellEnd"/>
          </w:p>
        </w:tc>
      </w:tr>
      <w:tr w:rsidR="00DC5B30" w:rsidRPr="00904FED" w14:paraId="68FC41DD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DCD053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4230E634" w14:textId="5C0F674D" w:rsidR="00DC5B30" w:rsidRPr="00904FED" w:rsidRDefault="00904FED" w:rsidP="00904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proofErr w:type="gramStart"/>
            <w:r w:rsidRPr="00904FED">
              <w:rPr>
                <w:lang w:val="en-GB"/>
              </w:rPr>
              <w:t>effettuaLogIn</w:t>
            </w:r>
            <w:proofErr w:type="spellEnd"/>
            <w:r w:rsidRPr="00904FED">
              <w:rPr>
                <w:lang w:val="en-GB"/>
              </w:rPr>
              <w:t>(</w:t>
            </w:r>
            <w:proofErr w:type="gramEnd"/>
            <w:r w:rsidRPr="00904FED">
              <w:rPr>
                <w:lang w:val="en-GB"/>
              </w:rPr>
              <w:t>email, password)</w:t>
            </w:r>
          </w:p>
        </w:tc>
      </w:tr>
      <w:tr w:rsidR="00DC5B30" w14:paraId="19149A37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77A77C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7960FE9C" w14:textId="75966B78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InserisciPrenotazione</w:t>
            </w:r>
            <w:proofErr w:type="spellEnd"/>
          </w:p>
        </w:tc>
      </w:tr>
      <w:tr w:rsidR="00DC5B30" w14:paraId="2FBF5F7E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6CE70D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AE8CAF7" w14:textId="7CAF90F1" w:rsidR="00DC5B30" w:rsidRPr="00904FED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l’utente registrato sta accedendo all’area riservata</w:t>
            </w:r>
          </w:p>
        </w:tc>
      </w:tr>
      <w:tr w:rsidR="00DC5B30" w14:paraId="68E6FFD4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BF1E9E" w14:textId="22919792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4E0675EE" w14:textId="5F9780C7" w:rsidR="00DC5B30" w:rsidRPr="00763502" w:rsidRDefault="00904FED" w:rsidP="00763502">
            <w:pPr>
              <w:pStyle w:val="Paragrafoelenco"/>
              <w:numPr>
                <w:ilvl w:val="0"/>
                <w:numId w:val="37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l’accesso all’area riservata</w:t>
            </w:r>
          </w:p>
        </w:tc>
      </w:tr>
    </w:tbl>
    <w:p w14:paraId="4DBE37C4" w14:textId="77777777" w:rsidR="00CB1555" w:rsidRDefault="00CB1555" w:rsidP="00CB1555"/>
    <w:p w14:paraId="32965A8A" w14:textId="76664DA9" w:rsidR="00CB1555" w:rsidRPr="00CB1555" w:rsidRDefault="00CB1555" w:rsidP="00CB1555">
      <w:pPr>
        <w:pStyle w:val="Titolo3"/>
      </w:pPr>
      <w:bookmarkStart w:id="21" w:name="_Toc167222691"/>
      <w:r w:rsidRPr="00CB1555">
        <w:t xml:space="preserve">Contratto </w:t>
      </w:r>
      <w:proofErr w:type="spellStart"/>
      <w:r w:rsidRPr="00CB1555">
        <w:t>effetuaRichiestaPrenotazione</w:t>
      </w:r>
      <w:bookmarkEnd w:id="21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21769480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1902F4D0" w14:textId="3406B9DA" w:rsidR="00DC5B30" w:rsidRDefault="00DC5B30" w:rsidP="00596107">
            <w:pPr>
              <w:jc w:val="center"/>
            </w:pPr>
            <w:r>
              <w:t xml:space="preserve">Contratto </w:t>
            </w:r>
            <w:proofErr w:type="spellStart"/>
            <w:r w:rsidR="00855D57">
              <w:t>effettuaRichiestaPrenotazione</w:t>
            </w:r>
            <w:proofErr w:type="spellEnd"/>
          </w:p>
        </w:tc>
      </w:tr>
      <w:tr w:rsidR="00DC5B30" w14:paraId="0D909A0B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2BAA2C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F2C323F" w14:textId="30FA4824" w:rsidR="00DC5B30" w:rsidRDefault="00904FED" w:rsidP="00904FED">
            <w:pPr>
              <w:tabs>
                <w:tab w:val="left" w:pos="17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effettuaRichiestaPrenotazione</w:t>
            </w:r>
            <w:proofErr w:type="spellEnd"/>
            <w:r>
              <w:t>(</w:t>
            </w:r>
            <w:proofErr w:type="spellStart"/>
            <w:r>
              <w:t>descrizioneRichiesta</w:t>
            </w:r>
            <w:proofErr w:type="spellEnd"/>
            <w:r>
              <w:t xml:space="preserve">, </w:t>
            </w:r>
            <w:proofErr w:type="spellStart"/>
            <w:r>
              <w:t>pagamentoCaparra</w:t>
            </w:r>
            <w:proofErr w:type="spellEnd"/>
            <w:r>
              <w:t>)</w:t>
            </w:r>
          </w:p>
        </w:tc>
      </w:tr>
      <w:tr w:rsidR="00DC5B30" w14:paraId="3B39421A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7254E9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60306255" w14:textId="27CADCE2" w:rsidR="00DC5B30" w:rsidRDefault="002753BC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InserisciPrenotazione</w:t>
            </w:r>
            <w:proofErr w:type="spellEnd"/>
          </w:p>
        </w:tc>
      </w:tr>
      <w:tr w:rsidR="00DC5B30" w14:paraId="712B9E3C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A9B684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6FCB9BF9" w14:textId="7F598777" w:rsidR="00DC5B30" w:rsidRDefault="00904FED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è in corso una prenotazione</w:t>
            </w:r>
          </w:p>
        </w:tc>
      </w:tr>
      <w:tr w:rsidR="00DC5B30" w14:paraId="66674DEB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624A86" w14:textId="667DBE11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6076C9C9" w14:textId="77777777" w:rsidR="00904FED" w:rsidRPr="00763502" w:rsidRDefault="00904FED" w:rsidP="00763502">
            <w:pPr>
              <w:pStyle w:val="Paragrafoelenco"/>
              <w:numPr>
                <w:ilvl w:val="0"/>
                <w:numId w:val="37"/>
              </w:numPr>
              <w:tabs>
                <w:tab w:val="left" w:pos="2628"/>
              </w:tabs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L’utente ha effettuato la richiesta di una prenotazione</w:t>
            </w:r>
          </w:p>
          <w:p w14:paraId="4828049A" w14:textId="39EA065E" w:rsidR="00904FED" w:rsidRDefault="00904FED" w:rsidP="00763502">
            <w:pPr>
              <w:pStyle w:val="Paragrafoelenco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ha versato correttamente la caparra</w:t>
            </w:r>
          </w:p>
          <w:p w14:paraId="22D1D1B8" w14:textId="30B23932" w:rsidR="00DC5B30" w:rsidRDefault="00DC5B30" w:rsidP="00904FED">
            <w:pPr>
              <w:tabs>
                <w:tab w:val="left" w:pos="10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7662A6" w14:textId="77777777" w:rsidR="00DC5B30" w:rsidRPr="009C7DC9" w:rsidRDefault="00DC5B30" w:rsidP="009C7DC9"/>
    <w:p w14:paraId="6DB3D4B9" w14:textId="6014B1EC" w:rsidR="00DC5B30" w:rsidRPr="00DC5B30" w:rsidRDefault="009C7DC9" w:rsidP="00DC5B30">
      <w:r>
        <w:br w:type="page"/>
      </w:r>
      <w:r w:rsidR="00855D57">
        <w:lastRenderedPageBreak/>
        <w:t>Luca Giandomenico - 900162</w:t>
      </w:r>
    </w:p>
    <w:p w14:paraId="26F4AA3B" w14:textId="2DBBE1FE" w:rsidR="00DC5B30" w:rsidRDefault="00855D57" w:rsidP="00DC5B30">
      <w:pPr>
        <w:pStyle w:val="Titolo3"/>
      </w:pPr>
      <w:bookmarkStart w:id="22" w:name="_Toc167222692"/>
      <w:r>
        <w:t xml:space="preserve">Contratto </w:t>
      </w:r>
      <w:proofErr w:type="spellStart"/>
      <w:r>
        <w:t>inserisciSpecifichePacchetto</w:t>
      </w:r>
      <w:bookmarkEnd w:id="22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46BEFAC8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7E8B72C5" w14:textId="1D8F634C" w:rsidR="00DC5B30" w:rsidRDefault="00DC5B30" w:rsidP="00596107">
            <w:pPr>
              <w:jc w:val="center"/>
            </w:pPr>
            <w:r>
              <w:t xml:space="preserve">Contratto </w:t>
            </w:r>
            <w:proofErr w:type="spellStart"/>
            <w:r w:rsidR="00855D57">
              <w:t>inserisciSpecifichePacchetto</w:t>
            </w:r>
            <w:proofErr w:type="spellEnd"/>
          </w:p>
        </w:tc>
      </w:tr>
      <w:tr w:rsidR="00DC5B30" w14:paraId="7FF7B40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A7B761" w14:textId="77777777" w:rsidR="00DC5B30" w:rsidRDefault="00DC5B30" w:rsidP="00596107">
            <w:r>
              <w:t>Operazione</w:t>
            </w:r>
          </w:p>
        </w:tc>
        <w:tc>
          <w:tcPr>
            <w:tcW w:w="8110" w:type="dxa"/>
          </w:tcPr>
          <w:p w14:paraId="6832CD37" w14:textId="26986E1D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55D57">
              <w:t>inserisciSpecifichePacchetto</w:t>
            </w:r>
            <w:proofErr w:type="spellEnd"/>
            <w:r w:rsidRPr="00855D57">
              <w:t xml:space="preserve">(id, costo, </w:t>
            </w:r>
            <w:proofErr w:type="spellStart"/>
            <w:r w:rsidRPr="00855D57">
              <w:t>dataInizio</w:t>
            </w:r>
            <w:proofErr w:type="spellEnd"/>
            <w:r w:rsidRPr="00855D57">
              <w:t xml:space="preserve">, </w:t>
            </w:r>
            <w:proofErr w:type="spellStart"/>
            <w:proofErr w:type="gramStart"/>
            <w:r w:rsidRPr="00855D57">
              <w:t>dataFine</w:t>
            </w:r>
            <w:proofErr w:type="spellEnd"/>
            <w:proofErr w:type="gramEnd"/>
            <w:r w:rsidRPr="00855D57">
              <w:t xml:space="preserve">, tipologia, </w:t>
            </w:r>
            <w:proofErr w:type="spellStart"/>
            <w:r w:rsidRPr="00855D57">
              <w:t>numeroPersone</w:t>
            </w:r>
            <w:proofErr w:type="spellEnd"/>
            <w:r w:rsidRPr="00855D57">
              <w:t>, hotel, trasporto)</w:t>
            </w:r>
          </w:p>
        </w:tc>
      </w:tr>
      <w:tr w:rsidR="00DC5B30" w14:paraId="02585F02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C29D2D" w14:textId="77777777" w:rsidR="00DC5B30" w:rsidRDefault="00DC5B30" w:rsidP="00596107">
            <w:r>
              <w:t>Caso d’uso</w:t>
            </w:r>
          </w:p>
        </w:tc>
        <w:tc>
          <w:tcPr>
            <w:tcW w:w="8110" w:type="dxa"/>
          </w:tcPr>
          <w:p w14:paraId="3114B45F" w14:textId="19A9F89A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InserisciPacchettoVacanza</w:t>
            </w:r>
            <w:proofErr w:type="spellEnd"/>
          </w:p>
        </w:tc>
      </w:tr>
      <w:tr w:rsidR="00DC5B30" w14:paraId="5DDDAC5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416F93" w14:textId="77777777" w:rsidR="00DC5B30" w:rsidRDefault="00DC5B30" w:rsidP="00596107">
            <w:r>
              <w:t>Precondizioni</w:t>
            </w:r>
          </w:p>
        </w:tc>
        <w:tc>
          <w:tcPr>
            <w:tcW w:w="8110" w:type="dxa"/>
          </w:tcPr>
          <w:p w14:paraId="50621573" w14:textId="07C3844B" w:rsidR="00DC5B30" w:rsidRDefault="00855D57" w:rsidP="005961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catalogo</w:t>
            </w:r>
          </w:p>
        </w:tc>
      </w:tr>
      <w:tr w:rsidR="00DC5B30" w14:paraId="0A9050E9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29CECA" w14:textId="4A9B522D" w:rsidR="00DC5B30" w:rsidRDefault="00DC5B30" w:rsidP="00596107">
            <w:r>
              <w:t>Post-condizioni</w:t>
            </w:r>
          </w:p>
        </w:tc>
        <w:tc>
          <w:tcPr>
            <w:tcW w:w="8110" w:type="dxa"/>
          </w:tcPr>
          <w:p w14:paraId="0AEEE9E9" w14:textId="3B4A2B7C" w:rsidR="00DC5B30" w:rsidRDefault="00855D57" w:rsidP="005961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Sono state aggiunte le specifiche del pacchetto</w:t>
            </w:r>
          </w:p>
        </w:tc>
      </w:tr>
    </w:tbl>
    <w:p w14:paraId="10DFDB5B" w14:textId="77777777" w:rsidR="00DC5B30" w:rsidRDefault="00DC5B30">
      <w:pPr>
        <w:jc w:val="left"/>
      </w:pPr>
    </w:p>
    <w:p w14:paraId="35144071" w14:textId="16005CFE" w:rsidR="00855D57" w:rsidRPr="00CB1555" w:rsidRDefault="00CB1555">
      <w:pPr>
        <w:contextualSpacing/>
        <w:jc w:val="left"/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</w:pPr>
      <w:r w:rsidRPr="00CB1555"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 xml:space="preserve">Contratto </w:t>
      </w:r>
      <w:proofErr w:type="spellStart"/>
      <w:r>
        <w:rPr>
          <w:rFonts w:ascii="Avenir Next LT Pro" w:eastAsiaTheme="majorEastAsia" w:hAnsi="Avenir Next LT Pro" w:cstheme="majorBidi"/>
          <w:b/>
          <w:bCs/>
          <w:i/>
          <w:color w:val="1CADE4" w:themeColor="accent1"/>
          <w:sz w:val="36"/>
          <w:szCs w:val="24"/>
        </w:rPr>
        <w:t>modificaPacchettoVacanza</w:t>
      </w:r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7BC91307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5650FB64" w14:textId="32B6B815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CB1555">
              <w:t xml:space="preserve"> </w:t>
            </w:r>
            <w:proofErr w:type="spellStart"/>
            <w:r w:rsidR="00CB1555">
              <w:t>modificaPacchettoVacanza</w:t>
            </w:r>
            <w:proofErr w:type="spellEnd"/>
          </w:p>
        </w:tc>
      </w:tr>
      <w:tr w:rsidR="00DC5B30" w14:paraId="75BDC2E5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EBDC5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5271E07B" w14:textId="7096ED0B" w:rsidR="00DC5B30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modificaPacchettoVacanza</w:t>
            </w:r>
            <w:proofErr w:type="spellEnd"/>
            <w:r>
              <w:t>()</w:t>
            </w:r>
          </w:p>
        </w:tc>
      </w:tr>
      <w:tr w:rsidR="00DC5B30" w14:paraId="05F03D56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EAC0D5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47F465BF" w14:textId="17718084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modificaPacchettoVacanza</w:t>
            </w:r>
            <w:proofErr w:type="spellEnd"/>
          </w:p>
        </w:tc>
      </w:tr>
      <w:tr w:rsidR="00DC5B30" w14:paraId="63AD4270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6DC3C3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49FC0088" w14:textId="4A1CD0B4" w:rsidR="00CB1555" w:rsidRDefault="00CB1555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Esiste almeno un pacchetto vacanza</w:t>
            </w:r>
          </w:p>
        </w:tc>
      </w:tr>
      <w:tr w:rsidR="00DC5B30" w14:paraId="2463AF4C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DAA526" w14:textId="44DE43FE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46FE49D8" w14:textId="41D2C5AC" w:rsidR="00DC5B30" w:rsidRDefault="00CB1555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pacchetto selezionato viene modificato</w:t>
            </w:r>
          </w:p>
        </w:tc>
      </w:tr>
    </w:tbl>
    <w:p w14:paraId="42D91E15" w14:textId="3025DD94" w:rsidR="00DC5B30" w:rsidRPr="00DC5B30" w:rsidRDefault="00DC5B30" w:rsidP="00DC5B30">
      <w:r>
        <w:br w:type="page"/>
      </w:r>
      <w:r w:rsidR="00CB1555">
        <w:lastRenderedPageBreak/>
        <w:t xml:space="preserve">Denis </w:t>
      </w:r>
      <w:proofErr w:type="spellStart"/>
      <w:r w:rsidR="00CB1555">
        <w:t>Degeratu</w:t>
      </w:r>
      <w:proofErr w:type="spellEnd"/>
      <w:r w:rsidR="00CB1555">
        <w:t xml:space="preserve"> -</w:t>
      </w:r>
      <w:r w:rsidR="0034435C">
        <w:t xml:space="preserve"> </w:t>
      </w:r>
      <w:r w:rsidR="0034435C" w:rsidRPr="0034435C">
        <w:t>895835</w:t>
      </w:r>
    </w:p>
    <w:p w14:paraId="1E63D450" w14:textId="32E130FC" w:rsidR="00DC5B30" w:rsidRDefault="00E27E2C" w:rsidP="00DC5B30">
      <w:pPr>
        <w:pStyle w:val="Titolo3"/>
        <w:contextualSpacing/>
      </w:pPr>
      <w:bookmarkStart w:id="23" w:name="_Toc167222693"/>
      <w:r>
        <w:t xml:space="preserve">Contratto </w:t>
      </w:r>
      <w:proofErr w:type="spellStart"/>
      <w:r w:rsidR="00763502">
        <w:t>richiestaCancellazione</w:t>
      </w:r>
      <w:bookmarkEnd w:id="23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1F74927C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3F1B901E" w14:textId="68B53092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763502">
              <w:t xml:space="preserve"> </w:t>
            </w:r>
            <w:proofErr w:type="spellStart"/>
            <w:r w:rsidR="00763502">
              <w:t>richiestaCancellazione</w:t>
            </w:r>
            <w:proofErr w:type="spellEnd"/>
          </w:p>
        </w:tc>
      </w:tr>
      <w:tr w:rsidR="00DC5B30" w14:paraId="33862312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2472BE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4F52B8BE" w14:textId="1D2C1DBB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richiestaCancellazione</w:t>
            </w:r>
            <w:proofErr w:type="spellEnd"/>
            <w:r>
              <w:t>()</w:t>
            </w:r>
          </w:p>
        </w:tc>
      </w:tr>
      <w:tr w:rsidR="00DC5B30" w14:paraId="026F24D5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FC3F68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571958C3" w14:textId="7149B2FA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cancellaPrenotazione</w:t>
            </w:r>
            <w:proofErr w:type="spellEnd"/>
          </w:p>
        </w:tc>
      </w:tr>
      <w:tr w:rsidR="00DC5B30" w14:paraId="1723CED8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E4B9BF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52267B48" w14:textId="77777777" w:rsidR="00763502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L’utente deve essere autenticato</w:t>
            </w:r>
          </w:p>
          <w:p w14:paraId="29544B5B" w14:textId="77777777" w:rsidR="00763502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L’id della prenotazione deve corrispondere all’utente autentificato</w:t>
            </w:r>
          </w:p>
          <w:p w14:paraId="6DB6C155" w14:textId="7DC874B9" w:rsidR="00DC5B30" w:rsidRDefault="00763502" w:rsidP="00763502">
            <w:pPr>
              <w:pStyle w:val="Paragrafoelenco"/>
              <w:numPr>
                <w:ilvl w:val="0"/>
                <w:numId w:val="3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prenotazione deve essere cancellabile (prenotazione scaduta, prenotazione già cancellata)</w:t>
            </w:r>
          </w:p>
        </w:tc>
      </w:tr>
      <w:tr w:rsidR="00DC5B30" w14:paraId="071F517D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2FCC6" w14:textId="2FB384D3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208375EF" w14:textId="77777777" w:rsidR="00763502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manda la richiesta di cancellazione all’operatore</w:t>
            </w:r>
          </w:p>
          <w:p w14:paraId="7A681CA1" w14:textId="0B38D402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notificato che la richiesta è in fase di elaborazione</w:t>
            </w:r>
          </w:p>
        </w:tc>
      </w:tr>
    </w:tbl>
    <w:p w14:paraId="7E7FA563" w14:textId="77777777" w:rsidR="00DC5B30" w:rsidRDefault="00DC5B30" w:rsidP="00CB1555">
      <w:pPr>
        <w:pStyle w:val="Titolo3"/>
        <w:contextualSpacing/>
      </w:pPr>
    </w:p>
    <w:p w14:paraId="4F405C0B" w14:textId="54A998FA" w:rsidR="00CB1555" w:rsidRDefault="00E27E2C" w:rsidP="00CB1555">
      <w:pPr>
        <w:pStyle w:val="Titolo3"/>
        <w:contextualSpacing/>
      </w:pPr>
      <w:bookmarkStart w:id="24" w:name="_Toc167222694"/>
      <w:r>
        <w:t xml:space="preserve">Contratto </w:t>
      </w:r>
      <w:proofErr w:type="spellStart"/>
      <w:r w:rsidR="00763502">
        <w:t>confermaCancellazione</w:t>
      </w:r>
      <w:bookmarkEnd w:id="24"/>
      <w:proofErr w:type="spellEnd"/>
    </w:p>
    <w:tbl>
      <w:tblPr>
        <w:tblStyle w:val="Tabellagriglia5scura-colore2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DC5B30" w14:paraId="55B26F16" w14:textId="77777777" w:rsidTr="005961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</w:tcPr>
          <w:p w14:paraId="2E358169" w14:textId="313958FB" w:rsidR="00DC5B30" w:rsidRDefault="00DC5B30" w:rsidP="00596107">
            <w:pPr>
              <w:contextualSpacing/>
              <w:jc w:val="center"/>
            </w:pPr>
            <w:r>
              <w:t>Contratto</w:t>
            </w:r>
            <w:r w:rsidR="00763502">
              <w:t xml:space="preserve"> </w:t>
            </w:r>
            <w:proofErr w:type="spellStart"/>
            <w:r w:rsidR="00763502">
              <w:t>confermaCancellazione</w:t>
            </w:r>
            <w:proofErr w:type="spellEnd"/>
          </w:p>
        </w:tc>
      </w:tr>
      <w:tr w:rsidR="00DC5B30" w14:paraId="56B20FFA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5C85F2" w14:textId="77777777" w:rsidR="00DC5B30" w:rsidRDefault="00DC5B30" w:rsidP="00596107">
            <w:pPr>
              <w:contextualSpacing/>
            </w:pPr>
            <w:r>
              <w:t>Operazione</w:t>
            </w:r>
          </w:p>
        </w:tc>
        <w:tc>
          <w:tcPr>
            <w:tcW w:w="8110" w:type="dxa"/>
          </w:tcPr>
          <w:p w14:paraId="2D8B5E6C" w14:textId="3D0B73E8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confermaCancellazione</w:t>
            </w:r>
            <w:proofErr w:type="spellEnd"/>
            <w:r>
              <w:t>()</w:t>
            </w:r>
          </w:p>
        </w:tc>
      </w:tr>
      <w:tr w:rsidR="00DC5B30" w14:paraId="1461FAD3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1BD340" w14:textId="77777777" w:rsidR="00DC5B30" w:rsidRDefault="00DC5B30" w:rsidP="00596107">
            <w:pPr>
              <w:contextualSpacing/>
            </w:pPr>
            <w:r>
              <w:t>Caso d’uso</w:t>
            </w:r>
          </w:p>
        </w:tc>
        <w:tc>
          <w:tcPr>
            <w:tcW w:w="8110" w:type="dxa"/>
          </w:tcPr>
          <w:p w14:paraId="2E83E12B" w14:textId="4FB38BDF" w:rsidR="00DC5B30" w:rsidRDefault="00763502" w:rsidP="005961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cancellaPrenotazione</w:t>
            </w:r>
            <w:proofErr w:type="spellEnd"/>
          </w:p>
        </w:tc>
      </w:tr>
      <w:tr w:rsidR="00DC5B30" w14:paraId="7BB490FF" w14:textId="77777777" w:rsidTr="005961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E04014" w14:textId="77777777" w:rsidR="00DC5B30" w:rsidRDefault="00DC5B30" w:rsidP="00596107">
            <w:pPr>
              <w:contextualSpacing/>
            </w:pPr>
            <w:r>
              <w:t>Precondizioni</w:t>
            </w:r>
          </w:p>
        </w:tc>
        <w:tc>
          <w:tcPr>
            <w:tcW w:w="8110" w:type="dxa"/>
          </w:tcPr>
          <w:p w14:paraId="6F07076B" w14:textId="2E090A1F" w:rsidR="00DC5B30" w:rsidRDefault="00763502" w:rsidP="00596107">
            <w:p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Pende una richiesta di cancellazione inoltrata dal sistema</w:t>
            </w:r>
          </w:p>
        </w:tc>
      </w:tr>
      <w:tr w:rsidR="00DC5B30" w14:paraId="1962D350" w14:textId="77777777" w:rsidTr="005961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2B9406" w14:textId="0A1F6ABD" w:rsidR="00DC5B30" w:rsidRDefault="00DC5B30" w:rsidP="00596107">
            <w:pPr>
              <w:contextualSpacing/>
            </w:pPr>
            <w:r>
              <w:t>Post-condizioni</w:t>
            </w:r>
          </w:p>
        </w:tc>
        <w:tc>
          <w:tcPr>
            <w:tcW w:w="8110" w:type="dxa"/>
          </w:tcPr>
          <w:p w14:paraId="139BD115" w14:textId="77777777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prenotazione viene cancellata e non è più associata all’utente</w:t>
            </w:r>
          </w:p>
          <w:p w14:paraId="1D8944B2" w14:textId="77777777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notificato l’utente dell’avvenuta cancellazione</w:t>
            </w:r>
          </w:p>
          <w:p w14:paraId="77DAA116" w14:textId="165CDDFC" w:rsidR="00763502" w:rsidRDefault="00763502" w:rsidP="00763502">
            <w:pPr>
              <w:pStyle w:val="Paragrafoelenco"/>
              <w:numPr>
                <w:ilvl w:val="0"/>
                <w:numId w:val="4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Vengono gestiti eventuali rimborsi (se possibile)</w:t>
            </w:r>
          </w:p>
        </w:tc>
      </w:tr>
    </w:tbl>
    <w:p w14:paraId="6C5D5011" w14:textId="2198ADE7" w:rsidR="009C7DC9" w:rsidRPr="00DC5B30" w:rsidRDefault="00DC5B30" w:rsidP="009C7DC9">
      <w:pPr>
        <w:contextualSpacing/>
        <w:jc w:val="left"/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25" w:name="_Toc167222695"/>
      <w:r>
        <w:t>Architettura Logica</w:t>
      </w:r>
      <w:bookmarkEnd w:id="25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26" w:name="_Toc167222696"/>
      <w:r>
        <w:t>Diagramma delle Classi Software</w:t>
      </w:r>
      <w:bookmarkEnd w:id="26"/>
    </w:p>
    <w:p w14:paraId="133A8007" w14:textId="77777777" w:rsidR="009C7DC9" w:rsidRDefault="009C7DC9" w:rsidP="009C7DC9">
      <w:pPr>
        <w:pStyle w:val="Titolo2"/>
      </w:pPr>
      <w:bookmarkStart w:id="27" w:name="_Toc167222697"/>
      <w:r>
        <w:t>Package 1</w:t>
      </w:r>
      <w:bookmarkEnd w:id="27"/>
    </w:p>
    <w:p w14:paraId="464E39A6" w14:textId="77777777" w:rsidR="009C7DC9" w:rsidRDefault="009C7DC9" w:rsidP="002A2D65">
      <w:pPr>
        <w:pStyle w:val="Titolo3"/>
      </w:pPr>
      <w:bookmarkStart w:id="28" w:name="_Toc167222698"/>
      <w:proofErr w:type="spellStart"/>
      <w:r>
        <w:t>Sottopackage</w:t>
      </w:r>
      <w:proofErr w:type="spellEnd"/>
      <w:r>
        <w:t xml:space="preserve"> 1.1</w:t>
      </w:r>
      <w:bookmarkEnd w:id="28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29" w:name="_Toc167222699"/>
      <w:proofErr w:type="spellStart"/>
      <w:r>
        <w:t>Sottopackage</w:t>
      </w:r>
      <w:proofErr w:type="spellEnd"/>
      <w:r>
        <w:t xml:space="preserve"> 1.2</w:t>
      </w:r>
      <w:bookmarkEnd w:id="29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30" w:name="_Toc167222700"/>
      <w:r>
        <w:t>Package 2</w:t>
      </w:r>
      <w:bookmarkEnd w:id="30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31" w:name="_Toc167222701"/>
      <w:r>
        <w:t>Diagrammi di Sequenza</w:t>
      </w:r>
      <w:bookmarkEnd w:id="31"/>
    </w:p>
    <w:p w14:paraId="42C4F320" w14:textId="77777777" w:rsidR="009C7DC9" w:rsidRDefault="009C7DC9" w:rsidP="002A2D65">
      <w:pPr>
        <w:pStyle w:val="Titolo3"/>
      </w:pPr>
      <w:bookmarkStart w:id="32" w:name="_Toc167222702"/>
      <w:r>
        <w:t>Diagramma di Sequenza 1</w:t>
      </w:r>
      <w:bookmarkEnd w:id="32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proofErr w:type="spellStart"/>
      <w:r>
        <w:t>etc</w:t>
      </w:r>
      <w:proofErr w:type="spellEnd"/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33" w:name="_Toc167222703"/>
      <w:r>
        <w:t>Diagramma di Sequenza 2</w:t>
      </w:r>
      <w:bookmarkEnd w:id="33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proofErr w:type="spellStart"/>
      <w:r>
        <w:t>etc</w:t>
      </w:r>
      <w:proofErr w:type="spellEnd"/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34" w:name="_Toc167222704"/>
      <w:r>
        <w:t>Pattern</w:t>
      </w:r>
      <w:bookmarkEnd w:id="34"/>
    </w:p>
    <w:p w14:paraId="5EACC44D" w14:textId="77777777" w:rsidR="009C7DC9" w:rsidRPr="009C7DC9" w:rsidRDefault="009C7DC9" w:rsidP="009C7DC9">
      <w:pPr>
        <w:pStyle w:val="Titolo2"/>
      </w:pPr>
      <w:bookmarkStart w:id="35" w:name="_Toc167222705"/>
      <w:proofErr w:type="spellStart"/>
      <w:r>
        <w:t>Grasp</w:t>
      </w:r>
      <w:bookmarkEnd w:id="35"/>
      <w:proofErr w:type="spellEnd"/>
    </w:p>
    <w:p w14:paraId="24F39BC9" w14:textId="77777777" w:rsidR="009C7DC9" w:rsidRDefault="009C7DC9" w:rsidP="002A2D65">
      <w:pPr>
        <w:pStyle w:val="Titolo3"/>
      </w:pPr>
      <w:bookmarkStart w:id="36" w:name="_Toc167222706"/>
      <w:r>
        <w:t>Pattern 1</w:t>
      </w:r>
      <w:bookmarkEnd w:id="36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37" w:name="_Toc167222707"/>
      <w:r>
        <w:t>Pattern 2</w:t>
      </w:r>
      <w:bookmarkEnd w:id="37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38" w:name="_Toc167222708"/>
      <w:proofErr w:type="spellStart"/>
      <w:r>
        <w:t>GoF</w:t>
      </w:r>
      <w:bookmarkEnd w:id="38"/>
      <w:proofErr w:type="spellEnd"/>
    </w:p>
    <w:p w14:paraId="56311E37" w14:textId="77777777" w:rsidR="009C7DC9" w:rsidRDefault="009C7DC9" w:rsidP="002A2D65">
      <w:pPr>
        <w:pStyle w:val="Titolo3"/>
      </w:pPr>
      <w:bookmarkStart w:id="39" w:name="_Toc167222709"/>
      <w:r>
        <w:t>Pattern 1</w:t>
      </w:r>
      <w:bookmarkEnd w:id="39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40" w:name="_Toc167222710"/>
      <w:r>
        <w:t>Pattern 2</w:t>
      </w:r>
      <w:bookmarkEnd w:id="40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41" w:name="_Toc167222711"/>
      <w:proofErr w:type="spellStart"/>
      <w:r>
        <w:lastRenderedPageBreak/>
        <w:t>ReadMe</w:t>
      </w:r>
      <w:bookmarkEnd w:id="41"/>
      <w:proofErr w:type="spellEnd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9"/>
      <w:footerReference w:type="default" r:id="rId20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13C0C" w14:textId="77777777" w:rsidR="00832D4C" w:rsidRDefault="00832D4C" w:rsidP="00505918">
      <w:pPr>
        <w:spacing w:after="0" w:line="240" w:lineRule="auto"/>
      </w:pPr>
      <w:r>
        <w:separator/>
      </w:r>
    </w:p>
  </w:endnote>
  <w:endnote w:type="continuationSeparator" w:id="0">
    <w:p w14:paraId="5EA9FE42" w14:textId="77777777" w:rsidR="00832D4C" w:rsidRDefault="00832D4C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venir Next LT Pro Demi">
    <w:altName w:val="Arial"/>
    <w:charset w:val="00"/>
    <w:family w:val="swiss"/>
    <w:pitch w:val="variable"/>
    <w:sig w:usb0="800000EF" w:usb1="5000204A" w:usb2="00000000" w:usb3="00000000" w:csb0="00000093" w:csb1="00000000"/>
  </w:font>
  <w:font w:name="Avenir Next LT Pro">
    <w:altName w:val="Arial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52E2BF" w14:textId="77777777" w:rsidR="00832D4C" w:rsidRDefault="00832D4C" w:rsidP="00505918">
      <w:pPr>
        <w:spacing w:after="0" w:line="240" w:lineRule="auto"/>
      </w:pPr>
      <w:r>
        <w:separator/>
      </w:r>
    </w:p>
  </w:footnote>
  <w:footnote w:type="continuationSeparator" w:id="0">
    <w:p w14:paraId="5E5F4C50" w14:textId="77777777" w:rsidR="00832D4C" w:rsidRDefault="00832D4C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13358091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2399F968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>Preappello</w:t>
                </w:r>
                <w:r w:rsidR="009544A0">
                  <w:rPr>
                    <w:rFonts w:ascii="Avenir Next LT Pro" w:hAnsi="Avenir Next LT Pro"/>
                    <w:i/>
                    <w:iCs/>
                  </w:rPr>
                  <w:t xml:space="preserve"> 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– </w:t>
                </w:r>
                <w:proofErr w:type="spellStart"/>
                <w:r w:rsidRPr="00FB106E">
                  <w:rPr>
                    <w:rFonts w:ascii="Avenir Next LT Pro" w:hAnsi="Avenir Next LT Pro"/>
                    <w:i/>
                    <w:iCs/>
                  </w:rPr>
                  <w:t>CdL</w:t>
                </w:r>
                <w:proofErr w:type="spellEnd"/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6.2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15ED10EA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="007B63B8">
                  <w:rPr>
                    <w:rFonts w:ascii="Avenir Next LT Pro Demi" w:hAnsi="Avenir Next LT Pro Demi"/>
                    <w:noProof/>
                    <w:sz w:val="52"/>
                    <w:szCs w:val="52"/>
                    <w:lang w:val="en-US"/>
                  </w:rPr>
                  <w:t>5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r>
      <w:fldChar w:fldCharType="begin"/>
    </w:r>
    <w:r>
      <w:instrText xml:space="preserve"> STYLEREF  "Car. predefinito paragrafo"  \* MERGEFORMAT </w:instrText>
    </w:r>
    <w:r>
      <w:rPr>
        <w:noProof/>
      </w:rPr>
      <w:fldChar w:fldCharType="end"/>
    </w:r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733F2"/>
    <w:multiLevelType w:val="hybridMultilevel"/>
    <w:tmpl w:val="219849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8760F"/>
    <w:multiLevelType w:val="hybridMultilevel"/>
    <w:tmpl w:val="DD1AA8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34A59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571EE"/>
    <w:multiLevelType w:val="hybridMultilevel"/>
    <w:tmpl w:val="1E7E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A186A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24BED"/>
    <w:multiLevelType w:val="hybridMultilevel"/>
    <w:tmpl w:val="F1D05E02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F6FCC"/>
    <w:multiLevelType w:val="hybridMultilevel"/>
    <w:tmpl w:val="6FF6C9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456CA"/>
    <w:multiLevelType w:val="hybridMultilevel"/>
    <w:tmpl w:val="B74446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622EC"/>
    <w:multiLevelType w:val="hybridMultilevel"/>
    <w:tmpl w:val="410A6A14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766C97"/>
    <w:multiLevelType w:val="hybridMultilevel"/>
    <w:tmpl w:val="3A902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56099"/>
    <w:multiLevelType w:val="hybridMultilevel"/>
    <w:tmpl w:val="503202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8C6B93"/>
    <w:multiLevelType w:val="hybridMultilevel"/>
    <w:tmpl w:val="8E20FE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A3539"/>
    <w:multiLevelType w:val="hybridMultilevel"/>
    <w:tmpl w:val="B364B208"/>
    <w:lvl w:ilvl="0" w:tplc="C5D07A70">
      <w:numFmt w:val="bullet"/>
      <w:lvlText w:val="-"/>
      <w:lvlJc w:val="left"/>
      <w:pPr>
        <w:ind w:left="720" w:hanging="360"/>
      </w:pPr>
      <w:rPr>
        <w:rFonts w:ascii="Roboto Condensed" w:eastAsiaTheme="minorHAnsi" w:hAnsi="Roboto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E1213"/>
    <w:multiLevelType w:val="hybridMultilevel"/>
    <w:tmpl w:val="B94ACF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EA17F9"/>
    <w:multiLevelType w:val="hybridMultilevel"/>
    <w:tmpl w:val="DECE2EAA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45E00"/>
    <w:multiLevelType w:val="hybridMultilevel"/>
    <w:tmpl w:val="D450A9DE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D433C"/>
    <w:multiLevelType w:val="hybridMultilevel"/>
    <w:tmpl w:val="2AB4ACEC"/>
    <w:lvl w:ilvl="0" w:tplc="D06C732A">
      <w:start w:val="1"/>
      <w:numFmt w:val="decimal"/>
      <w:lvlText w:val="5a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F3426"/>
    <w:multiLevelType w:val="hybridMultilevel"/>
    <w:tmpl w:val="3F20FA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B7E47"/>
    <w:multiLevelType w:val="hybridMultilevel"/>
    <w:tmpl w:val="B75A8C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3B687A"/>
    <w:multiLevelType w:val="hybridMultilevel"/>
    <w:tmpl w:val="A9FA84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E3B3D"/>
    <w:multiLevelType w:val="hybridMultilevel"/>
    <w:tmpl w:val="9BC8E0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A425E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870A4"/>
    <w:multiLevelType w:val="hybridMultilevel"/>
    <w:tmpl w:val="4B6001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7128D4"/>
    <w:multiLevelType w:val="hybridMultilevel"/>
    <w:tmpl w:val="9CCE02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462A7A"/>
    <w:multiLevelType w:val="hybridMultilevel"/>
    <w:tmpl w:val="6E1C9E6C"/>
    <w:lvl w:ilvl="0" w:tplc="D06C732A">
      <w:start w:val="1"/>
      <w:numFmt w:val="decimal"/>
      <w:lvlText w:val="5a.%1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BD8708B"/>
    <w:multiLevelType w:val="hybridMultilevel"/>
    <w:tmpl w:val="14A44B02"/>
    <w:lvl w:ilvl="0" w:tplc="EACE62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953724">
    <w:abstractNumId w:val="24"/>
  </w:num>
  <w:num w:numId="2" w16cid:durableId="2040471112">
    <w:abstractNumId w:val="0"/>
  </w:num>
  <w:num w:numId="3" w16cid:durableId="996492416">
    <w:abstractNumId w:val="15"/>
  </w:num>
  <w:num w:numId="4" w16cid:durableId="518589950">
    <w:abstractNumId w:val="7"/>
  </w:num>
  <w:num w:numId="5" w16cid:durableId="1057898266">
    <w:abstractNumId w:val="29"/>
  </w:num>
  <w:num w:numId="6" w16cid:durableId="1174414533">
    <w:abstractNumId w:val="17"/>
  </w:num>
  <w:num w:numId="7" w16cid:durableId="198007729">
    <w:abstractNumId w:val="25"/>
  </w:num>
  <w:num w:numId="8" w16cid:durableId="11794708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5766735">
    <w:abstractNumId w:val="3"/>
  </w:num>
  <w:num w:numId="10" w16cid:durableId="1728914099">
    <w:abstractNumId w:val="16"/>
  </w:num>
  <w:num w:numId="11" w16cid:durableId="769935541">
    <w:abstractNumId w:val="26"/>
  </w:num>
  <w:num w:numId="12" w16cid:durableId="526800278">
    <w:abstractNumId w:val="18"/>
  </w:num>
  <w:num w:numId="13" w16cid:durableId="1855267987">
    <w:abstractNumId w:val="4"/>
  </w:num>
  <w:num w:numId="14" w16cid:durableId="697700159">
    <w:abstractNumId w:val="28"/>
  </w:num>
  <w:num w:numId="15" w16cid:durableId="354698051">
    <w:abstractNumId w:val="30"/>
  </w:num>
  <w:num w:numId="16" w16cid:durableId="1250229">
    <w:abstractNumId w:val="21"/>
  </w:num>
  <w:num w:numId="17" w16cid:durableId="300577343">
    <w:abstractNumId w:val="19"/>
  </w:num>
  <w:num w:numId="18" w16cid:durableId="983513078">
    <w:abstractNumId w:val="2"/>
  </w:num>
  <w:num w:numId="19" w16cid:durableId="1461461426">
    <w:abstractNumId w:val="10"/>
  </w:num>
  <w:num w:numId="20" w16cid:durableId="2092384321">
    <w:abstractNumId w:val="11"/>
  </w:num>
  <w:num w:numId="21" w16cid:durableId="184246155">
    <w:abstractNumId w:val="31"/>
  </w:num>
  <w:num w:numId="22" w16cid:durableId="692339583">
    <w:abstractNumId w:val="33"/>
  </w:num>
  <w:num w:numId="23" w16cid:durableId="1340354346">
    <w:abstractNumId w:val="35"/>
  </w:num>
  <w:num w:numId="24" w16cid:durableId="2075467332">
    <w:abstractNumId w:val="9"/>
  </w:num>
  <w:num w:numId="25" w16cid:durableId="268201825">
    <w:abstractNumId w:val="22"/>
  </w:num>
  <w:num w:numId="26" w16cid:durableId="1543707249">
    <w:abstractNumId w:val="27"/>
  </w:num>
  <w:num w:numId="27" w16cid:durableId="66999304">
    <w:abstractNumId w:val="36"/>
  </w:num>
  <w:num w:numId="28" w16cid:durableId="364406560">
    <w:abstractNumId w:val="23"/>
  </w:num>
  <w:num w:numId="29" w16cid:durableId="419572096">
    <w:abstractNumId w:val="12"/>
  </w:num>
  <w:num w:numId="30" w16cid:durableId="1023357266">
    <w:abstractNumId w:val="34"/>
  </w:num>
  <w:num w:numId="31" w16cid:durableId="1678189335">
    <w:abstractNumId w:val="6"/>
  </w:num>
  <w:num w:numId="32" w16cid:durableId="1925797654">
    <w:abstractNumId w:val="5"/>
  </w:num>
  <w:num w:numId="33" w16cid:durableId="2036074741">
    <w:abstractNumId w:val="8"/>
  </w:num>
  <w:num w:numId="34" w16cid:durableId="549928162">
    <w:abstractNumId w:val="20"/>
  </w:num>
  <w:num w:numId="35" w16cid:durableId="361825897">
    <w:abstractNumId w:val="37"/>
  </w:num>
  <w:num w:numId="36" w16cid:durableId="722680169">
    <w:abstractNumId w:val="13"/>
  </w:num>
  <w:num w:numId="37" w16cid:durableId="1916239183">
    <w:abstractNumId w:val="14"/>
  </w:num>
  <w:num w:numId="38" w16cid:durableId="1039470510">
    <w:abstractNumId w:val="37"/>
  </w:num>
  <w:num w:numId="39" w16cid:durableId="172451039">
    <w:abstractNumId w:val="1"/>
  </w:num>
  <w:num w:numId="40" w16cid:durableId="97426107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177B"/>
    <w:rsid w:val="00004DFB"/>
    <w:rsid w:val="000060EA"/>
    <w:rsid w:val="00027545"/>
    <w:rsid w:val="000406CC"/>
    <w:rsid w:val="00076172"/>
    <w:rsid w:val="00084C23"/>
    <w:rsid w:val="000909EB"/>
    <w:rsid w:val="00094B59"/>
    <w:rsid w:val="0009508D"/>
    <w:rsid w:val="000979B6"/>
    <w:rsid w:val="00097FA5"/>
    <w:rsid w:val="000D3C44"/>
    <w:rsid w:val="000D4FCC"/>
    <w:rsid w:val="000E53A2"/>
    <w:rsid w:val="000E777B"/>
    <w:rsid w:val="000F3A14"/>
    <w:rsid w:val="0010135D"/>
    <w:rsid w:val="00101927"/>
    <w:rsid w:val="00111F26"/>
    <w:rsid w:val="001127D4"/>
    <w:rsid w:val="00113BEA"/>
    <w:rsid w:val="00117F5C"/>
    <w:rsid w:val="001221FE"/>
    <w:rsid w:val="00131594"/>
    <w:rsid w:val="00143C54"/>
    <w:rsid w:val="00145A2B"/>
    <w:rsid w:val="0016400F"/>
    <w:rsid w:val="00166008"/>
    <w:rsid w:val="00174C03"/>
    <w:rsid w:val="00175D5D"/>
    <w:rsid w:val="00193B4B"/>
    <w:rsid w:val="001B3F07"/>
    <w:rsid w:val="001D0B91"/>
    <w:rsid w:val="001E003B"/>
    <w:rsid w:val="001F30BC"/>
    <w:rsid w:val="001F611F"/>
    <w:rsid w:val="0021109C"/>
    <w:rsid w:val="00242760"/>
    <w:rsid w:val="00244AB4"/>
    <w:rsid w:val="00261669"/>
    <w:rsid w:val="00266E55"/>
    <w:rsid w:val="002706EC"/>
    <w:rsid w:val="0027191F"/>
    <w:rsid w:val="00274373"/>
    <w:rsid w:val="002753BC"/>
    <w:rsid w:val="00280226"/>
    <w:rsid w:val="00294DFF"/>
    <w:rsid w:val="00296DB7"/>
    <w:rsid w:val="00296F37"/>
    <w:rsid w:val="002A2D65"/>
    <w:rsid w:val="002B5446"/>
    <w:rsid w:val="002C62DF"/>
    <w:rsid w:val="002D7B1D"/>
    <w:rsid w:val="002F0B75"/>
    <w:rsid w:val="00306672"/>
    <w:rsid w:val="0032193E"/>
    <w:rsid w:val="0034435C"/>
    <w:rsid w:val="00351E29"/>
    <w:rsid w:val="003554ED"/>
    <w:rsid w:val="003609E1"/>
    <w:rsid w:val="0036177B"/>
    <w:rsid w:val="003718CE"/>
    <w:rsid w:val="003757E6"/>
    <w:rsid w:val="00377648"/>
    <w:rsid w:val="003800B6"/>
    <w:rsid w:val="00392D03"/>
    <w:rsid w:val="003A20E5"/>
    <w:rsid w:val="003D062B"/>
    <w:rsid w:val="003D5567"/>
    <w:rsid w:val="003D55A1"/>
    <w:rsid w:val="003F59AA"/>
    <w:rsid w:val="004007E9"/>
    <w:rsid w:val="00404C40"/>
    <w:rsid w:val="00411570"/>
    <w:rsid w:val="00422CA4"/>
    <w:rsid w:val="004301C5"/>
    <w:rsid w:val="00451888"/>
    <w:rsid w:val="00460B49"/>
    <w:rsid w:val="004613D5"/>
    <w:rsid w:val="00463942"/>
    <w:rsid w:val="00477EF7"/>
    <w:rsid w:val="00484008"/>
    <w:rsid w:val="004962B8"/>
    <w:rsid w:val="004A7CA4"/>
    <w:rsid w:val="004C323A"/>
    <w:rsid w:val="004C57D0"/>
    <w:rsid w:val="004D13BF"/>
    <w:rsid w:val="004D3A78"/>
    <w:rsid w:val="004F7676"/>
    <w:rsid w:val="0050048B"/>
    <w:rsid w:val="00505918"/>
    <w:rsid w:val="00530ED7"/>
    <w:rsid w:val="0055046C"/>
    <w:rsid w:val="005668A2"/>
    <w:rsid w:val="0057263A"/>
    <w:rsid w:val="005748A3"/>
    <w:rsid w:val="00585233"/>
    <w:rsid w:val="00591AA0"/>
    <w:rsid w:val="005A56E4"/>
    <w:rsid w:val="005B5AC6"/>
    <w:rsid w:val="005B67C0"/>
    <w:rsid w:val="005C1ABC"/>
    <w:rsid w:val="005C46AC"/>
    <w:rsid w:val="005C50A7"/>
    <w:rsid w:val="005D115D"/>
    <w:rsid w:val="005D37C1"/>
    <w:rsid w:val="005E4333"/>
    <w:rsid w:val="005F247A"/>
    <w:rsid w:val="005F4008"/>
    <w:rsid w:val="005F79A5"/>
    <w:rsid w:val="0062341E"/>
    <w:rsid w:val="00624851"/>
    <w:rsid w:val="00630FF3"/>
    <w:rsid w:val="00631740"/>
    <w:rsid w:val="00637F40"/>
    <w:rsid w:val="00641EE4"/>
    <w:rsid w:val="00664C48"/>
    <w:rsid w:val="0066649C"/>
    <w:rsid w:val="006672C3"/>
    <w:rsid w:val="00675F86"/>
    <w:rsid w:val="00691C3B"/>
    <w:rsid w:val="00693E4D"/>
    <w:rsid w:val="00696232"/>
    <w:rsid w:val="006B5E8B"/>
    <w:rsid w:val="006D6194"/>
    <w:rsid w:val="006D68E4"/>
    <w:rsid w:val="006E142F"/>
    <w:rsid w:val="006E22E9"/>
    <w:rsid w:val="00763502"/>
    <w:rsid w:val="00770079"/>
    <w:rsid w:val="0077323A"/>
    <w:rsid w:val="007777EF"/>
    <w:rsid w:val="00790D67"/>
    <w:rsid w:val="007970D5"/>
    <w:rsid w:val="007B0DF6"/>
    <w:rsid w:val="007B63B8"/>
    <w:rsid w:val="007C71DF"/>
    <w:rsid w:val="007D4485"/>
    <w:rsid w:val="007E160D"/>
    <w:rsid w:val="007E5042"/>
    <w:rsid w:val="007F2267"/>
    <w:rsid w:val="00801641"/>
    <w:rsid w:val="008119C6"/>
    <w:rsid w:val="008261D1"/>
    <w:rsid w:val="00827C6B"/>
    <w:rsid w:val="00832D4C"/>
    <w:rsid w:val="00855D57"/>
    <w:rsid w:val="00860A4A"/>
    <w:rsid w:val="00864478"/>
    <w:rsid w:val="00874632"/>
    <w:rsid w:val="00877B8D"/>
    <w:rsid w:val="0088353D"/>
    <w:rsid w:val="00887175"/>
    <w:rsid w:val="00887E5D"/>
    <w:rsid w:val="00890908"/>
    <w:rsid w:val="00896829"/>
    <w:rsid w:val="008A5DF3"/>
    <w:rsid w:val="008C1D17"/>
    <w:rsid w:val="008E3D91"/>
    <w:rsid w:val="008F7B76"/>
    <w:rsid w:val="00904FED"/>
    <w:rsid w:val="0090650E"/>
    <w:rsid w:val="00925659"/>
    <w:rsid w:val="00925B9D"/>
    <w:rsid w:val="00930106"/>
    <w:rsid w:val="00930388"/>
    <w:rsid w:val="0094048C"/>
    <w:rsid w:val="00942B68"/>
    <w:rsid w:val="00944E5B"/>
    <w:rsid w:val="009544A0"/>
    <w:rsid w:val="00990D31"/>
    <w:rsid w:val="00996DB5"/>
    <w:rsid w:val="009A4528"/>
    <w:rsid w:val="009C3ADD"/>
    <w:rsid w:val="009C5955"/>
    <w:rsid w:val="009C7DC9"/>
    <w:rsid w:val="009D646D"/>
    <w:rsid w:val="009E333D"/>
    <w:rsid w:val="009E5457"/>
    <w:rsid w:val="009F2544"/>
    <w:rsid w:val="00A037A7"/>
    <w:rsid w:val="00A15B9F"/>
    <w:rsid w:val="00A2393A"/>
    <w:rsid w:val="00A27D2B"/>
    <w:rsid w:val="00A41EBC"/>
    <w:rsid w:val="00A62944"/>
    <w:rsid w:val="00A74A00"/>
    <w:rsid w:val="00A74CEA"/>
    <w:rsid w:val="00A91A8D"/>
    <w:rsid w:val="00A96D95"/>
    <w:rsid w:val="00AA1272"/>
    <w:rsid w:val="00AA160E"/>
    <w:rsid w:val="00AD0FD9"/>
    <w:rsid w:val="00AD2AE9"/>
    <w:rsid w:val="00AE372D"/>
    <w:rsid w:val="00AF38D2"/>
    <w:rsid w:val="00AF7F76"/>
    <w:rsid w:val="00B033C9"/>
    <w:rsid w:val="00B21110"/>
    <w:rsid w:val="00B329E0"/>
    <w:rsid w:val="00B7795D"/>
    <w:rsid w:val="00B8274C"/>
    <w:rsid w:val="00B93618"/>
    <w:rsid w:val="00B94803"/>
    <w:rsid w:val="00B9626D"/>
    <w:rsid w:val="00BA1943"/>
    <w:rsid w:val="00BA4D44"/>
    <w:rsid w:val="00BB132C"/>
    <w:rsid w:val="00BB2348"/>
    <w:rsid w:val="00BB3136"/>
    <w:rsid w:val="00BC2780"/>
    <w:rsid w:val="00BC331D"/>
    <w:rsid w:val="00BD0444"/>
    <w:rsid w:val="00C06422"/>
    <w:rsid w:val="00C118EC"/>
    <w:rsid w:val="00C12B5E"/>
    <w:rsid w:val="00C226B6"/>
    <w:rsid w:val="00C35317"/>
    <w:rsid w:val="00C42D47"/>
    <w:rsid w:val="00C536BF"/>
    <w:rsid w:val="00C55459"/>
    <w:rsid w:val="00C674C0"/>
    <w:rsid w:val="00C743B9"/>
    <w:rsid w:val="00C82793"/>
    <w:rsid w:val="00C93260"/>
    <w:rsid w:val="00CA3442"/>
    <w:rsid w:val="00CA4824"/>
    <w:rsid w:val="00CA6744"/>
    <w:rsid w:val="00CB1555"/>
    <w:rsid w:val="00CB48CB"/>
    <w:rsid w:val="00CB56F6"/>
    <w:rsid w:val="00CB65D9"/>
    <w:rsid w:val="00CC1B4A"/>
    <w:rsid w:val="00CD6757"/>
    <w:rsid w:val="00CE567B"/>
    <w:rsid w:val="00CF75A7"/>
    <w:rsid w:val="00D22BFA"/>
    <w:rsid w:val="00D3370B"/>
    <w:rsid w:val="00D44758"/>
    <w:rsid w:val="00D4750B"/>
    <w:rsid w:val="00D518A1"/>
    <w:rsid w:val="00D550B4"/>
    <w:rsid w:val="00D57C0F"/>
    <w:rsid w:val="00D71CA6"/>
    <w:rsid w:val="00D85519"/>
    <w:rsid w:val="00D86EB3"/>
    <w:rsid w:val="00D9796F"/>
    <w:rsid w:val="00DB66B5"/>
    <w:rsid w:val="00DB72D4"/>
    <w:rsid w:val="00DC2F2A"/>
    <w:rsid w:val="00DC5B30"/>
    <w:rsid w:val="00DD66CB"/>
    <w:rsid w:val="00DE3F0F"/>
    <w:rsid w:val="00DE6274"/>
    <w:rsid w:val="00E03B96"/>
    <w:rsid w:val="00E27E2C"/>
    <w:rsid w:val="00E43690"/>
    <w:rsid w:val="00E549EF"/>
    <w:rsid w:val="00E66E27"/>
    <w:rsid w:val="00E66ED1"/>
    <w:rsid w:val="00E903EF"/>
    <w:rsid w:val="00EA33C9"/>
    <w:rsid w:val="00EB4554"/>
    <w:rsid w:val="00ED7028"/>
    <w:rsid w:val="00EE0C76"/>
    <w:rsid w:val="00EF439D"/>
    <w:rsid w:val="00EF6880"/>
    <w:rsid w:val="00EF6930"/>
    <w:rsid w:val="00EF74A2"/>
    <w:rsid w:val="00F17278"/>
    <w:rsid w:val="00F25AF3"/>
    <w:rsid w:val="00F4046E"/>
    <w:rsid w:val="00F50409"/>
    <w:rsid w:val="00F61794"/>
    <w:rsid w:val="00F71A94"/>
    <w:rsid w:val="00F73923"/>
    <w:rsid w:val="00F77725"/>
    <w:rsid w:val="00F8558D"/>
    <w:rsid w:val="00F96856"/>
    <w:rsid w:val="00FB106E"/>
    <w:rsid w:val="00FB22C1"/>
    <w:rsid w:val="00FB3C5F"/>
    <w:rsid w:val="00FB49B1"/>
    <w:rsid w:val="00FC4150"/>
    <w:rsid w:val="00FC728E"/>
    <w:rsid w:val="00FD558D"/>
    <w:rsid w:val="00FD5929"/>
    <w:rsid w:val="00FE2DD1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66CB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  <w:style w:type="paragraph" w:styleId="NormaleWeb">
    <w:name w:val="Normal (Web)"/>
    <w:basedOn w:val="Normale"/>
    <w:uiPriority w:val="99"/>
    <w:semiHidden/>
    <w:unhideWhenUsed/>
    <w:rsid w:val="00BB234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5scura-colore2">
    <w:name w:val="Grid Table 5 Dark Accent 2"/>
    <w:basedOn w:val="Tabellanormale"/>
    <w:uiPriority w:val="50"/>
    <w:rsid w:val="00DC5B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E6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3C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3C6" w:themeFill="accent2"/>
      </w:tcPr>
    </w:tblStylePr>
    <w:tblStylePr w:type="band1Vert">
      <w:tblPr/>
      <w:tcPr>
        <w:shd w:val="clear" w:color="auto" w:fill="A3CEED" w:themeFill="accent2" w:themeFillTint="66"/>
      </w:tcPr>
    </w:tblStylePr>
    <w:tblStylePr w:type="band1Horz">
      <w:tblPr/>
      <w:tcPr>
        <w:shd w:val="clear" w:color="auto" w:fill="A3CEED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F5C33D-EC81-4AC0-90B0-97F4C33ABB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740</TotalTime>
  <Pages>31</Pages>
  <Words>2617</Words>
  <Characters>14920</Characters>
  <Application>Microsoft Office Word</Application>
  <DocSecurity>0</DocSecurity>
  <Lines>124</Lines>
  <Paragraphs>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132</cp:revision>
  <cp:lastPrinted>2024-05-16T16:35:00Z</cp:lastPrinted>
  <dcterms:created xsi:type="dcterms:W3CDTF">2024-05-09T15:39:00Z</dcterms:created>
  <dcterms:modified xsi:type="dcterms:W3CDTF">2024-05-21T20:23:00Z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