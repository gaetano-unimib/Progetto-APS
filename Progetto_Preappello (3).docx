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F08E7" w14:textId="2532B815" w:rsidR="00CF75A7" w:rsidRDefault="000E777B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1030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E777B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9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1028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1027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1026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53453CB2" w14:textId="1E196EDE" w:rsidR="009E5457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04867" w:history="1">
            <w:r w:rsidR="009E5457" w:rsidRPr="00C310D9">
              <w:rPr>
                <w:rStyle w:val="Hyperlink"/>
                <w:noProof/>
              </w:rPr>
              <w:t>Modello di Dominio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_Toc166404867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3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23658E0" w14:textId="7262A0EC" w:rsidR="009E5457" w:rsidRDefault="000E777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68" w:history="1">
            <w:r w:rsidR="009E5457" w:rsidRPr="00C310D9">
              <w:rPr>
                <w:rStyle w:val="Hyperlink"/>
                <w:noProof/>
              </w:rPr>
              <w:t>Casi d’uso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_Toc166404868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4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19FC458C" w14:textId="25FB5626" w:rsidR="009E5457" w:rsidRDefault="000E777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69" w:history="1">
            <w:r w:rsidR="009E5457" w:rsidRPr="00C310D9">
              <w:rPr>
                <w:rStyle w:val="Hyperlink"/>
                <w:noProof/>
              </w:rPr>
              <w:t>Diagramma dei casi d’uso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_Toc166404869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4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7E04B9DD" w14:textId="3805E268" w:rsidR="009E5457" w:rsidRDefault="000E777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0" w:history="1">
            <w:r w:rsidR="009E5457" w:rsidRPr="00C310D9">
              <w:rPr>
                <w:rStyle w:val="Hyperlink"/>
                <w:noProof/>
              </w:rPr>
              <w:t>Casi d’uso dettagliati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_Toc166404870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5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165B415C" w14:textId="1BA875C3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1" w:history="1">
            <w:r w:rsidR="009E5457" w:rsidRPr="00C310D9">
              <w:rPr>
                <w:rStyle w:val="Hyperlink"/>
                <w:noProof/>
              </w:rPr>
              <w:t>Prenotazione cliente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_Toc166404871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5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5E71374" w14:textId="12DB2FC8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2" w:history="1">
            <w:r w:rsidR="009E5457" w:rsidRPr="00C310D9">
              <w:rPr>
                <w:rStyle w:val="Hyperlink"/>
                <w:noProof/>
              </w:rPr>
              <w:t>Inserimento pacchetto vacanza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_Toc166404872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CE22959" w14:textId="021B938D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3" w:history="1">
            <w:r w:rsidR="009E5457" w:rsidRPr="00C310D9">
              <w:rPr>
                <w:rStyle w:val="Hyperlink"/>
                <w:noProof/>
              </w:rPr>
              <w:t>Modifica prenotazione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_Toc166404873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7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1B591DDE" w14:textId="2B1A1F15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4" w:history="1">
            <w:r w:rsidR="009E5457" w:rsidRPr="00C310D9">
              <w:rPr>
                <w:rStyle w:val="Hyperlink"/>
                <w:noProof/>
              </w:rPr>
              <w:t>Cancellazione pacchetto vacanza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_Toc166404874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8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4DB7BA8" w14:textId="116D046C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5" w:history="1">
            <w:r w:rsidR="009E5457" w:rsidRPr="00C310D9">
              <w:rPr>
                <w:rStyle w:val="Hyperlink"/>
                <w:noProof/>
              </w:rPr>
              <w:t>Registrazione utente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_Toc166404875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9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3323A3BD" w14:textId="68562C67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6" w:history="1">
            <w:r w:rsidR="009E5457" w:rsidRPr="00C310D9">
              <w:rPr>
                <w:rStyle w:val="Hyperlink"/>
                <w:noProof/>
              </w:rPr>
              <w:t>Gestione richieste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_Toc166404876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10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794D5CFA" w14:textId="08DE5E0B" w:rsidR="009E5457" w:rsidRDefault="000E777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7" w:history="1">
            <w:r w:rsidR="009E5457" w:rsidRPr="00C310D9">
              <w:rPr>
                <w:rStyle w:val="Hyperlink"/>
                <w:noProof/>
              </w:rPr>
              <w:t>Diagramma di Sequenza di Sistema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_Toc166404877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11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7F4E26D" w14:textId="5604858F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8" w:history="1">
            <w:r w:rsidR="009E5457" w:rsidRPr="00C310D9">
              <w:rPr>
                <w:rStyle w:val="Hyperlink"/>
                <w:noProof/>
              </w:rPr>
              <w:t>Diagramma di Sequenza di Sistema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_Toc166404878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11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789F2FF5" w14:textId="26CC9BBB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9" w:history="1">
            <w:r w:rsidR="009E5457" w:rsidRPr="00C310D9">
              <w:rPr>
                <w:rStyle w:val="Hyperlink"/>
                <w:noProof/>
              </w:rPr>
              <w:t>Diagramma di Sequenza di Sistema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_Toc166404879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12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0DFFCB55" w14:textId="316953AD" w:rsidR="009E5457" w:rsidRDefault="000E777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0" w:history="1">
            <w:r w:rsidR="009E5457" w:rsidRPr="00C310D9">
              <w:rPr>
                <w:rStyle w:val="Hyperlink"/>
                <w:noProof/>
              </w:rPr>
              <w:t>Contratti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_Toc166404880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13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9284323" w14:textId="3278232F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1" w:history="1">
            <w:r w:rsidR="009E5457" w:rsidRPr="00C310D9">
              <w:rPr>
                <w:rStyle w:val="Hyperlink"/>
                <w:noProof/>
              </w:rPr>
              <w:t>Contratto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_Toc166404881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13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08A46598" w14:textId="50F6D983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2" w:history="1">
            <w:r w:rsidR="009E5457" w:rsidRPr="00C310D9">
              <w:rPr>
                <w:rStyle w:val="Hyperlink"/>
                <w:noProof/>
              </w:rPr>
              <w:t>Contratto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_Toc166404882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14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5DA1D76" w14:textId="7F9E98B7" w:rsidR="009E5457" w:rsidRDefault="000E777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3" w:history="1">
            <w:r w:rsidR="009E5457" w:rsidRPr="00C310D9">
              <w:rPr>
                <w:rStyle w:val="Hyperlink"/>
                <w:noProof/>
              </w:rPr>
              <w:t>Architettura Logica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_Toc166404883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15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3BA8F5E9" w14:textId="2A11A588" w:rsidR="009E5457" w:rsidRDefault="000E777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4" w:history="1">
            <w:r w:rsidR="009E5457" w:rsidRPr="00C310D9">
              <w:rPr>
                <w:rStyle w:val="Hyperlink"/>
                <w:noProof/>
              </w:rPr>
              <w:t>Diagramma delle Classi Software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_Toc166404884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BEEAE67" w14:textId="0AB6A22F" w:rsidR="009E5457" w:rsidRDefault="000E777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5" w:history="1">
            <w:r w:rsidR="009E5457" w:rsidRPr="00C310D9">
              <w:rPr>
                <w:rStyle w:val="Hyperlink"/>
                <w:noProof/>
              </w:rPr>
              <w:t>Package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_Toc166404885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6EA59F8C" w14:textId="7B6D4E4D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6" w:history="1">
            <w:r w:rsidR="009E5457" w:rsidRPr="00C310D9">
              <w:rPr>
                <w:rStyle w:val="Hyperlink"/>
                <w:noProof/>
              </w:rPr>
              <w:t>Sottopackage 1.1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_Toc166404886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62E6C0E8" w14:textId="62F7D62E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7" w:history="1">
            <w:r w:rsidR="009E5457" w:rsidRPr="00C310D9">
              <w:rPr>
                <w:rStyle w:val="Hyperlink"/>
                <w:noProof/>
              </w:rPr>
              <w:t>Sottopackage 1.2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_Toc166404887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98378A5" w14:textId="3A66F8BE" w:rsidR="009E5457" w:rsidRDefault="000E777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8" w:history="1">
            <w:r w:rsidR="009E5457" w:rsidRPr="00C310D9">
              <w:rPr>
                <w:rStyle w:val="Hyperlink"/>
                <w:noProof/>
              </w:rPr>
              <w:t>Package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_Toc166404888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17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3B82F27" w14:textId="05053E2D" w:rsidR="009E5457" w:rsidRDefault="000E777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9" w:history="1">
            <w:r w:rsidR="009E5457" w:rsidRPr="00C310D9">
              <w:rPr>
                <w:rStyle w:val="Hyperlink"/>
                <w:noProof/>
              </w:rPr>
              <w:t>Diagrammi di Sequenza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_Toc166404889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18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BF5C382" w14:textId="6353E8F0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0" w:history="1">
            <w:r w:rsidR="009E5457" w:rsidRPr="00C310D9">
              <w:rPr>
                <w:rStyle w:val="Hyperlink"/>
                <w:noProof/>
              </w:rPr>
              <w:t>Diagramma di Sequenza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_Toc166404890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18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7E5A31FB" w14:textId="455A2C4A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1" w:history="1">
            <w:r w:rsidR="009E5457" w:rsidRPr="00C310D9">
              <w:rPr>
                <w:rStyle w:val="Hyperlink"/>
                <w:noProof/>
              </w:rPr>
              <w:t>Diagramma di Sequenza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_Toc166404891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19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653C6FA1" w14:textId="58C67DC5" w:rsidR="009E5457" w:rsidRDefault="000E777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2" w:history="1">
            <w:r w:rsidR="009E5457" w:rsidRPr="00C310D9">
              <w:rPr>
                <w:rStyle w:val="Hyperlink"/>
                <w:noProof/>
              </w:rPr>
              <w:t>Pattern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_Toc166404892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20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A9360A8" w14:textId="44BEEF53" w:rsidR="009E5457" w:rsidRDefault="000E777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3" w:history="1">
            <w:r w:rsidR="009E5457" w:rsidRPr="00C310D9">
              <w:rPr>
                <w:rStyle w:val="Hyperlink"/>
                <w:noProof/>
              </w:rPr>
              <w:t>Grasp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_Toc166404893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20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62EFFFD2" w14:textId="74E5B5D5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4" w:history="1">
            <w:r w:rsidR="009E5457" w:rsidRPr="00C310D9">
              <w:rPr>
                <w:rStyle w:val="Hyperlink"/>
                <w:noProof/>
              </w:rPr>
              <w:t>Pattern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_Toc166404894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20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C35FF9F" w14:textId="0CB20024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5" w:history="1">
            <w:r w:rsidR="009E5457" w:rsidRPr="00C310D9">
              <w:rPr>
                <w:rStyle w:val="Hyperlink"/>
                <w:noProof/>
              </w:rPr>
              <w:t>Pattern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_Toc166404895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21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E9C328E" w14:textId="03CA1CF5" w:rsidR="009E5457" w:rsidRDefault="000E777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6" w:history="1">
            <w:r w:rsidR="009E5457" w:rsidRPr="00C310D9">
              <w:rPr>
                <w:rStyle w:val="Hyperlink"/>
                <w:noProof/>
              </w:rPr>
              <w:t>GoF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_Toc166404896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22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394C497A" w14:textId="66DFD635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7" w:history="1">
            <w:r w:rsidR="009E5457" w:rsidRPr="00C310D9">
              <w:rPr>
                <w:rStyle w:val="Hyperlink"/>
                <w:noProof/>
              </w:rPr>
              <w:t>Pattern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_Toc166404897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22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3EABA9A2" w14:textId="39C4E0A6" w:rsidR="009E5457" w:rsidRDefault="000E777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8" w:history="1">
            <w:r w:rsidR="009E5457" w:rsidRPr="00C310D9">
              <w:rPr>
                <w:rStyle w:val="Hyperlink"/>
                <w:noProof/>
              </w:rPr>
              <w:t>Pattern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_Toc166404898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23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A977D4C" w14:textId="64DB602F" w:rsidR="009E5457" w:rsidRDefault="000E777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9" w:history="1">
            <w:r w:rsidR="009E5457" w:rsidRPr="00C310D9">
              <w:rPr>
                <w:rStyle w:val="Hyperlink"/>
                <w:noProof/>
              </w:rPr>
              <w:t>ReadMe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_Toc166404899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24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E6151DC" w14:textId="00AEB776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Heading1"/>
      </w:pPr>
      <w:bookmarkStart w:id="0" w:name="_Toc166404867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558CFE0F" w:rsidR="009C7DC9" w:rsidRDefault="004007E9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0257B267" wp14:editId="4AB2ED17">
            <wp:extent cx="6561574" cy="5200650"/>
            <wp:effectExtent l="0" t="0" r="0" b="0"/>
            <wp:docPr id="1161840414" name="Immagine 1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0414" name="Immagine 1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4" cy="52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6404868"/>
      <w:r>
        <w:lastRenderedPageBreak/>
        <w:t>Casi d’uso</w:t>
      </w:r>
      <w:bookmarkEnd w:id="1"/>
    </w:p>
    <w:p w14:paraId="24940DF3" w14:textId="77777777" w:rsidR="009C7DC9" w:rsidRDefault="009C7DC9" w:rsidP="009C7DC9">
      <w:pPr>
        <w:pStyle w:val="Heading2"/>
      </w:pPr>
      <w:bookmarkStart w:id="2" w:name="_Toc166404869"/>
      <w:r>
        <w:t>Diagramma dei casi d’uso</w:t>
      </w:r>
      <w:bookmarkEnd w:id="2"/>
    </w:p>
    <w:p w14:paraId="0F2B3CF8" w14:textId="77777777" w:rsidR="00BB132C" w:rsidRDefault="00BB132C" w:rsidP="00BB132C"/>
    <w:p w14:paraId="2F247A4D" w14:textId="77777777" w:rsidR="00D85519" w:rsidRPr="00BB132C" w:rsidRDefault="00D85519" w:rsidP="00BB132C"/>
    <w:p w14:paraId="4970114A" w14:textId="132FE71D" w:rsidR="004007E9" w:rsidRDefault="00D85519" w:rsidP="00591AA0">
      <w:r>
        <w:rPr>
          <w:noProof/>
          <w:lang w:val="en-US"/>
        </w:rPr>
        <w:drawing>
          <wp:inline distT="0" distB="0" distL="0" distR="0" wp14:anchorId="2FC2095F" wp14:editId="0EB2CA2F">
            <wp:extent cx="6120130" cy="6180455"/>
            <wp:effectExtent l="0" t="0" r="0" b="0"/>
            <wp:docPr id="1518487938" name="Immagine 1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87938" name="Immagine 1" descr="Immagine che contiene testo, diagramma, line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6404870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6404871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5BFA8742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>Compagnie ferroviarie, Compagnie aeree, Tour operatour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61147CB7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registrato si </w:t>
            </w:r>
            <w:r w:rsidR="00C226B6">
              <w:t>registra inserendo i dati personali e</w:t>
            </w:r>
            <w:r>
              <w:t xml:space="preserve"> un metodo di pagamento</w:t>
            </w:r>
            <w:r w:rsidR="00C226B6">
              <w:t>.</w:t>
            </w:r>
          </w:p>
          <w:p w14:paraId="5B3E94DB" w14:textId="3A08E59E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0AE17000" w14:textId="77777777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05CF9AFC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r w:rsidR="002F0B75">
              <w:t>e-mail</w:t>
            </w:r>
            <w:r>
              <w:t xml:space="preserve"> di riepilogo della prenotazione.</w:t>
            </w:r>
          </w:p>
          <w:p w14:paraId="171E5DD5" w14:textId="77777777" w:rsidR="00C226B6" w:rsidRDefault="002A2D65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la richiesta all’agenzi</w:t>
            </w:r>
            <w:r w:rsidR="00C226B6">
              <w:t>a</w:t>
            </w:r>
          </w:p>
          <w:p w14:paraId="5D60A115" w14:textId="554E9DE8" w:rsidR="000060EA" w:rsidRDefault="00C226B6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L’agenzia contatta gli </w:t>
            </w:r>
            <w:r w:rsidR="000060EA">
              <w:t>enti terzi (</w:t>
            </w:r>
            <w:r w:rsidR="000060EA" w:rsidRPr="00FC0AB9">
              <w:t>Compagnie ferroviarie, Compagnie aeree, Tour operatour</w:t>
            </w:r>
            <w:r w:rsidR="000060EA">
              <w:t>).</w:t>
            </w:r>
          </w:p>
          <w:p w14:paraId="5F109A36" w14:textId="75105491" w:rsidR="000060EA" w:rsidRDefault="002A2D65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automaticamente una notifica all’utente due giorni prima della scadenza del</w:t>
            </w:r>
            <w:r w:rsidR="000060EA">
              <w:t xml:space="preserve"> pagamento del saldo.</w:t>
            </w:r>
          </w:p>
          <w:p w14:paraId="1AF905ED" w14:textId="77777777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49609013" w:rsidR="000060EA" w:rsidRDefault="000060EA" w:rsidP="00111F26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r w:rsidR="002F0B75" w:rsidRPr="00B733A4">
              <w:t>e-mail</w:t>
            </w:r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682DCBAD" w:rsidR="000060EA" w:rsidRDefault="001B3F07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C226B6">
              <w:t>8</w:t>
            </w:r>
            <w:r>
              <w:t xml:space="preserve">) </w:t>
            </w:r>
            <w:r w:rsidR="000060EA">
              <w:t xml:space="preserve">Il pagamento da parte del cliente non va a buon </w:t>
            </w:r>
            <w:r w:rsidR="00CE567B">
              <w:t>fine</w:t>
            </w:r>
            <w:r w:rsidR="000060EA">
              <w:t>.</w:t>
            </w:r>
          </w:p>
          <w:p w14:paraId="0316AD4A" w14:textId="03958B0C" w:rsidR="000060EA" w:rsidRDefault="00C226B6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bookmarkStart w:id="5" w:name="_GoBack"/>
            <w:bookmarkEnd w:id="5"/>
            <w:r w:rsidR="001B3F07">
              <w:t xml:space="preserve">) </w:t>
            </w:r>
            <w:r w:rsidR="000060EA">
              <w:t>Il cliente non effettua il pagamento entro</w:t>
            </w:r>
            <w:r w:rsidR="00FB49B1">
              <w:t xml:space="preserve"> la data di scadenza</w:t>
            </w:r>
            <w:r w:rsidR="000060EA">
              <w:t>.</w:t>
            </w:r>
          </w:p>
          <w:p w14:paraId="180295B9" w14:textId="1A61D213" w:rsidR="000060EA" w:rsidRDefault="001B3F07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C226B6">
              <w:t>7</w:t>
            </w:r>
            <w:r>
              <w:t>/</w:t>
            </w:r>
            <w:r w:rsidR="00C226B6">
              <w:t>9</w:t>
            </w:r>
            <w:r>
              <w:t xml:space="preserve">) </w:t>
            </w:r>
            <w:r w:rsidR="000060EA">
              <w:t xml:space="preserve">Il cliente non riceve correttamente </w:t>
            </w:r>
            <w:r w:rsidR="002A2D65">
              <w:t>l’e-mail</w:t>
            </w:r>
            <w:r w:rsidR="000060EA">
              <w:t xml:space="preserve"> di riepilogo/conferma/notifica.</w:t>
            </w:r>
          </w:p>
          <w:p w14:paraId="3636A9A2" w14:textId="3F7DF9F5" w:rsidR="000060EA" w:rsidRPr="004007E9" w:rsidRDefault="00C226B6" w:rsidP="001B3F07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1B3F07">
              <w:t xml:space="preserve">) </w:t>
            </w:r>
            <w:r w:rsidR="000060EA"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59692329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>Compagnie ferroviarie, Compagnie aeree, Tour operatour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7B47C55C" w:rsidR="002B5446" w:rsidRPr="002B5446" w:rsidRDefault="002B5446" w:rsidP="002B5446">
      <w:pPr>
        <w:pStyle w:val="Heading3"/>
      </w:pPr>
      <w:bookmarkStart w:id="6" w:name="_Toc166404872"/>
      <w:r>
        <w:t>Inse</w:t>
      </w:r>
      <w:bookmarkEnd w:id="6"/>
      <w:r w:rsidR="0062341E">
        <w:t>risci prodotto</w:t>
      </w:r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09151A3E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>isci prodotto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51924F11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prodotto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555ED4C0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>’inserimento del prodotto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70882CE0" w:rsidR="0062341E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“Inserisci prodotto”.</w:t>
            </w:r>
          </w:p>
          <w:p w14:paraId="448AFF7D" w14:textId="59AD8688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prodotto.</w:t>
            </w:r>
          </w:p>
          <w:p w14:paraId="4A70CE34" w14:textId="77777777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>crea un nuovo prodotto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34087C3F" w:rsidR="002A2D65" w:rsidRPr="002A2D65" w:rsidRDefault="00691C3B" w:rsidP="002A2D65">
      <w:pPr>
        <w:pStyle w:val="Heading3"/>
      </w:pPr>
      <w:bookmarkStart w:id="7" w:name="_Toc166404873"/>
      <w:r w:rsidRPr="004007E9">
        <w:t>Modifica pr</w:t>
      </w:r>
      <w:bookmarkEnd w:id="7"/>
      <w:r w:rsidR="008261D1">
        <w:t>odotto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595C6214" w:rsidR="00691C3B" w:rsidRDefault="00691C3B" w:rsidP="00C1128F">
            <w:pPr>
              <w:jc w:val="center"/>
            </w:pPr>
            <w:r>
              <w:t>Caso d’uso modifica p</w:t>
            </w:r>
            <w:r w:rsidR="008261D1">
              <w:t>rodotto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60CC81B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>un prodotto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4398AE3F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modifica di un prodotto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6F086051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“Modifica prodotto”.</w:t>
            </w:r>
          </w:p>
          <w:p w14:paraId="0045B118" w14:textId="17B60361" w:rsidR="008261D1" w:rsidRDefault="008261D1" w:rsidP="008261D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modifica le informazioni relative al prodotto.</w:t>
            </w:r>
          </w:p>
          <w:p w14:paraId="0CA7954D" w14:textId="7536A8F1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prodotto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2B80BC0C" w:rsidR="001127D4" w:rsidRDefault="001127D4" w:rsidP="001127D4">
      <w:pPr>
        <w:pStyle w:val="Heading3"/>
      </w:pPr>
      <w:bookmarkStart w:id="8" w:name="_Toc166404874"/>
      <w:r>
        <w:t xml:space="preserve">Cancellazione </w:t>
      </w:r>
      <w:r w:rsidR="00FB49B1">
        <w:t>p</w:t>
      </w:r>
      <w:bookmarkEnd w:id="8"/>
      <w:r w:rsidR="008261D1">
        <w:t>rodotto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56E8693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p</w:t>
            </w:r>
            <w:r w:rsidR="008261D1">
              <w:t>rodotto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7739FB7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>un prodotto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5802BB1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 con un prodotto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113F8F0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cancellazione del p</w:t>
            </w:r>
            <w:r w:rsidR="008261D1">
              <w:t xml:space="preserve">rodotto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68E27603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“Cancella prodotto”.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6355834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prodotto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9" w:name="_Toc166404875"/>
      <w:r w:rsidRPr="002A2D65">
        <w:t>Registrazione utente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37C3DD4" w14:textId="094211CC" w:rsidR="004301C5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 xml:space="preserve">Verifica dell'indirizzo </w:t>
            </w:r>
            <w:r w:rsidR="002A2D65" w:rsidRPr="002F0B75">
              <w:t>e-mail</w:t>
            </w:r>
            <w:r w:rsidRPr="002F0B75">
              <w:t>: Dopo</w:t>
            </w:r>
            <w:r>
              <w:t xml:space="preserve"> la registrazione, il sistema potrebbe richiedere 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  <w:p w14:paraId="3A48A738" w14:textId="08CB6F00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 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DD48840" w14:textId="654E537C" w:rsidR="002A2D65" w:rsidRPr="002A2D65" w:rsidRDefault="002A2D65" w:rsidP="002A2D65">
      <w:r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Heading3"/>
      </w:pPr>
      <w:bookmarkStart w:id="10" w:name="_Toc166404876"/>
      <w:r w:rsidRPr="002A2D65">
        <w:lastRenderedPageBreak/>
        <w:t>Gestione richieste</w:t>
      </w:r>
      <w:bookmarkEnd w:id="10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86BC60" w14:textId="77777777" w:rsidR="004007E9" w:rsidRDefault="004007E9" w:rsidP="0062485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CBF9A7" w14:textId="77777777" w:rsidR="00624851" w:rsidRDefault="00624851" w:rsidP="00624851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633535BC" w14:textId="77777777" w:rsidR="00624851" w:rsidRDefault="00624851" w:rsidP="00624851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0B5B64BC" w14:textId="77777777" w:rsidR="00624851" w:rsidRDefault="00624851" w:rsidP="00624851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4C34484D" w14:textId="77777777" w:rsidR="00624851" w:rsidRDefault="00624851" w:rsidP="00624851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0CC6A12B" w14:textId="77777777" w:rsidR="00624851" w:rsidRDefault="00624851" w:rsidP="00624851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3B21B761" w:rsidR="00624851" w:rsidRDefault="00624851" w:rsidP="00624851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690510C6" w:rsidR="004007E9" w:rsidRPr="004007E9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11" w:name="_Toc166404877"/>
      <w:r>
        <w:t>Diagramma di Sequenza di Sistema</w:t>
      </w:r>
      <w:bookmarkEnd w:id="11"/>
    </w:p>
    <w:p w14:paraId="5947CA6A" w14:textId="77777777" w:rsidR="009C7DC9" w:rsidRDefault="009C7DC9" w:rsidP="002A2D65">
      <w:pPr>
        <w:pStyle w:val="Heading3"/>
      </w:pPr>
      <w:bookmarkStart w:id="12" w:name="_Toc166404878"/>
      <w:r>
        <w:t>Diagramma di Sequenza di Sistema 1</w:t>
      </w:r>
      <w:bookmarkEnd w:id="12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Heading3"/>
      </w:pPr>
      <w:bookmarkStart w:id="13" w:name="_Toc166404879"/>
      <w:r>
        <w:t>Diagramma di Sequenza di Sistema 2</w:t>
      </w:r>
      <w:bookmarkEnd w:id="13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Heading1"/>
      </w:pPr>
      <w:bookmarkStart w:id="14" w:name="_Toc166404880"/>
      <w:r>
        <w:t>Contratti</w:t>
      </w:r>
      <w:bookmarkEnd w:id="14"/>
    </w:p>
    <w:p w14:paraId="2E5C6711" w14:textId="77777777" w:rsidR="009C7DC9" w:rsidRDefault="009C7DC9" w:rsidP="002A2D65">
      <w:pPr>
        <w:pStyle w:val="Heading3"/>
      </w:pPr>
      <w:bookmarkStart w:id="15" w:name="_Toc166404881"/>
      <w:r>
        <w:t>Contratto 1</w:t>
      </w:r>
      <w:bookmarkEnd w:id="15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r>
        <w:t>etc</w:t>
      </w:r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Heading3"/>
      </w:pPr>
      <w:bookmarkStart w:id="16" w:name="_Toc166404882"/>
      <w:r>
        <w:t>Contratto 2</w:t>
      </w:r>
      <w:bookmarkEnd w:id="16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7" w:name="_Toc166404883"/>
      <w:r>
        <w:t>Architettura Logica</w:t>
      </w:r>
      <w:bookmarkEnd w:id="17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8" w:name="_Toc166404884"/>
      <w:r>
        <w:t>Diagramma delle Classi Software</w:t>
      </w:r>
      <w:bookmarkEnd w:id="18"/>
    </w:p>
    <w:p w14:paraId="133A8007" w14:textId="77777777" w:rsidR="009C7DC9" w:rsidRDefault="009C7DC9" w:rsidP="009C7DC9">
      <w:pPr>
        <w:pStyle w:val="Heading2"/>
      </w:pPr>
      <w:bookmarkStart w:id="19" w:name="_Toc166404885"/>
      <w:r>
        <w:t>Package 1</w:t>
      </w:r>
      <w:bookmarkEnd w:id="19"/>
    </w:p>
    <w:p w14:paraId="464E39A6" w14:textId="77777777" w:rsidR="009C7DC9" w:rsidRDefault="009C7DC9" w:rsidP="002A2D65">
      <w:pPr>
        <w:pStyle w:val="Heading3"/>
      </w:pPr>
      <w:bookmarkStart w:id="20" w:name="_Toc166404886"/>
      <w:r>
        <w:t>Sottopackage 1.1</w:t>
      </w:r>
      <w:bookmarkEnd w:id="20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21" w:name="_Toc166404887"/>
      <w:r>
        <w:t>Sottopackage 1.2</w:t>
      </w:r>
      <w:bookmarkEnd w:id="21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22" w:name="_Toc166404888"/>
      <w:r>
        <w:t>Package 2</w:t>
      </w:r>
      <w:bookmarkEnd w:id="22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23" w:name="_Toc166404889"/>
      <w:r>
        <w:t>Diagrammi di Sequenza</w:t>
      </w:r>
      <w:bookmarkEnd w:id="23"/>
    </w:p>
    <w:p w14:paraId="42C4F320" w14:textId="77777777" w:rsidR="009C7DC9" w:rsidRDefault="009C7DC9" w:rsidP="002A2D65">
      <w:pPr>
        <w:pStyle w:val="Heading3"/>
      </w:pPr>
      <w:bookmarkStart w:id="24" w:name="_Toc166404890"/>
      <w:r>
        <w:t>Diagramma di Sequenza 1</w:t>
      </w:r>
      <w:bookmarkEnd w:id="24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25" w:name="_Toc166404891"/>
      <w:r>
        <w:t>Diagramma di Sequenza 2</w:t>
      </w:r>
      <w:bookmarkEnd w:id="25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6" w:name="_Toc166404892"/>
      <w:r>
        <w:t>Pattern</w:t>
      </w:r>
      <w:bookmarkEnd w:id="26"/>
    </w:p>
    <w:p w14:paraId="5EACC44D" w14:textId="77777777" w:rsidR="009C7DC9" w:rsidRPr="009C7DC9" w:rsidRDefault="009C7DC9" w:rsidP="009C7DC9">
      <w:pPr>
        <w:pStyle w:val="Heading2"/>
      </w:pPr>
      <w:bookmarkStart w:id="27" w:name="_Toc166404893"/>
      <w:r>
        <w:t>Grasp</w:t>
      </w:r>
      <w:bookmarkEnd w:id="27"/>
    </w:p>
    <w:p w14:paraId="24F39BC9" w14:textId="77777777" w:rsidR="009C7DC9" w:rsidRDefault="009C7DC9" w:rsidP="002A2D65">
      <w:pPr>
        <w:pStyle w:val="Heading3"/>
      </w:pPr>
      <w:bookmarkStart w:id="28" w:name="_Toc166404894"/>
      <w:r>
        <w:t>Pattern 1</w:t>
      </w:r>
      <w:bookmarkEnd w:id="28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29" w:name="_Toc166404895"/>
      <w:r>
        <w:t>Pattern 2</w:t>
      </w:r>
      <w:bookmarkEnd w:id="29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30" w:name="_Toc166404896"/>
      <w:r>
        <w:t>GoF</w:t>
      </w:r>
      <w:bookmarkEnd w:id="30"/>
    </w:p>
    <w:p w14:paraId="56311E37" w14:textId="77777777" w:rsidR="009C7DC9" w:rsidRDefault="009C7DC9" w:rsidP="002A2D65">
      <w:pPr>
        <w:pStyle w:val="Heading3"/>
      </w:pPr>
      <w:bookmarkStart w:id="31" w:name="_Toc166404897"/>
      <w:r>
        <w:t>Pattern 1</w:t>
      </w:r>
      <w:bookmarkEnd w:id="31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32" w:name="_Toc166404898"/>
      <w:r>
        <w:t>Pattern 2</w:t>
      </w:r>
      <w:bookmarkEnd w:id="32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33" w:name="_Toc166404899"/>
      <w:r>
        <w:lastRenderedPageBreak/>
        <w:t>ReadMe</w:t>
      </w:r>
      <w:bookmarkEnd w:id="33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B5B48" w14:textId="77777777" w:rsidR="000E777B" w:rsidRDefault="000E777B" w:rsidP="00505918">
      <w:pPr>
        <w:spacing w:after="0" w:line="240" w:lineRule="auto"/>
      </w:pPr>
      <w:r>
        <w:separator/>
      </w:r>
    </w:p>
  </w:endnote>
  <w:endnote w:type="continuationSeparator" w:id="0">
    <w:p w14:paraId="7BD45709" w14:textId="77777777" w:rsidR="000E777B" w:rsidRDefault="000E777B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00000001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7539E" w14:textId="486D317F" w:rsidR="000F3A14" w:rsidRDefault="000E777B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2049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16953" w14:textId="77777777" w:rsidR="000E777B" w:rsidRDefault="000E777B" w:rsidP="00505918">
      <w:pPr>
        <w:spacing w:after="0" w:line="240" w:lineRule="auto"/>
      </w:pPr>
      <w:r>
        <w:separator/>
      </w:r>
    </w:p>
  </w:footnote>
  <w:footnote w:type="continuationSeparator" w:id="0">
    <w:p w14:paraId="05852694" w14:textId="77777777" w:rsidR="000E777B" w:rsidRDefault="000E777B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8540C" w14:textId="70553D39" w:rsidR="00505918" w:rsidRDefault="000E777B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2051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/06/2023 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2050" style="position:absolute;left:0;text-align:left;margin-left:-3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21384131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C226B6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9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>
      <w:fldChar w:fldCharType="begin"/>
    </w:r>
    <w:r>
      <w:instrText xml:space="preserve"> STYLEREF  "Car. predefinito paragrafo"  \* MERGEFORMAT </w:instrText>
    </w:r>
    <w:r>
      <w:fldChar w:fldCharType="separate"/>
    </w:r>
    <w:r w:rsidR="00C226B6">
      <w:rPr>
        <w:b/>
        <w:bCs/>
        <w:noProof/>
        <w:lang w:val="en-US"/>
      </w:rPr>
      <w:t>Error! Use the Home tab to apply Car. predefinito paragrafo to the text that you want to appear here.</w:t>
    </w:r>
    <w:r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6"/>
  </w:num>
  <w:num w:numId="5">
    <w:abstractNumId w:val="24"/>
  </w:num>
  <w:num w:numId="6">
    <w:abstractNumId w:val="13"/>
  </w:num>
  <w:num w:numId="7">
    <w:abstractNumId w:val="2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</w:num>
  <w:num w:numId="11">
    <w:abstractNumId w:val="21"/>
  </w:num>
  <w:num w:numId="12">
    <w:abstractNumId w:val="14"/>
  </w:num>
  <w:num w:numId="13">
    <w:abstractNumId w:val="3"/>
  </w:num>
  <w:num w:numId="14">
    <w:abstractNumId w:val="23"/>
  </w:num>
  <w:num w:numId="15">
    <w:abstractNumId w:val="25"/>
  </w:num>
  <w:num w:numId="16">
    <w:abstractNumId w:val="16"/>
  </w:num>
  <w:num w:numId="17">
    <w:abstractNumId w:val="15"/>
  </w:num>
  <w:num w:numId="18">
    <w:abstractNumId w:val="1"/>
  </w:num>
  <w:num w:numId="19">
    <w:abstractNumId w:val="8"/>
  </w:num>
  <w:num w:numId="20">
    <w:abstractNumId w:val="9"/>
  </w:num>
  <w:num w:numId="21">
    <w:abstractNumId w:val="26"/>
  </w:num>
  <w:num w:numId="22">
    <w:abstractNumId w:val="27"/>
  </w:num>
  <w:num w:numId="23">
    <w:abstractNumId w:val="29"/>
  </w:num>
  <w:num w:numId="24">
    <w:abstractNumId w:val="7"/>
  </w:num>
  <w:num w:numId="25">
    <w:abstractNumId w:val="17"/>
  </w:num>
  <w:num w:numId="26">
    <w:abstractNumId w:val="22"/>
  </w:num>
  <w:num w:numId="27">
    <w:abstractNumId w:val="30"/>
  </w:num>
  <w:num w:numId="28">
    <w:abstractNumId w:val="18"/>
  </w:num>
  <w:num w:numId="29">
    <w:abstractNumId w:val="10"/>
  </w:num>
  <w:num w:numId="30">
    <w:abstractNumId w:val="2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11F26"/>
    <w:rsid w:val="001127D4"/>
    <w:rsid w:val="00113BEA"/>
    <w:rsid w:val="00131594"/>
    <w:rsid w:val="00143C54"/>
    <w:rsid w:val="00145A2B"/>
    <w:rsid w:val="0016400F"/>
    <w:rsid w:val="00166008"/>
    <w:rsid w:val="00174C03"/>
    <w:rsid w:val="00175D5D"/>
    <w:rsid w:val="001B3F07"/>
    <w:rsid w:val="001F30BC"/>
    <w:rsid w:val="001F611F"/>
    <w:rsid w:val="0021109C"/>
    <w:rsid w:val="00242760"/>
    <w:rsid w:val="00244AB4"/>
    <w:rsid w:val="00261669"/>
    <w:rsid w:val="0027191F"/>
    <w:rsid w:val="00274373"/>
    <w:rsid w:val="00280226"/>
    <w:rsid w:val="00294DFF"/>
    <w:rsid w:val="002A2D65"/>
    <w:rsid w:val="002B5446"/>
    <w:rsid w:val="002C62DF"/>
    <w:rsid w:val="002D7B1D"/>
    <w:rsid w:val="002F0B75"/>
    <w:rsid w:val="00306672"/>
    <w:rsid w:val="00351E29"/>
    <w:rsid w:val="003554ED"/>
    <w:rsid w:val="003609E1"/>
    <w:rsid w:val="0036177B"/>
    <w:rsid w:val="003718CE"/>
    <w:rsid w:val="003757E6"/>
    <w:rsid w:val="00377648"/>
    <w:rsid w:val="003800B6"/>
    <w:rsid w:val="003A20E5"/>
    <w:rsid w:val="003D062B"/>
    <w:rsid w:val="003D55A1"/>
    <w:rsid w:val="004007E9"/>
    <w:rsid w:val="00404C40"/>
    <w:rsid w:val="00411570"/>
    <w:rsid w:val="004301C5"/>
    <w:rsid w:val="00460B49"/>
    <w:rsid w:val="00463942"/>
    <w:rsid w:val="004962B8"/>
    <w:rsid w:val="004C323A"/>
    <w:rsid w:val="004C57D0"/>
    <w:rsid w:val="004D13BF"/>
    <w:rsid w:val="004D3A78"/>
    <w:rsid w:val="0050048B"/>
    <w:rsid w:val="00505918"/>
    <w:rsid w:val="00530ED7"/>
    <w:rsid w:val="005668A2"/>
    <w:rsid w:val="0057263A"/>
    <w:rsid w:val="00585233"/>
    <w:rsid w:val="00591AA0"/>
    <w:rsid w:val="005B5AC6"/>
    <w:rsid w:val="005C1ABC"/>
    <w:rsid w:val="005C50A7"/>
    <w:rsid w:val="005D115D"/>
    <w:rsid w:val="005D37C1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75F86"/>
    <w:rsid w:val="00691C3B"/>
    <w:rsid w:val="00693E4D"/>
    <w:rsid w:val="006B5E8B"/>
    <w:rsid w:val="006D6194"/>
    <w:rsid w:val="006D68E4"/>
    <w:rsid w:val="006E142F"/>
    <w:rsid w:val="006E22E9"/>
    <w:rsid w:val="00770079"/>
    <w:rsid w:val="007777EF"/>
    <w:rsid w:val="00790D67"/>
    <w:rsid w:val="007B0DF6"/>
    <w:rsid w:val="007C71DF"/>
    <w:rsid w:val="007D4485"/>
    <w:rsid w:val="007F2267"/>
    <w:rsid w:val="00801641"/>
    <w:rsid w:val="008119C6"/>
    <w:rsid w:val="008261D1"/>
    <w:rsid w:val="00860A4A"/>
    <w:rsid w:val="00864478"/>
    <w:rsid w:val="00874632"/>
    <w:rsid w:val="00887175"/>
    <w:rsid w:val="00887E5D"/>
    <w:rsid w:val="00890908"/>
    <w:rsid w:val="00896829"/>
    <w:rsid w:val="008A5DF3"/>
    <w:rsid w:val="008C1D17"/>
    <w:rsid w:val="0090650E"/>
    <w:rsid w:val="00930106"/>
    <w:rsid w:val="00930388"/>
    <w:rsid w:val="0094048C"/>
    <w:rsid w:val="00942B68"/>
    <w:rsid w:val="00944E5B"/>
    <w:rsid w:val="00990D31"/>
    <w:rsid w:val="00996DB5"/>
    <w:rsid w:val="009C3ADD"/>
    <w:rsid w:val="009C7DC9"/>
    <w:rsid w:val="009D646D"/>
    <w:rsid w:val="009E333D"/>
    <w:rsid w:val="009E5457"/>
    <w:rsid w:val="009F2544"/>
    <w:rsid w:val="00A15B9F"/>
    <w:rsid w:val="00A74A00"/>
    <w:rsid w:val="00A74CEA"/>
    <w:rsid w:val="00AA160E"/>
    <w:rsid w:val="00AD2AE9"/>
    <w:rsid w:val="00AE372D"/>
    <w:rsid w:val="00AF7F76"/>
    <w:rsid w:val="00B033C9"/>
    <w:rsid w:val="00B329E0"/>
    <w:rsid w:val="00B8274C"/>
    <w:rsid w:val="00B94803"/>
    <w:rsid w:val="00B9626D"/>
    <w:rsid w:val="00BB132C"/>
    <w:rsid w:val="00BB3136"/>
    <w:rsid w:val="00BC331D"/>
    <w:rsid w:val="00BD0444"/>
    <w:rsid w:val="00C06422"/>
    <w:rsid w:val="00C118EC"/>
    <w:rsid w:val="00C226B6"/>
    <w:rsid w:val="00C35317"/>
    <w:rsid w:val="00C55459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B72D4"/>
    <w:rsid w:val="00DE3F0F"/>
    <w:rsid w:val="00E03B96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25AF3"/>
    <w:rsid w:val="00F4046E"/>
    <w:rsid w:val="00F50409"/>
    <w:rsid w:val="00F61794"/>
    <w:rsid w:val="00F71A94"/>
    <w:rsid w:val="00F73923"/>
    <w:rsid w:val="00F77725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58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7E7925-6EE2-4670-B32D-6D37422B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457</TotalTime>
  <Pages>24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filge</cp:lastModifiedBy>
  <cp:revision>69</cp:revision>
  <cp:lastPrinted>2024-05-12T10:40:00Z</cp:lastPrinted>
  <dcterms:created xsi:type="dcterms:W3CDTF">2024-05-09T15:39:00Z</dcterms:created>
  <dcterms:modified xsi:type="dcterms:W3CDTF">2024-05-12T14:21:00Z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