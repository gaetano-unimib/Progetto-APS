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FF08E7" w14:textId="2532B815" w:rsidR="00CF75A7" w:rsidRDefault="00000000" w:rsidP="00675F86">
      <w:pPr>
        <w:rPr>
          <w:lang w:val="en-US"/>
        </w:rPr>
      </w:pPr>
      <w:r>
        <w:rPr>
          <w:noProof/>
        </w:rPr>
        <w:pict w14:anchorId="3F0069D1">
          <v:shape id="Figura a mano libera: forma 60" o:spid="_x0000_s2054" style="position:absolute;left:0;text-align:left;margin-left:-14.5pt;margin-top:-29.9pt;width:510.2pt;height:756.8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coordsize="5760000,8892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" path="m1323302,l4436698,,5760000,r,1323302l5760000,7568698v,730840,-592462,1323302,-1323302,1323302l1323302,8892000,,8892000,,7568698v,685163,520719,1248704,1188002,1316470c520719,8817402,,8253861,,7568698l,1323302c,592462,592462,,1323302,xe" fillcolor="#335b74 [3215]" stroked="f" strokeweight="1pt">
            <v:fill color2="#1cade4 [3204]" rotate="t" angle="135" focus="100%" type="gradient"/>
            <v:stroke joinstyle="miter"/>
            <v:path arrowok="t" o:connecttype="custom" o:connectlocs="1488609,0;4990931,0;6479540,0;6479540,1430451;6479540,8181544;4990931,9611995;1488609,9611995;0,9611995;0,8181544;1336407,9604610;0,8181544;0,1430451;1488609,0" o:connectangles="0,0,0,0,0,0,0,0,0,0,0,0,0"/>
            <w10:wrap anchorx="margin" anchory="margin"/>
          </v:shape>
        </w:pict>
      </w:r>
    </w:p>
    <w:p w14:paraId="5D055125" w14:textId="317B6A42" w:rsidR="00CF75A7" w:rsidRDefault="00000000" w:rsidP="00675F86">
      <w:pPr>
        <w:rPr>
          <w:lang w:val="en-US"/>
        </w:rPr>
      </w:pPr>
      <w:r>
        <w:rPr>
          <w:noProof/>
        </w:rPr>
        <w:pict w14:anchorId="23DB477F">
          <v:shapetype id="_x0000_t202" coordsize="21600,21600" o:spt="202" path="m,l,21600r21600,l21600,xe">
            <v:stroke joinstyle="miter"/>
            <v:path gradientshapeok="t" o:connecttype="rect"/>
          </v:shapetype>
          <v:shape id="Casella di testo 1" o:spid="_x0000_s2053" type="#_x0000_t202" style="position:absolute;left:0;text-align:left;margin-left:0;margin-top:85.4pt;width:443.15pt;height:133.7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" filled="f" stroked="f" strokeweight=".5pt">
            <v:textbox>
              <w:txbxContent>
                <w:p w14:paraId="3220BB42" w14:textId="77777777" w:rsidR="00AE372D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>
                    <w:rPr>
                      <w:color w:val="FFFFFF" w:themeColor="background1"/>
                    </w:rPr>
                    <w:t xml:space="preserve">Progetto </w:t>
                  </w:r>
                </w:p>
                <w:p w14:paraId="4BBE4E4A" w14:textId="4232CE4A" w:rsidR="009C7DC9" w:rsidRDefault="00AE372D" w:rsidP="009C7DC9">
                  <w:pPr>
                    <w:pStyle w:val="Titolo"/>
                    <w:jc w:val="center"/>
                    <w:rPr>
                      <w:color w:val="FFFFFF" w:themeColor="background1"/>
                    </w:rPr>
                  </w:pPr>
                  <w:r w:rsidRPr="00AE372D">
                    <w:rPr>
                      <w:color w:val="FFFFFF" w:themeColor="background1"/>
                    </w:rPr>
                    <w:t>Trips &amp; Travels</w:t>
                  </w:r>
                </w:p>
                <w:p w14:paraId="5036EA25" w14:textId="77777777" w:rsidR="00AE372D" w:rsidRPr="00AE372D" w:rsidRDefault="00AE372D" w:rsidP="00AE372D"/>
                <w:p w14:paraId="0910C06B" w14:textId="77777777" w:rsidR="00AE372D" w:rsidRPr="00AE372D" w:rsidRDefault="00AE372D" w:rsidP="00AE372D"/>
              </w:txbxContent>
            </v:textbox>
            <w10:wrap anchorx="margin"/>
          </v:shape>
        </w:pict>
      </w:r>
      <w:r>
        <w:rPr>
          <w:noProof/>
        </w:rPr>
        <w:pict w14:anchorId="1ABAAC68">
          <v:shape id="_x0000_s2052" type="#_x0000_t202" style="position:absolute;left:0;text-align:left;margin-left:69.3pt;margin-top:574.9pt;width:352.5pt;height:124.1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" filled="f" stroked="f" strokeweight=".5pt">
            <v:textbox>
              <w:txbxContent>
                <w:p w14:paraId="1A253E1C" w14:textId="1557307C" w:rsidR="00505918" w:rsidRPr="000979B6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Gaetano La Rocca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895887</w:t>
                  </w:r>
                </w:p>
                <w:p w14:paraId="21CC7876" w14:textId="55FB6831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Luca Giandomenico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 – mat. </w:t>
                  </w: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900162</w:t>
                  </w:r>
                </w:p>
                <w:p w14:paraId="3C361ADD" w14:textId="123D5FD8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Filippo Gentili </w:t>
                  </w:r>
                  <w:r w:rsidR="00505918" w:rsidRPr="00505918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>899906</w:t>
                  </w:r>
                </w:p>
                <w:p w14:paraId="02B15B84" w14:textId="7AB1CF12" w:rsidR="00505918" w:rsidRPr="00505918" w:rsidRDefault="00AE372D" w:rsidP="00505918">
                  <w:pPr>
                    <w:pStyle w:val="Titolo"/>
                    <w:jc w:val="center"/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Denis Degeratu </w:t>
                  </w:r>
                  <w:r w:rsidR="00505918" w:rsidRPr="000979B6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</w:rPr>
                    <w:t xml:space="preserve">– mat. </w:t>
                  </w:r>
                  <w:r w:rsidRPr="00AE372D">
                    <w:rPr>
                      <w:rFonts w:ascii="Avenir Next LT Pro" w:hAnsi="Avenir Next LT Pro"/>
                      <w:i/>
                      <w:iCs/>
                      <w:color w:val="FFFFFF" w:themeColor="background1"/>
                      <w:sz w:val="44"/>
                      <w:szCs w:val="36"/>
                      <w:lang w:val="en-US"/>
                    </w:rPr>
                    <w:t>895835</w:t>
                  </w:r>
                </w:p>
                <w:p w14:paraId="69109883" w14:textId="77777777" w:rsidR="00505918" w:rsidRPr="00505918" w:rsidRDefault="00505918" w:rsidP="00505918">
                  <w:pPr>
                    <w:rPr>
                      <w:lang w:val="en-US"/>
                    </w:rPr>
                  </w:pP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57809307">
          <v:shape id="_x0000_s2051" type="#_x0000_t202" style="position:absolute;left:0;text-align:left;margin-left:94.7pt;margin-top:532.45pt;width:291.7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" filled="f" stroked="f" strokeweight=".5pt">
            <v:textbox>
              <w:txbxContent>
                <w:p w14:paraId="73CC4DB0" w14:textId="38433A1A" w:rsidR="00505918" w:rsidRPr="00505918" w:rsidRDefault="00505918" w:rsidP="00505918">
                  <w:pPr>
                    <w:pStyle w:val="Titolo"/>
                    <w:jc w:val="center"/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</w:pP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Gruppo [</w:t>
                  </w:r>
                  <w:r w:rsidR="00AE372D">
                    <w:rPr>
                      <w:color w:val="FFFFFF" w:themeColor="background1"/>
                      <w:sz w:val="44"/>
                      <w:szCs w:val="36"/>
                    </w:rPr>
                    <w:t>GFL</w:t>
                  </w:r>
                  <w:r w:rsidRPr="00505918">
                    <w:rPr>
                      <w:color w:val="FFFFFF" w:themeColor="background1"/>
                      <w:sz w:val="44"/>
                      <w:szCs w:val="36"/>
                      <w:lang w:val="en-US"/>
                    </w:rPr>
                    <w:t>]</w:t>
                  </w:r>
                </w:p>
              </w:txbxContent>
            </v:textbox>
            <w10:wrap type="square" anchorx="margin" anchory="margin"/>
          </v:shape>
        </w:pict>
      </w:r>
      <w:r>
        <w:rPr>
          <w:noProof/>
        </w:rPr>
        <w:pict w14:anchorId="10E16232">
          <v:shape id="_x0000_s2050" type="#_x0000_t202" style="position:absolute;left:0;text-align:left;margin-left:17.9pt;margin-top:236.7pt;width:443.15pt;height:157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" filled="f" stroked="f" strokeweight=".5pt">
            <v:textbox>
              <w:txbxContent>
                <w:p w14:paraId="7FD6BA61" w14:textId="77777777" w:rsidR="00505918" w:rsidRPr="009C7DC9" w:rsidRDefault="00076172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Analisi e Progettazione del Software</w:t>
                  </w:r>
                </w:p>
                <w:p w14:paraId="6BB91572" w14:textId="1AA6A595" w:rsidR="00505918" w:rsidRPr="009C7DC9" w:rsidRDefault="00505918" w:rsidP="009C7DC9">
                  <w:pPr>
                    <w:jc w:val="center"/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</w:pP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Preappello – 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?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/0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6</w:t>
                  </w:r>
                  <w:r w:rsidRPr="009C7DC9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/202</w:t>
                  </w:r>
                  <w:r w:rsidR="00AE372D">
                    <w:rPr>
                      <w:rFonts w:ascii="Avenir Next LT Pro" w:hAnsi="Avenir Next LT Pro"/>
                      <w:color w:val="FFFFFF" w:themeColor="background1"/>
                      <w:sz w:val="52"/>
                      <w:szCs w:val="52"/>
                    </w:rPr>
                    <w:t>4</w:t>
                  </w:r>
                </w:p>
              </w:txbxContent>
            </v:textbox>
          </v:shape>
        </w:pict>
      </w:r>
      <w:r w:rsidR="00CF75A7">
        <w:rPr>
          <w:lang w:val="en-US"/>
        </w:rPr>
        <w:br w:type="page"/>
      </w:r>
    </w:p>
    <w:sdt>
      <w:sdtPr>
        <w:rPr>
          <w:rFonts w:ascii="Roboto Condensed" w:eastAsiaTheme="minorHAnsi" w:hAnsi="Roboto Condensed" w:cstheme="minorBidi"/>
          <w:noProof/>
          <w:color w:val="auto"/>
          <w:sz w:val="22"/>
          <w:szCs w:val="22"/>
          <w:lang w:eastAsia="en-US"/>
        </w:rPr>
        <w:id w:val="-105202256"/>
        <w:docPartObj>
          <w:docPartGallery w:val="Table of Contents"/>
          <w:docPartUnique/>
        </w:docPartObj>
      </w:sdtPr>
      <w:sdtEndPr>
        <w:rPr>
          <w:b/>
          <w:bCs/>
          <w:noProof w:val="0"/>
        </w:rPr>
      </w:sdtEndPr>
      <w:sdtContent>
        <w:p w14:paraId="12DA4D85" w14:textId="77777777" w:rsidR="009C7DC9" w:rsidRDefault="009C7DC9">
          <w:pPr>
            <w:pStyle w:val="Titolosommario"/>
          </w:pPr>
          <w:r>
            <w:t>Sommario</w:t>
          </w:r>
        </w:p>
        <w:p w14:paraId="3B979BEB" w14:textId="4AFE0F15" w:rsidR="00411570" w:rsidRDefault="009C7DC9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325135" w:history="1">
            <w:r w:rsidR="00411570" w:rsidRPr="005D7F74">
              <w:rPr>
                <w:rStyle w:val="Collegamentoipertestuale"/>
                <w:noProof/>
              </w:rPr>
              <w:t>Modello di Dominio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_Toc166325135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3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2456887" w14:textId="5A7BE35B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6" w:history="1">
            <w:r w:rsidR="00411570" w:rsidRPr="005D7F74">
              <w:rPr>
                <w:rStyle w:val="Collegamentoipertestuale"/>
                <w:noProof/>
              </w:rPr>
              <w:t>Casi d’uso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_Toc166325136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4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7BC7DAEE" w14:textId="254FB088" w:rsidR="00411570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7" w:history="1">
            <w:r w:rsidR="00411570" w:rsidRPr="005D7F74">
              <w:rPr>
                <w:rStyle w:val="Collegamentoipertestuale"/>
                <w:noProof/>
              </w:rPr>
              <w:t>Diagramma dei casi d’uso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_Toc166325137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4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3D26DF23" w14:textId="01FA85AB" w:rsidR="00411570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8" w:history="1">
            <w:r w:rsidR="00411570" w:rsidRPr="005D7F74">
              <w:rPr>
                <w:rStyle w:val="Collegamentoipertestuale"/>
                <w:noProof/>
              </w:rPr>
              <w:t>Casi d’uso dettagliati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_Toc166325138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5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174B132A" w14:textId="7620D61D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39" w:history="1">
            <w:r w:rsidR="00411570" w:rsidRPr="005D7F74">
              <w:rPr>
                <w:rStyle w:val="Collegamentoipertestuale"/>
                <w:noProof/>
              </w:rPr>
              <w:t>Prenotazione cliente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_Toc166325139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5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362AF6BE" w14:textId="22AED32A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0" w:history="1">
            <w:r w:rsidR="00411570" w:rsidRPr="005D7F74">
              <w:rPr>
                <w:rStyle w:val="Collegamentoipertestuale"/>
                <w:noProof/>
              </w:rPr>
              <w:t>Modifica prenotazione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_Toc166325140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6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2948B19D" w14:textId="3E17CAE5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1" w:history="1">
            <w:r w:rsidR="00411570" w:rsidRPr="005D7F74">
              <w:rPr>
                <w:rStyle w:val="Collegamentoipertestuale"/>
                <w:noProof/>
              </w:rPr>
              <w:t>Registrazione utente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_Toc166325141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7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64D29EA9" w14:textId="507D4C09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2" w:history="1">
            <w:r w:rsidR="00411570" w:rsidRPr="005D7F74">
              <w:rPr>
                <w:rStyle w:val="Collegamentoipertestuale"/>
                <w:noProof/>
              </w:rPr>
              <w:t>Gestione richieste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_Toc166325142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8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7F1DB64C" w14:textId="53037C45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3" w:history="1">
            <w:r w:rsidR="00411570" w:rsidRPr="005D7F74">
              <w:rPr>
                <w:rStyle w:val="Collegamentoipertestuale"/>
                <w:noProof/>
              </w:rPr>
              <w:t>Diagramma di Sequenza di Sistema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_Toc166325143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9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31E779F2" w14:textId="54B11B59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4" w:history="1">
            <w:r w:rsidR="00411570" w:rsidRPr="005D7F74">
              <w:rPr>
                <w:rStyle w:val="Collegamentoipertestuale"/>
                <w:noProof/>
              </w:rPr>
              <w:t>Diagramma di Sequenza di Sistema 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_Toc166325144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9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183E07F7" w14:textId="636CC2F2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5" w:history="1">
            <w:r w:rsidR="00411570" w:rsidRPr="005D7F74">
              <w:rPr>
                <w:rStyle w:val="Collegamentoipertestuale"/>
                <w:noProof/>
              </w:rPr>
              <w:t>Diagramma di Sequenza di Sistema 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_Toc166325145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10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1EC45A69" w14:textId="313165F1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6" w:history="1">
            <w:r w:rsidR="00411570" w:rsidRPr="005D7F74">
              <w:rPr>
                <w:rStyle w:val="Collegamentoipertestuale"/>
                <w:noProof/>
              </w:rPr>
              <w:t>Contratti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_Toc166325146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11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6DCD3327" w14:textId="3D8385FE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7" w:history="1">
            <w:r w:rsidR="00411570" w:rsidRPr="005D7F74">
              <w:rPr>
                <w:rStyle w:val="Collegamentoipertestuale"/>
                <w:noProof/>
              </w:rPr>
              <w:t>Contratto 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_Toc166325147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11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7430442B" w14:textId="50587BC8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8" w:history="1">
            <w:r w:rsidR="00411570" w:rsidRPr="005D7F74">
              <w:rPr>
                <w:rStyle w:val="Collegamentoipertestuale"/>
                <w:noProof/>
              </w:rPr>
              <w:t>Contratto 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_Toc166325148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12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7AB42020" w14:textId="035FB34A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49" w:history="1">
            <w:r w:rsidR="00411570" w:rsidRPr="005D7F74">
              <w:rPr>
                <w:rStyle w:val="Collegamentoipertestuale"/>
                <w:noProof/>
              </w:rPr>
              <w:t>Architettura Logica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_Toc166325149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13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6B416B3A" w14:textId="196D6DEF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0" w:history="1">
            <w:r w:rsidR="00411570" w:rsidRPr="005D7F74">
              <w:rPr>
                <w:rStyle w:val="Collegamentoipertestuale"/>
                <w:noProof/>
              </w:rPr>
              <w:t>Diagramma delle Classi Software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_Toc166325150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14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7BB76CC" w14:textId="4D31BD6D" w:rsidR="00411570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1" w:history="1">
            <w:r w:rsidR="00411570" w:rsidRPr="005D7F74">
              <w:rPr>
                <w:rStyle w:val="Collegamentoipertestuale"/>
                <w:noProof/>
              </w:rPr>
              <w:t>Package 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_Toc166325151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14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7DC94B25" w14:textId="6E96BE3C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2" w:history="1">
            <w:r w:rsidR="00411570" w:rsidRPr="005D7F74">
              <w:rPr>
                <w:rStyle w:val="Collegamentoipertestuale"/>
                <w:noProof/>
              </w:rPr>
              <w:t>Sottopackage 1.1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_Toc166325152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14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2E54BEE2" w14:textId="3EB582CE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3" w:history="1">
            <w:r w:rsidR="00411570" w:rsidRPr="005D7F74">
              <w:rPr>
                <w:rStyle w:val="Collegamentoipertestuale"/>
                <w:noProof/>
              </w:rPr>
              <w:t>Sottopackage 1.2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_Toc166325153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14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042BA212" w14:textId="3A3974FB" w:rsidR="00411570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4" w:history="1">
            <w:r w:rsidR="00411570" w:rsidRPr="005D7F74">
              <w:rPr>
                <w:rStyle w:val="Collegamentoipertestuale"/>
                <w:noProof/>
              </w:rPr>
              <w:t>Package 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_Toc166325154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15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18F54856" w14:textId="07475FF3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5" w:history="1">
            <w:r w:rsidR="00411570" w:rsidRPr="005D7F74">
              <w:rPr>
                <w:rStyle w:val="Collegamentoipertestuale"/>
                <w:noProof/>
              </w:rPr>
              <w:t>Diagrammi di Sequenza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_Toc166325155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16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14E4BCC6" w14:textId="7FFB872A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6" w:history="1">
            <w:r w:rsidR="00411570" w:rsidRPr="005D7F74">
              <w:rPr>
                <w:rStyle w:val="Collegamentoipertestuale"/>
                <w:noProof/>
              </w:rPr>
              <w:t>Diagramma di Sequenza 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_Toc166325156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16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262AADE1" w14:textId="43E33D4D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7" w:history="1">
            <w:r w:rsidR="00411570" w:rsidRPr="005D7F74">
              <w:rPr>
                <w:rStyle w:val="Collegamentoipertestuale"/>
                <w:noProof/>
              </w:rPr>
              <w:t>Diagramma di Sequenza 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_Toc166325157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17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E5D622F" w14:textId="4DC7758F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8" w:history="1">
            <w:r w:rsidR="00411570" w:rsidRPr="005D7F74">
              <w:rPr>
                <w:rStyle w:val="Collegamentoipertestuale"/>
                <w:noProof/>
              </w:rPr>
              <w:t>Pattern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_Toc166325158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18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6F8C8FEB" w14:textId="23D79ED3" w:rsidR="00411570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59" w:history="1">
            <w:r w:rsidR="00411570" w:rsidRPr="005D7F74">
              <w:rPr>
                <w:rStyle w:val="Collegamentoipertestuale"/>
                <w:noProof/>
              </w:rPr>
              <w:t>Grasp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_Toc166325159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18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7E7A2B52" w14:textId="77117CE6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0" w:history="1">
            <w:r w:rsidR="00411570" w:rsidRPr="005D7F74">
              <w:rPr>
                <w:rStyle w:val="Collegamentoipertestuale"/>
                <w:noProof/>
              </w:rPr>
              <w:t>Pattern 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_Toc166325160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18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2FDCD9DB" w14:textId="0FDF72A2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1" w:history="1">
            <w:r w:rsidR="00411570" w:rsidRPr="005D7F74">
              <w:rPr>
                <w:rStyle w:val="Collegamentoipertestuale"/>
                <w:noProof/>
              </w:rPr>
              <w:t>Pattern 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_Toc166325161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19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69E8425" w14:textId="6C4A6E06" w:rsidR="00411570" w:rsidRDefault="00000000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2" w:history="1">
            <w:r w:rsidR="00411570" w:rsidRPr="005D7F74">
              <w:rPr>
                <w:rStyle w:val="Collegamentoipertestuale"/>
                <w:noProof/>
              </w:rPr>
              <w:t>GoF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_Toc166325162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20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A405443" w14:textId="3917388A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3" w:history="1">
            <w:r w:rsidR="00411570" w:rsidRPr="005D7F74">
              <w:rPr>
                <w:rStyle w:val="Collegamentoipertestuale"/>
                <w:noProof/>
              </w:rPr>
              <w:t>Pattern 1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_Toc166325163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20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20ED597F" w14:textId="17B27315" w:rsidR="00411570" w:rsidRDefault="00000000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4" w:history="1">
            <w:r w:rsidR="00411570" w:rsidRPr="005D7F74">
              <w:rPr>
                <w:rStyle w:val="Collegamentoipertestuale"/>
                <w:noProof/>
              </w:rPr>
              <w:t>Pattern 2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_Toc166325164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21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C8F17BB" w14:textId="1F16ED8D" w:rsidR="00411570" w:rsidRDefault="00000000">
          <w:pPr>
            <w:pStyle w:val="Sommario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kern w:val="2"/>
              <w:sz w:val="24"/>
              <w:szCs w:val="24"/>
              <w:lang w:eastAsia="it-IT"/>
              <w14:ligatures w14:val="standardContextual"/>
            </w:rPr>
          </w:pPr>
          <w:hyperlink w:anchor="_Toc166325165" w:history="1">
            <w:r w:rsidR="00411570" w:rsidRPr="005D7F74">
              <w:rPr>
                <w:rStyle w:val="Collegamentoipertestuale"/>
                <w:noProof/>
              </w:rPr>
              <w:t>ReadMe</w:t>
            </w:r>
            <w:r w:rsidR="00411570">
              <w:rPr>
                <w:noProof/>
                <w:webHidden/>
              </w:rPr>
              <w:tab/>
            </w:r>
            <w:r w:rsidR="00411570">
              <w:rPr>
                <w:noProof/>
                <w:webHidden/>
              </w:rPr>
              <w:fldChar w:fldCharType="begin"/>
            </w:r>
            <w:r w:rsidR="00411570">
              <w:rPr>
                <w:noProof/>
                <w:webHidden/>
              </w:rPr>
              <w:instrText xml:space="preserve"> PAGEREF _Toc166325165 \h </w:instrText>
            </w:r>
            <w:r w:rsidR="00411570">
              <w:rPr>
                <w:noProof/>
                <w:webHidden/>
              </w:rPr>
            </w:r>
            <w:r w:rsidR="00411570">
              <w:rPr>
                <w:noProof/>
                <w:webHidden/>
              </w:rPr>
              <w:fldChar w:fldCharType="separate"/>
            </w:r>
            <w:r w:rsidR="00411570">
              <w:rPr>
                <w:noProof/>
                <w:webHidden/>
              </w:rPr>
              <w:t>22</w:t>
            </w:r>
            <w:r w:rsidR="00411570">
              <w:rPr>
                <w:noProof/>
                <w:webHidden/>
              </w:rPr>
              <w:fldChar w:fldCharType="end"/>
            </w:r>
          </w:hyperlink>
        </w:p>
        <w:p w14:paraId="4E6151DC" w14:textId="288E3C6C" w:rsidR="009C7DC9" w:rsidRDefault="009C7DC9">
          <w:r>
            <w:rPr>
              <w:b/>
              <w:bCs/>
            </w:rPr>
            <w:fldChar w:fldCharType="end"/>
          </w:r>
        </w:p>
      </w:sdtContent>
    </w:sdt>
    <w:p w14:paraId="1C71B4D7" w14:textId="6F6A2C42" w:rsidR="009C7DC9" w:rsidRPr="002A2D65" w:rsidRDefault="009C7DC9" w:rsidP="002A2D65">
      <w:pPr>
        <w:jc w:val="left"/>
        <w:rPr>
          <w:sz w:val="16"/>
          <w:szCs w:val="16"/>
        </w:rPr>
      </w:pPr>
      <w:r>
        <w:br w:type="page"/>
      </w:r>
    </w:p>
    <w:p w14:paraId="51334F95" w14:textId="77777777" w:rsidR="009C7DC9" w:rsidRDefault="009C7DC9" w:rsidP="009C7DC9">
      <w:pPr>
        <w:pStyle w:val="Titolo1"/>
      </w:pPr>
      <w:bookmarkStart w:id="0" w:name="_Toc166325135"/>
      <w:r>
        <w:lastRenderedPageBreak/>
        <w:t>Modello di Dominio</w:t>
      </w:r>
      <w:bookmarkEnd w:id="0"/>
    </w:p>
    <w:p w14:paraId="64D703AE" w14:textId="77777777" w:rsidR="004007E9" w:rsidRDefault="004007E9" w:rsidP="004007E9"/>
    <w:p w14:paraId="5D5DA628" w14:textId="77777777" w:rsidR="004007E9" w:rsidRPr="004007E9" w:rsidRDefault="004007E9" w:rsidP="004007E9"/>
    <w:p w14:paraId="16293183" w14:textId="558CFE0F" w:rsidR="009C7DC9" w:rsidRDefault="004007E9" w:rsidP="002A2D65">
      <w:pPr>
        <w:jc w:val="center"/>
      </w:pPr>
      <w:r>
        <w:rPr>
          <w:noProof/>
        </w:rPr>
        <w:drawing>
          <wp:inline distT="0" distB="0" distL="0" distR="0" wp14:anchorId="0257B267" wp14:editId="4AB2ED17">
            <wp:extent cx="6561574" cy="5200650"/>
            <wp:effectExtent l="0" t="0" r="0" b="0"/>
            <wp:docPr id="1161840414" name="Immagine 1" descr="Immagine che contiene testo, schermata, software, design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840414" name="Immagine 1" descr="Immagine che contiene testo, schermata, software, design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1424" cy="5208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7DC9">
        <w:br w:type="page"/>
      </w:r>
    </w:p>
    <w:p w14:paraId="455D3A58" w14:textId="77777777" w:rsidR="009C7DC9" w:rsidRDefault="009C7DC9" w:rsidP="009C7DC9">
      <w:pPr>
        <w:pStyle w:val="Titolo1"/>
      </w:pPr>
      <w:bookmarkStart w:id="1" w:name="_Toc166325136"/>
      <w:r>
        <w:lastRenderedPageBreak/>
        <w:t>Casi d’uso</w:t>
      </w:r>
      <w:bookmarkEnd w:id="1"/>
    </w:p>
    <w:p w14:paraId="24940DF3" w14:textId="77777777" w:rsidR="009C7DC9" w:rsidRDefault="009C7DC9" w:rsidP="009C7DC9">
      <w:pPr>
        <w:pStyle w:val="Titolo2"/>
      </w:pPr>
      <w:bookmarkStart w:id="2" w:name="_Toc166325137"/>
      <w:r>
        <w:t>Diagramma dei casi d’uso</w:t>
      </w:r>
      <w:bookmarkEnd w:id="2"/>
    </w:p>
    <w:p w14:paraId="353FF2B0" w14:textId="77777777" w:rsidR="00BB132C" w:rsidRDefault="00BB132C" w:rsidP="00BB132C"/>
    <w:p w14:paraId="25F44E9D" w14:textId="77777777" w:rsidR="00BB132C" w:rsidRDefault="00BB132C" w:rsidP="00BB132C"/>
    <w:p w14:paraId="0F2B3CF8" w14:textId="77777777" w:rsidR="00BB132C" w:rsidRPr="00BB132C" w:rsidRDefault="00BB132C" w:rsidP="00BB132C"/>
    <w:p w14:paraId="4970114A" w14:textId="3EFD797F" w:rsidR="004007E9" w:rsidRDefault="00BB132C" w:rsidP="004007E9">
      <w:r>
        <w:rPr>
          <w:noProof/>
        </w:rPr>
        <w:drawing>
          <wp:inline distT="0" distB="0" distL="0" distR="0" wp14:anchorId="3DE3D886" wp14:editId="05BA887F">
            <wp:extent cx="6120130" cy="4700905"/>
            <wp:effectExtent l="0" t="0" r="0" b="0"/>
            <wp:docPr id="1571167454" name="Picture 1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167454" name="Picture 1" descr="A diagram of a network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70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4DE461" w14:textId="77777777" w:rsidR="004007E9" w:rsidRPr="004007E9" w:rsidRDefault="004007E9" w:rsidP="004007E9"/>
    <w:p w14:paraId="5EE7DDCB" w14:textId="6E96A320" w:rsidR="009C7DC9" w:rsidRDefault="009C7DC9" w:rsidP="009C7DC9"/>
    <w:p w14:paraId="0034AFA2" w14:textId="77777777" w:rsidR="009C7DC9" w:rsidRDefault="009C7DC9">
      <w:pPr>
        <w:jc w:val="left"/>
      </w:pPr>
      <w:r>
        <w:br w:type="page"/>
      </w:r>
    </w:p>
    <w:p w14:paraId="00428923" w14:textId="1F4831EA" w:rsidR="009C7DC9" w:rsidRPr="00EF439D" w:rsidRDefault="00BB132C" w:rsidP="002A2D65">
      <w:r>
        <w:lastRenderedPageBreak/>
        <w:t xml:space="preserve">Filippo Gentili - </w:t>
      </w:r>
      <w:r w:rsidRPr="00BB132C">
        <w:t>899906</w:t>
      </w:r>
    </w:p>
    <w:p w14:paraId="2B4C0A47" w14:textId="1F4831EA" w:rsidR="002A2D65" w:rsidRDefault="009C7DC9" w:rsidP="002A2D65">
      <w:pPr>
        <w:pStyle w:val="Titolo2"/>
        <w:jc w:val="left"/>
      </w:pPr>
      <w:bookmarkStart w:id="3" w:name="_Toc166325138"/>
      <w:r>
        <w:t>Casi d’uso dettagliati</w:t>
      </w:r>
      <w:bookmarkEnd w:id="3"/>
    </w:p>
    <w:p w14:paraId="12A41572" w14:textId="044E046D" w:rsidR="002A2D65" w:rsidRPr="002A2D65" w:rsidRDefault="000060EA" w:rsidP="002A2D65">
      <w:pPr>
        <w:pStyle w:val="Titolo3"/>
      </w:pPr>
      <w:bookmarkStart w:id="4" w:name="_Toc166325139"/>
      <w:r w:rsidRPr="002A2D65">
        <w:t>Prenotazione cliente</w:t>
      </w:r>
      <w:bookmarkEnd w:id="4"/>
    </w:p>
    <w:tbl>
      <w:tblPr>
        <w:tblStyle w:val="Tabellagriglia5scura-colore3"/>
        <w:tblW w:w="0" w:type="auto"/>
        <w:tblInd w:w="-176" w:type="dxa"/>
        <w:tblLook w:val="06A0" w:firstRow="1" w:lastRow="0" w:firstColumn="1" w:lastColumn="0" w:noHBand="1" w:noVBand="1"/>
      </w:tblPr>
      <w:tblGrid>
        <w:gridCol w:w="2127"/>
        <w:gridCol w:w="7827"/>
      </w:tblGrid>
      <w:tr w:rsidR="000060EA" w14:paraId="0571D605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54" w:type="dxa"/>
            <w:gridSpan w:val="2"/>
            <w:shd w:val="clear" w:color="auto" w:fill="2683C6" w:themeFill="accent2"/>
          </w:tcPr>
          <w:p w14:paraId="6800E584" w14:textId="77777777" w:rsidR="000060EA" w:rsidRDefault="000060EA" w:rsidP="002A2D65">
            <w:pPr>
              <w:jc w:val="center"/>
            </w:pPr>
            <w:r>
              <w:t>Caso d’uso prenotazione cliente</w:t>
            </w:r>
          </w:p>
        </w:tc>
      </w:tr>
      <w:tr w:rsidR="000060EA" w14:paraId="2D376A49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B2C21DB" w14:textId="77777777" w:rsidR="000060EA" w:rsidRDefault="000060EA" w:rsidP="006F5A76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71BB68F" w14:textId="0B21344C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0060EA" w14:paraId="2328D4B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1F5404C" w14:textId="77777777" w:rsidR="000060EA" w:rsidRDefault="000060EA" w:rsidP="006F5A76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B06BE9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0060EA" w14:paraId="4BBF226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07528C0" w14:textId="77777777" w:rsidR="000060EA" w:rsidRDefault="000060EA" w:rsidP="006F5A76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9A93766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0060EA" w14:paraId="45E58550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E97241A" w14:textId="77777777" w:rsidR="000060EA" w:rsidRDefault="000060EA" w:rsidP="006F5A76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750E81E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Cliente</w:t>
            </w:r>
          </w:p>
        </w:tc>
      </w:tr>
      <w:tr w:rsidR="000060EA" w14:paraId="703EE83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113833AB" w14:textId="77777777" w:rsidR="000060EA" w:rsidRDefault="000060EA" w:rsidP="006F5A76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422E649" w14:textId="381BC281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Cliente: vuole effettuare una prenotazione di un viaggio nel modo più semplice e veloce possibile. Vuole ricevere </w:t>
            </w:r>
            <w:r w:rsidR="002A2D65">
              <w:t>un’e-mail</w:t>
            </w:r>
            <w:r>
              <w:t xml:space="preserve"> di conferma prenotazione con all’interno la ricevuta, tutte le informazioni dettagliate sul viaggio e gli eventuali biglietti. Vuole che il pagamento vada a buon fine.</w:t>
            </w:r>
          </w:p>
          <w:p w14:paraId="39E95D14" w14:textId="2D6B54DF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Agenzia: vuole registrare accuratamente i dati del cliente. Vuole registrare la transazione del cliente. Vuole che </w:t>
            </w:r>
            <w:r w:rsidR="002A2D65">
              <w:t>l’e-mail</w:t>
            </w:r>
            <w:r>
              <w:t xml:space="preserve"> di conferma arrivi al cliente velocemente e che il cliente sia soddisfatto.</w:t>
            </w:r>
          </w:p>
          <w:p w14:paraId="48A4AAF2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Operatore: vuole essere in grado di gestire eventuali richieste del cliente e gestire l’eventuale rimborso.</w:t>
            </w:r>
          </w:p>
        </w:tc>
      </w:tr>
      <w:tr w:rsidR="000060EA" w14:paraId="12FBA928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85F922C" w14:textId="77777777" w:rsidR="000060EA" w:rsidRDefault="000060EA" w:rsidP="006F5A76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5777621" w14:textId="5CBFF1A0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l cliente deve essersi registrato come utente del sito web.</w:t>
            </w:r>
          </w:p>
        </w:tc>
      </w:tr>
      <w:tr w:rsidR="000060EA" w14:paraId="1DD25AEB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5B951CDA" w14:textId="77777777" w:rsidR="000060EA" w:rsidRDefault="000060EA" w:rsidP="006F5A76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80AF51" w14:textId="03573376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</w:t>
            </w:r>
            <w:r w:rsidR="000060EA">
              <w:t xml:space="preserve">a prenotazione viene realizzata con successo. Vengono contattate gli enti </w:t>
            </w:r>
            <w:r>
              <w:t>t</w:t>
            </w:r>
            <w:r w:rsidR="000060EA">
              <w:t>erzi(</w:t>
            </w:r>
            <w:r w:rsidR="000060EA" w:rsidRPr="00FC0AB9">
              <w:t>Compagnie ferroviarie, Compagnie aeree, Tour operatour</w:t>
            </w:r>
            <w:r w:rsidR="000060EA">
              <w:t xml:space="preserve">). Viene inviata al cliente </w:t>
            </w:r>
            <w:r>
              <w:t>l</w:t>
            </w:r>
            <w:r w:rsidR="000060EA">
              <w:t>’email di conferma e la ricevuta del totale.</w:t>
            </w:r>
          </w:p>
        </w:tc>
      </w:tr>
      <w:tr w:rsidR="000060EA" w14:paraId="66FDCA71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29F6AE76" w14:textId="77777777" w:rsidR="000060EA" w:rsidRDefault="000060EA" w:rsidP="006F5A76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78F9B1D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L’utente non registrato si registra sulla piattaforma inserendo correttamente i suoi dati personali compreso un metodo di pagamento, creando un nuovo account.</w:t>
            </w:r>
          </w:p>
          <w:p w14:paraId="5B3E94DB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L’utente registrato inserisce tutti i dati della richiesta </w:t>
            </w:r>
            <w:r w:rsidRPr="00B733A4">
              <w:t>nel form relativo ed effettua il pagamento della caparra indicata</w:t>
            </w:r>
            <w:r>
              <w:t>.</w:t>
            </w:r>
          </w:p>
          <w:p w14:paraId="0AE17000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Viene mostrato il riepilogo della prenotazione all’utente.</w:t>
            </w:r>
          </w:p>
          <w:p w14:paraId="05926CB2" w14:textId="05CF9AFC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Viene inviata un </w:t>
            </w:r>
            <w:r w:rsidR="002F0B75">
              <w:t>e-mail</w:t>
            </w:r>
            <w:r>
              <w:t xml:space="preserve"> di riepilogo della prenotazione.</w:t>
            </w:r>
          </w:p>
          <w:p w14:paraId="5D60A115" w14:textId="6C7589ED" w:rsidR="000060EA" w:rsidRDefault="002A2D65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 xml:space="preserve">l sistema invia la richiesta all’agenzia di riferimento, che procederà </w:t>
            </w:r>
            <w:r>
              <w:t>n</w:t>
            </w:r>
            <w:r w:rsidR="000060EA" w:rsidRPr="00B733A4">
              <w:t>ell’adempimento</w:t>
            </w:r>
            <w:r w:rsidR="000060EA">
              <w:t xml:space="preserve"> grazie ad enti terzi (</w:t>
            </w:r>
            <w:r w:rsidR="000060EA" w:rsidRPr="00FC0AB9">
              <w:t>Compagnie ferroviarie, Compagnie aeree, Tour operatour</w:t>
            </w:r>
            <w:r w:rsidR="000060EA">
              <w:t>).</w:t>
            </w:r>
          </w:p>
          <w:p w14:paraId="5F109A36" w14:textId="75105491" w:rsidR="000060EA" w:rsidRDefault="002A2D65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 w:rsidRPr="00B733A4">
              <w:t>l sistema invia automaticamente una notifica all’utente due giorni prima della scadenza del</w:t>
            </w:r>
            <w:r w:rsidR="000060EA">
              <w:t xml:space="preserve"> pagamento del saldo.</w:t>
            </w:r>
          </w:p>
          <w:p w14:paraId="1AF905ED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Il cliente effettua correttamente il pagamento </w:t>
            </w:r>
          </w:p>
          <w:p w14:paraId="5E6515AF" w14:textId="49609013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733A4">
              <w:t xml:space="preserve">Viene inviata un </w:t>
            </w:r>
            <w:r w:rsidR="002F0B75" w:rsidRPr="00B733A4">
              <w:t>e-mail</w:t>
            </w:r>
            <w:r w:rsidRPr="00B733A4">
              <w:t xml:space="preserve"> di conferma compresa di ricevuta al cliente.</w:t>
            </w:r>
          </w:p>
        </w:tc>
      </w:tr>
      <w:tr w:rsidR="000060EA" w14:paraId="6A168B02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314C3229" w14:textId="77777777" w:rsidR="000060EA" w:rsidRDefault="000060EA" w:rsidP="006F5A76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32D11F4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pagamento da parte del cliente non va a buon termine.</w:t>
            </w:r>
          </w:p>
          <w:p w14:paraId="0316AD4A" w14:textId="77777777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cliente non effettua il pagamento entro la scadenza del pagamento del saldo.</w:t>
            </w:r>
          </w:p>
          <w:p w14:paraId="180295B9" w14:textId="7C743812" w:rsidR="000060EA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cliente non riceve correttamente </w:t>
            </w:r>
            <w:r w:rsidR="002A2D65">
              <w:t>l’e-mail</w:t>
            </w:r>
            <w:r>
              <w:t xml:space="preserve"> di riepilogo/conferma/notifica.</w:t>
            </w:r>
          </w:p>
          <w:p w14:paraId="3636A9A2" w14:textId="77777777" w:rsidR="000060EA" w:rsidRPr="004007E9" w:rsidRDefault="000060EA" w:rsidP="002A2D65">
            <w:pPr>
              <w:pStyle w:val="Paragrafoelenco"/>
              <w:numPr>
                <w:ilvl w:val="0"/>
                <w:numId w:val="6"/>
              </w:num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Gli enti terzi hanno terminato i posti a disposizione.</w:t>
            </w:r>
          </w:p>
        </w:tc>
      </w:tr>
      <w:tr w:rsidR="000060EA" w14:paraId="681D5E74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7DDFBFC9" w14:textId="77777777" w:rsidR="000060EA" w:rsidRDefault="000060EA" w:rsidP="006F5A76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CD9016" w14:textId="10B93EB4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</w:t>
            </w:r>
            <w:r w:rsidR="000060EA" w:rsidRPr="00D031D2">
              <w:t xml:space="preserve">iene effettuato un controllo quotidiano delle prenotazioni in </w:t>
            </w:r>
            <w:r w:rsidRPr="00D031D2">
              <w:t>scadenza,</w:t>
            </w:r>
            <w:r w:rsidR="000060EA">
              <w:t xml:space="preserve"> il quale rende possibile l</w:t>
            </w:r>
            <w:r w:rsidR="000060EA" w:rsidRPr="00D031D2">
              <w:t>e no</w:t>
            </w:r>
            <w:r w:rsidR="000060EA">
              <w:t>tifiche automatiche del sistema.</w:t>
            </w:r>
          </w:p>
        </w:tc>
      </w:tr>
      <w:tr w:rsidR="000060EA" w14:paraId="785C317E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9BD6666" w14:textId="77777777" w:rsidR="000060EA" w:rsidRDefault="000060EA" w:rsidP="006F5A76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20E443B" w14:textId="59692329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 xml:space="preserve">l cliente può richiedere la modifica o la cancellazione della prenotazione tramite </w:t>
            </w:r>
            <w:r>
              <w:t>e-mail</w:t>
            </w:r>
            <w:r w:rsidR="000060EA">
              <w:t xml:space="preserve"> o telefono, la quale verrà presa in carico dall’operatore che inoltrerà la richiesta ad enti terzi (</w:t>
            </w:r>
            <w:r w:rsidR="000060EA" w:rsidRPr="00FC0AB9">
              <w:t>Compagnie ferroviarie, Compagnie aeree, Tour operatour</w:t>
            </w:r>
            <w:r w:rsidR="000060EA">
              <w:t>).</w:t>
            </w:r>
          </w:p>
        </w:tc>
      </w:tr>
      <w:tr w:rsidR="000060EA" w14:paraId="3C41E227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03E3B979" w14:textId="77777777" w:rsidR="000060EA" w:rsidRDefault="000060EA" w:rsidP="006F5A76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24F0364" w14:textId="5B9E3BDE" w:rsidR="000060EA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  <w:r w:rsidR="000060EA">
              <w:t>nfinita fino ad esaurimento posti.</w:t>
            </w:r>
          </w:p>
        </w:tc>
      </w:tr>
      <w:tr w:rsidR="000060EA" w14:paraId="1E5F67A3" w14:textId="77777777" w:rsidTr="006F5A76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2683C6" w:themeFill="accent2"/>
          </w:tcPr>
          <w:p w14:paraId="468DCF4E" w14:textId="77777777" w:rsidR="000060EA" w:rsidRDefault="000060EA" w:rsidP="006F5A76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56B4B5" w14:textId="77777777" w:rsidR="000060EA" w:rsidRDefault="000060EA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9B00855" w14:textId="77777777" w:rsidR="000060EA" w:rsidRDefault="00691C3B">
      <w:pPr>
        <w:jc w:val="left"/>
      </w:pPr>
      <w:r>
        <w:br w:type="page"/>
      </w:r>
    </w:p>
    <w:p w14:paraId="7226DB16" w14:textId="5808ABD2" w:rsidR="002A2D65" w:rsidRPr="002A2D65" w:rsidRDefault="00BB132C" w:rsidP="002A2D65">
      <w:pPr>
        <w:contextualSpacing/>
      </w:pPr>
      <w:r>
        <w:lastRenderedPageBreak/>
        <w:t xml:space="preserve">Luca Giandomenico </w:t>
      </w:r>
      <w:r w:rsidR="002A2D65">
        <w:t>–</w:t>
      </w:r>
      <w:r>
        <w:t xml:space="preserve"> 900162</w:t>
      </w:r>
    </w:p>
    <w:p w14:paraId="69763E71" w14:textId="1F78A1BA" w:rsidR="002A2D65" w:rsidRPr="002A2D65" w:rsidRDefault="00691C3B" w:rsidP="002A2D65">
      <w:pPr>
        <w:pStyle w:val="Titolo3"/>
      </w:pPr>
      <w:bookmarkStart w:id="5" w:name="_Toc166325140"/>
      <w:r w:rsidRPr="004007E9">
        <w:t>Modifica prenotazione</w:t>
      </w:r>
      <w:bookmarkEnd w:id="5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691C3B" w14:paraId="43239C9D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146A0A8E" w14:textId="77777777" w:rsidR="00691C3B" w:rsidRDefault="00691C3B" w:rsidP="00C1128F">
            <w:pPr>
              <w:jc w:val="center"/>
            </w:pPr>
            <w:r>
              <w:t>Caso d’uso modifica pacchetto vacanza</w:t>
            </w:r>
          </w:p>
        </w:tc>
      </w:tr>
      <w:tr w:rsidR="00691C3B" w14:paraId="18F9EBB3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83C0143" w14:textId="77777777" w:rsidR="00691C3B" w:rsidRDefault="00691C3B" w:rsidP="00C1128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093318" w14:textId="3B755A4D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</w:t>
            </w:r>
            <w:r w:rsidR="002A2D65">
              <w:t xml:space="preserve"> </w:t>
            </w:r>
            <w:r>
              <w:t>&amp;</w:t>
            </w:r>
            <w:r w:rsidR="002A2D65">
              <w:t xml:space="preserve"> </w:t>
            </w:r>
            <w:r>
              <w:t>Travels</w:t>
            </w:r>
          </w:p>
        </w:tc>
      </w:tr>
      <w:tr w:rsidR="00691C3B" w14:paraId="20BDDDE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6D3EC8C" w14:textId="77777777" w:rsidR="00691C3B" w:rsidRDefault="00691C3B" w:rsidP="00C1128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B268B6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691C3B" w14:paraId="604CBAA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EF5F22E" w14:textId="77777777" w:rsidR="00691C3B" w:rsidRDefault="00691C3B" w:rsidP="00C1128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C58A8B4" w14:textId="254118AA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</w:t>
            </w:r>
            <w:r w:rsidR="00890908">
              <w:t>o</w:t>
            </w:r>
          </w:p>
        </w:tc>
      </w:tr>
      <w:tr w:rsidR="00890908" w14:paraId="58BF7A02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5273C45" w14:textId="0F2D88EA" w:rsidR="00890908" w:rsidRDefault="00890908" w:rsidP="00C1128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D3FEEF8" w14:textId="4A4F03B7" w:rsidR="00890908" w:rsidRDefault="00890908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registrato</w:t>
            </w:r>
          </w:p>
        </w:tc>
      </w:tr>
      <w:tr w:rsidR="00691C3B" w14:paraId="74DFD117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AA0D05C" w14:textId="77777777" w:rsidR="00691C3B" w:rsidRDefault="00691C3B" w:rsidP="00C1128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664EC3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Utente registrato: vuole modificare la prenotazione.</w:t>
            </w:r>
          </w:p>
          <w:p w14:paraId="1DE853B4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Organizzazioni terze: vogliono aggiornare la prenotazione.</w:t>
            </w:r>
          </w:p>
        </w:tc>
      </w:tr>
      <w:tr w:rsidR="00691C3B" w14:paraId="0A07174F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965621B" w14:textId="77777777" w:rsidR="00691C3B" w:rsidRDefault="00691C3B" w:rsidP="00C1128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1717E4C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L'utente registrato deve aver effettuato almeno una prenotazione.</w:t>
            </w:r>
          </w:p>
        </w:tc>
      </w:tr>
      <w:tr w:rsidR="00691C3B" w14:paraId="28CA2A9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D15E22D" w14:textId="77777777" w:rsidR="00691C3B" w:rsidRDefault="00691C3B" w:rsidP="00C1128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2C63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È stata modificata una prenotazione preesistente.</w:t>
            </w:r>
          </w:p>
        </w:tc>
      </w:tr>
      <w:tr w:rsidR="00691C3B" w14:paraId="065EEBF5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ED0555E" w14:textId="77777777" w:rsidR="00691C3B" w:rsidRDefault="00691C3B" w:rsidP="00C1128F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967DCAD" w14:textId="6C36B6AB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Punti di estensione: posti</w:t>
            </w:r>
            <w:r w:rsidR="002F0B75">
              <w:t>N</w:t>
            </w:r>
            <w:r w:rsidRPr="004007E9">
              <w:t>onSufficienti, passo 5.</w:t>
            </w:r>
          </w:p>
          <w:p w14:paraId="3089B77C" w14:textId="77777777" w:rsidR="00691C3B" w:rsidRDefault="00691C3B" w:rsidP="00C1128F">
            <w:pPr>
              <w:pStyle w:val="Paragrafoelenc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E50D355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registrato effettua il login. </w:t>
            </w:r>
          </w:p>
          <w:p w14:paraId="6DC84210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una prenotazione effettuata.</w:t>
            </w:r>
          </w:p>
          <w:p w14:paraId="369B4604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"Modifica".</w:t>
            </w:r>
          </w:p>
          <w:p w14:paraId="7DD9D7FF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modifica le informazioni relative alla prenotazione scelta.</w:t>
            </w:r>
          </w:p>
          <w:p w14:paraId="29405BF5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registrato seleziona "Conferma".</w:t>
            </w:r>
          </w:p>
          <w:p w14:paraId="25148578" w14:textId="77777777" w:rsidR="00691C3B" w:rsidRDefault="00691C3B" w:rsidP="00691C3B">
            <w:pPr>
              <w:pStyle w:val="Paragrafoelenco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aggiorna la prenotazione scelta con i nuovi dati.</w:t>
            </w:r>
          </w:p>
          <w:p w14:paraId="1F5120AA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91C3B" w14:paraId="13D9A57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28ED373" w14:textId="77777777" w:rsidR="00691C3B" w:rsidRDefault="00691C3B" w:rsidP="00C1128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C529428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5a) Non ci sono sufficienti posti disponibili.</w:t>
            </w:r>
          </w:p>
          <w:p w14:paraId="470A90E9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5a.1) Il sistema avverte l'utente registrato che non sono disponibili abbastanza posti.</w:t>
            </w:r>
          </w:p>
          <w:p w14:paraId="7B6604F8" w14:textId="77777777" w:rsidR="00691C3B" w:rsidRPr="004007E9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5a.2) Il sistema mostra all'utente registrato il numero di posti disponibili in quel momento in base al prodotto scelto.</w:t>
            </w:r>
          </w:p>
        </w:tc>
      </w:tr>
      <w:tr w:rsidR="00691C3B" w14:paraId="70A1307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FAE8EF1" w14:textId="77777777" w:rsidR="00691C3B" w:rsidRDefault="00691C3B" w:rsidP="00C1128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AE87ED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Nessuno.</w:t>
            </w:r>
          </w:p>
        </w:tc>
      </w:tr>
      <w:tr w:rsidR="00691C3B" w14:paraId="2A5B8F7A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2CC325E" w14:textId="77777777" w:rsidR="00691C3B" w:rsidRDefault="00691C3B" w:rsidP="00C1128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EB53FC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007E9">
              <w:t>L’utente può modificare la prenotazione attraverso una richiesta e-mail</w:t>
            </w:r>
            <w:r>
              <w:t xml:space="preserve">, </w:t>
            </w:r>
            <w:r w:rsidRPr="004007E9">
              <w:t>oppure una telefonata ad un operatore.</w:t>
            </w:r>
          </w:p>
        </w:tc>
      </w:tr>
      <w:tr w:rsidR="00691C3B" w14:paraId="15B7A36E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59C1649" w14:textId="77777777" w:rsidR="00691C3B" w:rsidRDefault="00691C3B" w:rsidP="00C1128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00FB5A1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Illimitata fino a n giorni prima della data di inizio del prodotto scelto, fino a quando ci sono posti disponibili.</w:t>
            </w:r>
          </w:p>
        </w:tc>
      </w:tr>
      <w:tr w:rsidR="00691C3B" w14:paraId="07419390" w14:textId="77777777" w:rsidTr="00C1128F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1056071" w14:textId="77777777" w:rsidR="00691C3B" w:rsidRDefault="00691C3B" w:rsidP="00C1128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51B2B6" w14:textId="77777777" w:rsidR="00691C3B" w:rsidRDefault="00691C3B" w:rsidP="00C1128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700ABF93" w14:textId="1CAC2AAA" w:rsidR="009C7DC9" w:rsidRDefault="009C7DC9">
      <w:pPr>
        <w:jc w:val="left"/>
      </w:pPr>
      <w:r>
        <w:br w:type="page"/>
      </w:r>
    </w:p>
    <w:p w14:paraId="67646369" w14:textId="196CDD45" w:rsidR="009C7DC9" w:rsidRDefault="00BB132C" w:rsidP="002A2D65">
      <w:r>
        <w:lastRenderedPageBreak/>
        <w:t>Gaetano La Rocca - 895887</w:t>
      </w:r>
    </w:p>
    <w:p w14:paraId="2050DE27" w14:textId="03673F72" w:rsidR="002A2D65" w:rsidRPr="002A2D65" w:rsidRDefault="007C71DF" w:rsidP="002A2D65">
      <w:pPr>
        <w:pStyle w:val="Titolo3"/>
      </w:pPr>
      <w:bookmarkStart w:id="6" w:name="_Toc166325141"/>
      <w:r w:rsidRPr="002A2D65">
        <w:t>Registrazione utente</w:t>
      </w:r>
      <w:bookmarkEnd w:id="6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BB3136" w14:paraId="3B1E83F1" w14:textId="77777777" w:rsidTr="00BB31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2FC88837" w14:textId="73A23C94" w:rsidR="00BB3136" w:rsidRDefault="00BB3136" w:rsidP="000E604D">
            <w:pPr>
              <w:jc w:val="center"/>
            </w:pPr>
            <w:r>
              <w:t xml:space="preserve">Caso </w:t>
            </w:r>
            <w:r w:rsidR="004301C5">
              <w:t>d’uso registrazione utente</w:t>
            </w:r>
          </w:p>
        </w:tc>
      </w:tr>
      <w:tr w:rsidR="00BB3136" w14:paraId="391D05D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B885DA" w14:textId="77777777" w:rsidR="00BB3136" w:rsidRDefault="00BB3136" w:rsidP="000E604D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6DF3B2BE" w14:textId="43F5AF24" w:rsidR="00BB3136" w:rsidRDefault="007C71DF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BB3136" w14:paraId="597DD62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9766C84" w14:textId="77777777" w:rsidR="00BB3136" w:rsidRDefault="00BB3136" w:rsidP="000E604D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F2DC225" w14:textId="3C3C59D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B3136" w14:paraId="420C9F45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4B8CEE9B" w14:textId="77777777" w:rsidR="00BB3136" w:rsidRDefault="00BB3136" w:rsidP="000E604D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A8DBE" w14:textId="0E91B459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Utente generico</w:t>
            </w:r>
          </w:p>
        </w:tc>
      </w:tr>
      <w:tr w:rsidR="004301C5" w14:paraId="746EDFF7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C977913" w14:textId="22D681B9" w:rsidR="004301C5" w:rsidRDefault="004301C5" w:rsidP="000E604D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A0CB455" w14:textId="72A9780A" w:rsidR="004301C5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Sistema</w:t>
            </w:r>
          </w:p>
        </w:tc>
      </w:tr>
      <w:tr w:rsidR="00BB3136" w14:paraId="4399975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946ED9C" w14:textId="77777777" w:rsidR="00BB3136" w:rsidRDefault="00BB3136" w:rsidP="000E604D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11667D1" w14:textId="0C947224" w:rsidR="00BB3136" w:rsidRPr="004301C5" w:rsidRDefault="004301C5" w:rsidP="002A2D65">
            <w:p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>Utente generico: vuole registrarsi in modo semplice e veloce sul sito della Travels &amp; Trips per poter acquistare dei prodotti</w:t>
            </w:r>
            <w:r w:rsidR="002A2D65">
              <w:t>.</w:t>
            </w:r>
          </w:p>
        </w:tc>
      </w:tr>
      <w:tr w:rsidR="00BB3136" w14:paraId="33E4CF20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650ADD6" w14:textId="77777777" w:rsidR="00BB3136" w:rsidRDefault="00BB3136" w:rsidP="000E604D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29EFE5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701852E6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BEADB89" w14:textId="77777777" w:rsidR="00BB3136" w:rsidRDefault="00BB3136" w:rsidP="000E604D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BF4F99A" w14:textId="30350D5A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L'utente generico è registrato come cliente nel sistema.</w:t>
            </w:r>
          </w:p>
        </w:tc>
      </w:tr>
      <w:tr w:rsidR="00BB3136" w14:paraId="3052865B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031261B" w14:textId="77777777" w:rsidR="00BB3136" w:rsidRDefault="00BB3136" w:rsidP="000E604D">
            <w:pPr>
              <w:jc w:val="left"/>
            </w:pPr>
            <w:r>
              <w:t>Scenario principale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C82CA6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</w:rPr>
            </w:pPr>
            <w:r>
              <w:t xml:space="preserve">L'utente generico accede alla pagina di registrazione cliccando sul pulsante "Registrati" o un link simile presente nella homepage del sito dell'agenzia di viaggi. </w:t>
            </w:r>
          </w:p>
          <w:p w14:paraId="609C8DC3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sistema visualizza il modulo di registrazione con i campi richiesti per la creazione di un nuovo account. </w:t>
            </w:r>
          </w:p>
          <w:p w14:paraId="70F76DB2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L'utente compila i campi obbligatori del modulo, che includono: </w:t>
            </w:r>
          </w:p>
          <w:p w14:paraId="5F38292B" w14:textId="2CECC6D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Nome</w:t>
            </w:r>
            <w:r w:rsidR="002A2D65">
              <w:t>.</w:t>
            </w:r>
          </w:p>
          <w:p w14:paraId="089038DB" w14:textId="20E01D8F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Cognome</w:t>
            </w:r>
            <w:r w:rsidR="002A2D65">
              <w:t>.</w:t>
            </w:r>
          </w:p>
          <w:p w14:paraId="1FE1E20F" w14:textId="0E209F8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Indirizzo </w:t>
            </w:r>
            <w:r w:rsidR="002A2D65">
              <w:t>e-mail.</w:t>
            </w:r>
            <w:r>
              <w:t xml:space="preserve"> </w:t>
            </w:r>
          </w:p>
          <w:p w14:paraId="37AA0B47" w14:textId="32A7FC6C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Password</w:t>
            </w:r>
            <w:r w:rsidR="002A2D65">
              <w:t>.</w:t>
            </w:r>
          </w:p>
          <w:p w14:paraId="117F749E" w14:textId="0CA644E0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Metodo di pagamento preferito (carta di credito, PayPal, bonifico bancario, ecc.)</w:t>
            </w:r>
            <w:r w:rsidR="002A2D65">
              <w:t>.</w:t>
            </w:r>
          </w:p>
          <w:p w14:paraId="61A9925C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L'utente invia il modulo compilato cliccando sul pulsante "Registrati" o un pulsante simile. </w:t>
            </w:r>
          </w:p>
          <w:p w14:paraId="4160BFC5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Il sistema valida i dati inseriti dall'utente: </w:t>
            </w:r>
          </w:p>
          <w:p w14:paraId="37A9B512" w14:textId="1C45ABC3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che l'indirizzo </w:t>
            </w:r>
            <w:r w:rsidR="002A2D65">
              <w:t>e-mail</w:t>
            </w:r>
            <w:r>
              <w:t xml:space="preserve"> sia unico nel sistema. </w:t>
            </w:r>
          </w:p>
          <w:p w14:paraId="0494387A" w14:textId="77777777" w:rsidR="004301C5" w:rsidRDefault="004301C5" w:rsidP="002A2D65">
            <w:pPr>
              <w:pStyle w:val="Paragrafoelenco"/>
              <w:numPr>
                <w:ilvl w:val="1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Verifica la validità dei dati di pagamento forniti. </w:t>
            </w:r>
          </w:p>
          <w:p w14:paraId="454757FE" w14:textId="77777777" w:rsidR="004301C5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 i dati sono validi, il sistema crea un nuovo account utente con le informazioni fornite dall'utente e lo registra nel sistema come cliente. </w:t>
            </w:r>
          </w:p>
          <w:p w14:paraId="288FD105" w14:textId="12A699D6" w:rsidR="00BB3136" w:rsidRDefault="004301C5" w:rsidP="002A2D65">
            <w:pPr>
              <w:pStyle w:val="Paragrafoelenco"/>
              <w:numPr>
                <w:ilvl w:val="0"/>
                <w:numId w:val="8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Una volta registrato l'account, l'utente viene reindirizzato alla homepage del sito dell'agenzia di viaggi e può accedere con le credenziali appena create.</w:t>
            </w:r>
          </w:p>
        </w:tc>
      </w:tr>
      <w:tr w:rsidR="00BB3136" w14:paraId="1043DC13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8F92D38" w14:textId="77777777" w:rsidR="00BB3136" w:rsidRDefault="00BB3136" w:rsidP="000E604D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37C3DD4" w14:textId="094211CC" w:rsidR="004301C5" w:rsidRPr="002F0B75" w:rsidRDefault="004301C5" w:rsidP="002F0B75">
            <w:pPr>
              <w:pStyle w:val="Paragrafoelenco"/>
              <w:numPr>
                <w:ilvl w:val="0"/>
                <w:numId w:val="11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 xml:space="preserve">Verifica dell'indirizzo </w:t>
            </w:r>
            <w:r w:rsidR="002A2D65" w:rsidRPr="002F0B75">
              <w:t>e-mail</w:t>
            </w:r>
            <w:r w:rsidRPr="002F0B75">
              <w:t>: Dopo</w:t>
            </w:r>
            <w:r>
              <w:t xml:space="preserve"> la registrazione, il sistema potrebbe richiedere all'utente di confermare l'indirizzo </w:t>
            </w:r>
            <w:r w:rsidR="002A2D65">
              <w:t>e-mail</w:t>
            </w:r>
            <w:r>
              <w:t xml:space="preserve"> fornito cliccando su un link di conferma</w:t>
            </w:r>
            <w:r w:rsidR="002A2D65">
              <w:t>.</w:t>
            </w:r>
          </w:p>
          <w:p w14:paraId="3A48A738" w14:textId="08CB6F00" w:rsidR="00BB3136" w:rsidRPr="002F0B75" w:rsidRDefault="004301C5" w:rsidP="002F0B75">
            <w:pPr>
              <w:pStyle w:val="Paragrafoelenco"/>
              <w:numPr>
                <w:ilvl w:val="0"/>
                <w:numId w:val="11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 w:rsidRPr="002F0B75">
              <w:t>Integrazione con i social media: Il</w:t>
            </w:r>
            <w:r>
              <w:t xml:space="preserve"> sistema potrebbe offrire agli utenti la possibilità di registrarsi utilizzando i loro account sui social media più popolari, come Facebook o Google. </w:t>
            </w:r>
          </w:p>
        </w:tc>
      </w:tr>
      <w:tr w:rsidR="00BB3136" w14:paraId="5A3FAE08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65E7862" w14:textId="77777777" w:rsidR="00BB3136" w:rsidRDefault="00BB3136" w:rsidP="000E604D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3CF2E9" w14:textId="36AE765C" w:rsidR="00BB3136" w:rsidRPr="002F0B75" w:rsidRDefault="004301C5" w:rsidP="002F0B75">
            <w:pPr>
              <w:pStyle w:val="Paragrafoelenco"/>
              <w:numPr>
                <w:ilvl w:val="0"/>
                <w:numId w:val="12"/>
              </w:numPr>
              <w:spacing w:line="25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u w:val="single"/>
              </w:rPr>
            </w:pPr>
            <w:r w:rsidRPr="002F0B75">
              <w:t>Sicurezza dei dati</w:t>
            </w:r>
            <w:r>
              <w:t>: Dato che i dettagli personali e finanziari degli utenti vengono raccolti durante la registrazione, è essenziale che il sistema garantisca la massima sicurezza dei dati</w:t>
            </w:r>
            <w:r w:rsidR="002A2D65">
              <w:t>.</w:t>
            </w:r>
          </w:p>
        </w:tc>
      </w:tr>
      <w:tr w:rsidR="00BB3136" w14:paraId="6626A2CE" w14:textId="77777777" w:rsidTr="002A2D65">
        <w:trPr>
          <w:trHeight w:val="8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8045D7E" w14:textId="77777777" w:rsidR="00BB3136" w:rsidRDefault="00BB3136" w:rsidP="000E604D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A839CE4" w14:textId="77777777" w:rsidR="00BB3136" w:rsidRDefault="00BB3136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B3136" w14:paraId="4DBF516D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34099B7" w14:textId="77777777" w:rsidR="00BB3136" w:rsidRDefault="00BB3136" w:rsidP="000E604D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055FC5E" w14:textId="0DA5AAA3" w:rsidR="00BB3136" w:rsidRDefault="002A2D6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  <w:r w:rsidR="004301C5">
              <w:t>na volta per utente generico</w:t>
            </w:r>
            <w:r>
              <w:t>.</w:t>
            </w:r>
          </w:p>
        </w:tc>
      </w:tr>
      <w:tr w:rsidR="00BB3136" w14:paraId="2FFD5C5F" w14:textId="77777777" w:rsidTr="000E604D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3FA3B40A" w14:textId="77777777" w:rsidR="00BB3136" w:rsidRDefault="00BB3136" w:rsidP="000E604D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63EBDA0" w14:textId="19FFEBB8" w:rsidR="00BB3136" w:rsidRDefault="004301C5" w:rsidP="002A2D65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</w:t>
            </w:r>
            <w:r w:rsidR="002A2D65">
              <w:t>.</w:t>
            </w:r>
          </w:p>
        </w:tc>
      </w:tr>
    </w:tbl>
    <w:p w14:paraId="6DD48840" w14:textId="654E537C" w:rsidR="002A2D65" w:rsidRPr="002A2D65" w:rsidRDefault="002A2D65" w:rsidP="002A2D65">
      <w:r>
        <w:lastRenderedPageBreak/>
        <w:t xml:space="preserve">Denis </w:t>
      </w:r>
      <w:r w:rsidR="00097FA5">
        <w:t>D</w:t>
      </w:r>
      <w:r>
        <w:t>e</w:t>
      </w:r>
      <w:r w:rsidR="00097FA5">
        <w:t>g</w:t>
      </w:r>
      <w:r>
        <w:t>eratu - 895835</w:t>
      </w:r>
    </w:p>
    <w:p w14:paraId="67C3BB90" w14:textId="24BC7B57" w:rsidR="002A2D65" w:rsidRPr="002A2D65" w:rsidRDefault="002A2D65" w:rsidP="002A2D65">
      <w:pPr>
        <w:pStyle w:val="Titolo3"/>
      </w:pPr>
      <w:bookmarkStart w:id="7" w:name="_Toc166325142"/>
      <w:r w:rsidRPr="002A2D65">
        <w:t>Gestione richieste</w:t>
      </w:r>
      <w:bookmarkEnd w:id="7"/>
    </w:p>
    <w:tbl>
      <w:tblPr>
        <w:tblStyle w:val="Tabellagriglia5scura-colore3"/>
        <w:tblW w:w="0" w:type="auto"/>
        <w:tblLook w:val="06A0" w:firstRow="1" w:lastRow="0" w:firstColumn="1" w:lastColumn="0" w:noHBand="1" w:noVBand="1"/>
      </w:tblPr>
      <w:tblGrid>
        <w:gridCol w:w="1951"/>
        <w:gridCol w:w="7827"/>
      </w:tblGrid>
      <w:tr w:rsidR="00DE3F0F" w14:paraId="085DB99F" w14:textId="77777777" w:rsidTr="002A2D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78" w:type="dxa"/>
            <w:gridSpan w:val="2"/>
            <w:shd w:val="clear" w:color="auto" w:fill="2683C6" w:themeFill="accent2"/>
          </w:tcPr>
          <w:p w14:paraId="568D5E0B" w14:textId="1CFD73F7" w:rsidR="00DE3F0F" w:rsidRDefault="002C62DF" w:rsidP="002C62DF">
            <w:pPr>
              <w:jc w:val="center"/>
            </w:pPr>
            <w:r>
              <w:t xml:space="preserve">Caso d’uso </w:t>
            </w:r>
            <w:r w:rsidR="004007E9">
              <w:t xml:space="preserve">modifica </w:t>
            </w:r>
            <w:r>
              <w:t>pacchetto vacanza</w:t>
            </w:r>
          </w:p>
        </w:tc>
      </w:tr>
      <w:tr w:rsidR="002C62DF" w14:paraId="2E1FE5D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EA6B246" w14:textId="4767EB98" w:rsidR="002C62DF" w:rsidRDefault="002C62DF" w:rsidP="002C62DF">
            <w:pPr>
              <w:jc w:val="left"/>
            </w:pPr>
            <w:r>
              <w:t>Portata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7A55E4F" w14:textId="32A9D83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Trips &amp; Travels</w:t>
            </w:r>
          </w:p>
        </w:tc>
      </w:tr>
      <w:tr w:rsidR="002C62DF" w14:paraId="660F9AA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8C0A36D" w14:textId="72DB2A16" w:rsidR="002C62DF" w:rsidRDefault="002C62DF" w:rsidP="002C62DF">
            <w:pPr>
              <w:jc w:val="left"/>
            </w:pPr>
            <w:r>
              <w:t>Livello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8F625AA" w14:textId="7558B37D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Obiettivo Utente</w:t>
            </w:r>
          </w:p>
        </w:tc>
      </w:tr>
      <w:tr w:rsidR="002C62DF" w14:paraId="03191FD8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FAC3BAC" w14:textId="494F595B" w:rsidR="002C62DF" w:rsidRDefault="002C62DF" w:rsidP="002C62DF">
            <w:pPr>
              <w:jc w:val="left"/>
            </w:pPr>
            <w:r>
              <w:t>Attore primario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53F291E" w14:textId="74B0E97B" w:rsidR="002C62DF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Operatore</w:t>
            </w:r>
          </w:p>
        </w:tc>
      </w:tr>
      <w:tr w:rsidR="00D4750B" w14:paraId="3F8A903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40A7F5E" w14:textId="29764F63" w:rsidR="00D4750B" w:rsidRDefault="00D4750B" w:rsidP="002C62DF">
            <w:pPr>
              <w:jc w:val="left"/>
            </w:pPr>
            <w:r>
              <w:t>Attore finale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1C50CD8" w14:textId="04CA4702" w:rsidR="00D4750B" w:rsidRPr="004E39D6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Roboto Condensed" w:cs="Roboto Condensed"/>
                <w:color w:val="000000"/>
                <w:u w:color="000000"/>
              </w:rPr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Utente</w:t>
            </w:r>
          </w:p>
        </w:tc>
      </w:tr>
      <w:tr w:rsidR="002C62DF" w14:paraId="4CAC6CF0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75E760EE" w14:textId="66A46938" w:rsidR="002C62DF" w:rsidRDefault="002C62DF" w:rsidP="002C62DF">
            <w:pPr>
              <w:jc w:val="left"/>
            </w:pPr>
            <w:r>
              <w:t>Parti interessate e interessi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F27B487" w14:textId="6564A482" w:rsidR="00D4750B" w:rsidRDefault="00D4750B" w:rsidP="00D4750B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>Utenti/Clienti: sono interessati a ricevere risposte in maniera rapida alle loro richieste.</w:t>
            </w:r>
          </w:p>
          <w:p w14:paraId="38BD2E77" w14:textId="214578F6" w:rsidR="002C62DF" w:rsidRDefault="00D4750B" w:rsidP="00D4750B">
            <w:pPr>
              <w:pStyle w:val="Paragrafoelenco"/>
              <w:numPr>
                <w:ilvl w:val="0"/>
                <w:numId w:val="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>Operatore: vuole gestire le richieste degli utenti (diverse dalle prenotazioni), come modifica e cancellazione delle prenotazioni, gestione dei rimborsi, etc..</w:t>
            </w:r>
          </w:p>
        </w:tc>
      </w:tr>
      <w:tr w:rsidR="002C62DF" w14:paraId="28F5662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DDC07A3" w14:textId="6DE3E4E4" w:rsidR="002C62DF" w:rsidRDefault="002C62DF" w:rsidP="002C62DF">
            <w:pPr>
              <w:jc w:val="left"/>
            </w:pPr>
            <w:r>
              <w:t>Pre-condizioni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4A42A3F" w14:textId="24185D09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u w:color="000000"/>
              </w:rPr>
              <w:t>L’operatore ha effettuato l’accesso al sistema con le credenziali valide.</w:t>
            </w:r>
          </w:p>
        </w:tc>
      </w:tr>
      <w:tr w:rsidR="002C62DF" w14:paraId="6B19C584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695C2FD8" w14:textId="08417459" w:rsidR="002C62DF" w:rsidRDefault="002C62DF" w:rsidP="002C62DF">
            <w:pPr>
              <w:jc w:val="left"/>
            </w:pPr>
            <w:r>
              <w:t>Garanzia di 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0BB2F2D0" w14:textId="694614DB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Le richieste degli utenti vengono elaborate e gestite correttamente dall’operatore, che garantisce di soddisfare le esigenze dell’utente se possibile.</w:t>
            </w:r>
          </w:p>
        </w:tc>
      </w:tr>
      <w:tr w:rsidR="002C62DF" w14:paraId="3D435569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56BB3C62" w14:textId="16FD6E6A" w:rsidR="002C62DF" w:rsidRDefault="002C62DF" w:rsidP="002C62DF">
            <w:pPr>
              <w:jc w:val="left"/>
            </w:pPr>
            <w:r>
              <w:t xml:space="preserve">Scenario principale di </w:t>
            </w:r>
            <w:r w:rsidR="00FC728E">
              <w:t>successo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38E5285C" w14:textId="77777777" w:rsidR="00D4750B" w:rsidRPr="004E39D6" w:rsidRDefault="00D4750B" w:rsidP="00D4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 xml:space="preserve">L’operatore accede al sistema con le proprie credenziali. </w:t>
            </w:r>
          </w:p>
          <w:p w14:paraId="4A4A3274" w14:textId="77777777" w:rsidR="00D4750B" w:rsidRPr="004E39D6" w:rsidRDefault="00D4750B" w:rsidP="00D4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L’operatore controlla l’elenco di richieste da parte degli utenti.</w:t>
            </w:r>
          </w:p>
          <w:p w14:paraId="1B7E6E99" w14:textId="77777777" w:rsidR="00D4750B" w:rsidRPr="004E39D6" w:rsidRDefault="00D4750B" w:rsidP="00D4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L’operatore sceglie una richiesta e ne analizza il contenuto.</w:t>
            </w:r>
          </w:p>
          <w:p w14:paraId="5C65B0FB" w14:textId="77777777" w:rsidR="00D4750B" w:rsidRPr="004E39D6" w:rsidRDefault="00D4750B" w:rsidP="00D4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L’operatore elabora la richiesta.</w:t>
            </w:r>
          </w:p>
          <w:p w14:paraId="44437F60" w14:textId="77777777" w:rsidR="00D4750B" w:rsidRPr="004E39D6" w:rsidRDefault="00D4750B" w:rsidP="00D4750B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L’operatore si preoccupa di comunicare all’utente l’avvenuta elaborazione della richiesta e di fornire i nuovi dettagli.</w:t>
            </w:r>
          </w:p>
          <w:p w14:paraId="22FC1F23" w14:textId="6C7A58D1" w:rsidR="004007E9" w:rsidRDefault="00D4750B" w:rsidP="00D475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L’operatore aggiorna il sistema.</w:t>
            </w:r>
          </w:p>
        </w:tc>
      </w:tr>
      <w:tr w:rsidR="004007E9" w14:paraId="25C96C6D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06984AC9" w14:textId="799D69BA" w:rsidR="004007E9" w:rsidRDefault="004007E9" w:rsidP="002C62DF">
            <w:pPr>
              <w:jc w:val="left"/>
            </w:pPr>
            <w:r>
              <w:t>Estensioni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1B79AC08" w14:textId="690510C6" w:rsidR="004007E9" w:rsidRPr="004007E9" w:rsidRDefault="00D4750B" w:rsidP="004007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Nel caso di impossibilità di soddisfare una richiesta , l’operatore comunica con l’utente per trovare soluzioni alternative.</w:t>
            </w:r>
          </w:p>
        </w:tc>
      </w:tr>
      <w:tr w:rsidR="002C62DF" w14:paraId="70E6CF13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C0D61D8" w14:textId="1861D7BF" w:rsidR="002C62DF" w:rsidRDefault="002C62DF" w:rsidP="002C62DF">
            <w:pPr>
              <w:jc w:val="left"/>
            </w:pPr>
            <w:r>
              <w:t>Requisiti speciali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486F4CEC" w14:textId="39B6366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E39D6">
              <w:rPr>
                <w:rFonts w:eastAsia="Roboto Condensed" w:cs="Roboto Condensed"/>
                <w:color w:val="000000"/>
                <w:u w:color="000000"/>
              </w:rPr>
              <w:t>Il sistema e l’operatore devono garantire la sicurezza e la privacy dei dati degli utenti</w:t>
            </w:r>
          </w:p>
        </w:tc>
      </w:tr>
      <w:tr w:rsidR="002C62DF" w14:paraId="5BF5726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2D39F3E" w14:textId="2F3D932F" w:rsidR="002C62DF" w:rsidRDefault="002C62DF" w:rsidP="002C62DF">
            <w:pPr>
              <w:jc w:val="left"/>
            </w:pPr>
            <w:r w:rsidRPr="002C62DF">
              <w:t>elenco delle varianti tecnologiche e dei dati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5B90C57F" w14:textId="34EFE6E0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L'operatore utilizza le </w:t>
            </w:r>
            <w:r w:rsidRPr="00D4750B">
              <w:t>e-mail</w:t>
            </w: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 per comunicare con l’utente e aggiornare l’esito della richiesta. Le richieste degli utenti dovranno essere raccolte nei database.</w:t>
            </w:r>
          </w:p>
        </w:tc>
      </w:tr>
      <w:tr w:rsidR="002C62DF" w14:paraId="623D724F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1E3F2CAB" w14:textId="7457AB3F" w:rsidR="002C62DF" w:rsidRDefault="002C62DF" w:rsidP="002C62DF">
            <w:pPr>
              <w:jc w:val="left"/>
            </w:pPr>
            <w:r>
              <w:t>Frequenza di ripetizione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78A1621A" w14:textId="5D62CF55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4750B">
              <w:rPr>
                <w:rFonts w:eastAsia="Roboto Condensed" w:cs="Roboto Condensed"/>
                <w:color w:val="000000"/>
                <w:u w:color="000000"/>
              </w:rPr>
              <w:t xml:space="preserve">Ogni volta che un utente invia una particolare richiesta.  </w:t>
            </w:r>
          </w:p>
        </w:tc>
      </w:tr>
      <w:tr w:rsidR="002C62DF" w14:paraId="6E4E61FA" w14:textId="77777777" w:rsidTr="004007E9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  <w:shd w:val="clear" w:color="auto" w:fill="2683C6" w:themeFill="accent2"/>
          </w:tcPr>
          <w:p w14:paraId="260B8943" w14:textId="62E9D2C5" w:rsidR="002C62DF" w:rsidRDefault="002C62DF" w:rsidP="002C62DF">
            <w:pPr>
              <w:jc w:val="left"/>
            </w:pPr>
            <w:r>
              <w:t>Varie</w:t>
            </w:r>
          </w:p>
        </w:tc>
        <w:tc>
          <w:tcPr>
            <w:tcW w:w="7827" w:type="dxa"/>
            <w:shd w:val="clear" w:color="auto" w:fill="A3CEED" w:themeFill="accent2" w:themeFillTint="66"/>
          </w:tcPr>
          <w:p w14:paraId="239D8D9C" w14:textId="295F6BB2" w:rsidR="002C62DF" w:rsidRDefault="00D4750B" w:rsidP="009C7D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Nessuna.</w:t>
            </w:r>
          </w:p>
        </w:tc>
      </w:tr>
    </w:tbl>
    <w:p w14:paraId="1BF78040" w14:textId="77777777" w:rsidR="009C7DC9" w:rsidRPr="009C7DC9" w:rsidRDefault="009C7DC9" w:rsidP="009C7DC9"/>
    <w:p w14:paraId="00FFC9D5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6FEE94C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2ECF143A" w14:textId="77777777" w:rsidR="009C7DC9" w:rsidRDefault="009C7DC9" w:rsidP="009C7DC9">
      <w:pPr>
        <w:pStyle w:val="Titolo1"/>
      </w:pPr>
      <w:bookmarkStart w:id="8" w:name="_Toc166325143"/>
      <w:r>
        <w:t>Diagramma di Sequenza di Sistema</w:t>
      </w:r>
      <w:bookmarkEnd w:id="8"/>
    </w:p>
    <w:p w14:paraId="5947CA6A" w14:textId="77777777" w:rsidR="009C7DC9" w:rsidRDefault="009C7DC9" w:rsidP="002A2D65">
      <w:pPr>
        <w:pStyle w:val="Titolo3"/>
      </w:pPr>
      <w:bookmarkStart w:id="9" w:name="_Toc166325144"/>
      <w:r>
        <w:t>Diagramma di Sequenza di Sistema 1</w:t>
      </w:r>
      <w:bookmarkEnd w:id="9"/>
    </w:p>
    <w:p w14:paraId="322D1A14" w14:textId="77777777" w:rsidR="009C7DC9" w:rsidRDefault="009C7DC9" w:rsidP="009C7DC9">
      <w:r>
        <w:t>[diagramma]</w:t>
      </w:r>
    </w:p>
    <w:p w14:paraId="074E3561" w14:textId="77777777" w:rsidR="009C7DC9" w:rsidRPr="009C7DC9" w:rsidRDefault="009C7DC9" w:rsidP="009C7DC9">
      <w:r>
        <w:t>etc</w:t>
      </w:r>
    </w:p>
    <w:p w14:paraId="5E6281FC" w14:textId="77777777" w:rsidR="009C7DC9" w:rsidRDefault="009C7DC9">
      <w:pPr>
        <w:jc w:val="left"/>
        <w:rPr>
          <w:sz w:val="16"/>
          <w:szCs w:val="16"/>
        </w:rPr>
      </w:pPr>
      <w:r>
        <w:br w:type="page"/>
      </w:r>
    </w:p>
    <w:p w14:paraId="04217FC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42FF054" w14:textId="77777777" w:rsidR="009C7DC9" w:rsidRDefault="009C7DC9" w:rsidP="002A2D65">
      <w:pPr>
        <w:pStyle w:val="Titolo3"/>
      </w:pPr>
      <w:bookmarkStart w:id="10" w:name="_Toc166325145"/>
      <w:r>
        <w:t>Diagramma di Sequenza di Sistema 2</w:t>
      </w:r>
      <w:bookmarkEnd w:id="10"/>
    </w:p>
    <w:p w14:paraId="0E2383BC" w14:textId="77777777" w:rsidR="009C7DC9" w:rsidRDefault="009C7DC9" w:rsidP="009C7DC9">
      <w:r>
        <w:t>[diagramma]</w:t>
      </w:r>
    </w:p>
    <w:p w14:paraId="03818623" w14:textId="77777777" w:rsidR="009C7DC9" w:rsidRPr="009C7DC9" w:rsidRDefault="009C7DC9" w:rsidP="009C7DC9">
      <w:r>
        <w:t>etc</w:t>
      </w:r>
    </w:p>
    <w:p w14:paraId="1B03A118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7547C7E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DCD7708" w14:textId="77777777" w:rsidR="009C7DC9" w:rsidRDefault="009C7DC9" w:rsidP="009C7DC9">
      <w:pPr>
        <w:pStyle w:val="Titolo1"/>
      </w:pPr>
      <w:bookmarkStart w:id="11" w:name="_Toc166325146"/>
      <w:r>
        <w:t>Contratti</w:t>
      </w:r>
      <w:bookmarkEnd w:id="11"/>
    </w:p>
    <w:p w14:paraId="2E5C6711" w14:textId="77777777" w:rsidR="009C7DC9" w:rsidRDefault="009C7DC9" w:rsidP="002A2D65">
      <w:pPr>
        <w:pStyle w:val="Titolo3"/>
      </w:pPr>
      <w:bookmarkStart w:id="12" w:name="_Toc166325147"/>
      <w:r>
        <w:t>Contratto 1</w:t>
      </w:r>
      <w:bookmarkEnd w:id="12"/>
    </w:p>
    <w:p w14:paraId="29EAC601" w14:textId="77777777" w:rsidR="009C7DC9" w:rsidRDefault="009C7DC9" w:rsidP="009C7DC9">
      <w:r>
        <w:t>[tabella]</w:t>
      </w:r>
    </w:p>
    <w:p w14:paraId="2EBACB23" w14:textId="77777777" w:rsidR="009C7DC9" w:rsidRPr="009C7DC9" w:rsidRDefault="009C7DC9" w:rsidP="009C7DC9">
      <w:r>
        <w:t>etc</w:t>
      </w:r>
    </w:p>
    <w:p w14:paraId="4F0FCF16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C8862E0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745E3BA" w14:textId="77777777" w:rsidR="009C7DC9" w:rsidRDefault="009C7DC9" w:rsidP="002A2D65">
      <w:pPr>
        <w:pStyle w:val="Titolo3"/>
      </w:pPr>
      <w:bookmarkStart w:id="13" w:name="_Toc166325148"/>
      <w:r>
        <w:t>Contratto 2</w:t>
      </w:r>
      <w:bookmarkEnd w:id="13"/>
    </w:p>
    <w:p w14:paraId="1F3DFA77" w14:textId="77777777" w:rsidR="009C7DC9" w:rsidRDefault="009C7DC9" w:rsidP="009C7DC9">
      <w:r>
        <w:t>[tabella]</w:t>
      </w:r>
    </w:p>
    <w:p w14:paraId="27BE5AEF" w14:textId="77777777" w:rsidR="009C7DC9" w:rsidRPr="009C7DC9" w:rsidRDefault="009C7DC9" w:rsidP="009C7DC9">
      <w:r>
        <w:t>etc</w:t>
      </w:r>
    </w:p>
    <w:p w14:paraId="4CB3430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141FA3A9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1CD659BF" w14:textId="77777777" w:rsidR="009C7DC9" w:rsidRDefault="009C7DC9" w:rsidP="009C7DC9">
      <w:pPr>
        <w:pStyle w:val="Titolo1"/>
      </w:pPr>
      <w:bookmarkStart w:id="14" w:name="_Toc166325149"/>
      <w:r>
        <w:t>Architettura Logica</w:t>
      </w:r>
      <w:bookmarkEnd w:id="14"/>
    </w:p>
    <w:p w14:paraId="663DB593" w14:textId="77777777" w:rsidR="009C7DC9" w:rsidRDefault="009C7DC9">
      <w:pPr>
        <w:jc w:val="left"/>
      </w:pPr>
      <w:r>
        <w:br w:type="page"/>
      </w:r>
    </w:p>
    <w:p w14:paraId="686BA34A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4643464" w14:textId="77777777" w:rsidR="009C7DC9" w:rsidRDefault="009C7DC9" w:rsidP="009C7DC9">
      <w:pPr>
        <w:pStyle w:val="Titolo1"/>
      </w:pPr>
      <w:bookmarkStart w:id="15" w:name="_Toc166325150"/>
      <w:r>
        <w:t>Diagramma delle Classi Software</w:t>
      </w:r>
      <w:bookmarkEnd w:id="15"/>
    </w:p>
    <w:p w14:paraId="133A8007" w14:textId="77777777" w:rsidR="009C7DC9" w:rsidRDefault="009C7DC9" w:rsidP="009C7DC9">
      <w:pPr>
        <w:pStyle w:val="Titolo2"/>
      </w:pPr>
      <w:bookmarkStart w:id="16" w:name="_Toc166325151"/>
      <w:r>
        <w:t>Package 1</w:t>
      </w:r>
      <w:bookmarkEnd w:id="16"/>
    </w:p>
    <w:p w14:paraId="464E39A6" w14:textId="77777777" w:rsidR="009C7DC9" w:rsidRDefault="009C7DC9" w:rsidP="002A2D65">
      <w:pPr>
        <w:pStyle w:val="Titolo3"/>
      </w:pPr>
      <w:bookmarkStart w:id="17" w:name="_Toc166325152"/>
      <w:r>
        <w:t>Sottopackage 1.1</w:t>
      </w:r>
      <w:bookmarkEnd w:id="17"/>
    </w:p>
    <w:p w14:paraId="42067C7B" w14:textId="77777777" w:rsidR="009C7DC9" w:rsidRPr="009C7DC9" w:rsidRDefault="009C7DC9" w:rsidP="009C7DC9">
      <w:r>
        <w:t>[immagine]</w:t>
      </w:r>
    </w:p>
    <w:p w14:paraId="0DE25919" w14:textId="77777777" w:rsidR="009C7DC9" w:rsidRDefault="009C7DC9" w:rsidP="002A2D65">
      <w:pPr>
        <w:pStyle w:val="Titolo3"/>
      </w:pPr>
      <w:bookmarkStart w:id="18" w:name="_Toc166325153"/>
      <w:r>
        <w:t>Sottopackage 1.2</w:t>
      </w:r>
      <w:bookmarkEnd w:id="18"/>
    </w:p>
    <w:p w14:paraId="3F80C277" w14:textId="77777777" w:rsidR="009C7DC9" w:rsidRPr="009C7DC9" w:rsidRDefault="009C7DC9" w:rsidP="009C7DC9">
      <w:r>
        <w:t>[immagine]</w:t>
      </w:r>
    </w:p>
    <w:p w14:paraId="49B1136A" w14:textId="77777777" w:rsidR="009C7DC9" w:rsidRDefault="009C7DC9">
      <w:pPr>
        <w:jc w:val="left"/>
      </w:pPr>
      <w:r>
        <w:br w:type="page"/>
      </w:r>
    </w:p>
    <w:p w14:paraId="2942A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E308B9A" w14:textId="77777777" w:rsidR="009C7DC9" w:rsidRDefault="009C7DC9" w:rsidP="009C7DC9">
      <w:pPr>
        <w:pStyle w:val="Titolo2"/>
      </w:pPr>
      <w:bookmarkStart w:id="19" w:name="_Toc166325154"/>
      <w:r>
        <w:t>Package 2</w:t>
      </w:r>
      <w:bookmarkEnd w:id="19"/>
    </w:p>
    <w:p w14:paraId="27688E5B" w14:textId="77777777" w:rsidR="009C7DC9" w:rsidRPr="009C7DC9" w:rsidRDefault="009C7DC9" w:rsidP="009C7DC9">
      <w:r>
        <w:t>[immagine]</w:t>
      </w:r>
    </w:p>
    <w:p w14:paraId="7129F2D3" w14:textId="77777777" w:rsidR="009C7DC9" w:rsidRDefault="009C7DC9">
      <w:pPr>
        <w:jc w:val="left"/>
      </w:pPr>
      <w:r>
        <w:br w:type="page"/>
      </w:r>
    </w:p>
    <w:p w14:paraId="71558A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79B22867" w14:textId="77777777" w:rsidR="009C7DC9" w:rsidRDefault="009C7DC9" w:rsidP="009C7DC9">
      <w:pPr>
        <w:pStyle w:val="Titolo1"/>
      </w:pPr>
      <w:bookmarkStart w:id="20" w:name="_Toc166325155"/>
      <w:r>
        <w:t>Diagrammi di Sequenza</w:t>
      </w:r>
      <w:bookmarkEnd w:id="20"/>
    </w:p>
    <w:p w14:paraId="42C4F320" w14:textId="77777777" w:rsidR="009C7DC9" w:rsidRDefault="009C7DC9" w:rsidP="002A2D65">
      <w:pPr>
        <w:pStyle w:val="Titolo3"/>
      </w:pPr>
      <w:bookmarkStart w:id="21" w:name="_Toc166325156"/>
      <w:r>
        <w:t>Diagramma di Sequenza 1</w:t>
      </w:r>
      <w:bookmarkEnd w:id="21"/>
    </w:p>
    <w:p w14:paraId="18AFE845" w14:textId="77777777" w:rsidR="009C7DC9" w:rsidRDefault="009C7DC9" w:rsidP="009C7DC9">
      <w:r>
        <w:t>[diagramma]</w:t>
      </w:r>
    </w:p>
    <w:p w14:paraId="2F6E6A25" w14:textId="77777777" w:rsidR="009C7DC9" w:rsidRPr="009C7DC9" w:rsidRDefault="009C7DC9" w:rsidP="009C7DC9">
      <w:r>
        <w:t>etc</w:t>
      </w:r>
    </w:p>
    <w:p w14:paraId="39EAE76E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03BD4693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F492031" w14:textId="77777777" w:rsidR="009C7DC9" w:rsidRDefault="009C7DC9" w:rsidP="002A2D65">
      <w:pPr>
        <w:pStyle w:val="Titolo3"/>
      </w:pPr>
      <w:bookmarkStart w:id="22" w:name="_Toc166325157"/>
      <w:r>
        <w:t>Diagramma di Sequenza 2</w:t>
      </w:r>
      <w:bookmarkEnd w:id="22"/>
    </w:p>
    <w:p w14:paraId="0364A06A" w14:textId="77777777" w:rsidR="009C7DC9" w:rsidRDefault="009C7DC9" w:rsidP="009C7DC9">
      <w:r>
        <w:t>[diagramma]</w:t>
      </w:r>
    </w:p>
    <w:p w14:paraId="466AC738" w14:textId="77777777" w:rsidR="009C7DC9" w:rsidRPr="009C7DC9" w:rsidRDefault="009C7DC9" w:rsidP="009C7DC9">
      <w:r>
        <w:t>etc</w:t>
      </w:r>
    </w:p>
    <w:p w14:paraId="0969787A" w14:textId="77777777" w:rsidR="009C7DC9" w:rsidRDefault="009C7DC9" w:rsidP="009C7DC9">
      <w:pPr>
        <w:jc w:val="left"/>
        <w:rPr>
          <w:sz w:val="16"/>
          <w:szCs w:val="16"/>
        </w:rPr>
      </w:pPr>
      <w:r>
        <w:br w:type="page"/>
      </w:r>
    </w:p>
    <w:p w14:paraId="2E3F9E96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59B3B828" w14:textId="77777777" w:rsidR="009C7DC9" w:rsidRDefault="009C7DC9" w:rsidP="009C7DC9">
      <w:pPr>
        <w:pStyle w:val="Titolo1"/>
      </w:pPr>
      <w:bookmarkStart w:id="23" w:name="_Toc166325158"/>
      <w:r>
        <w:t>Pattern</w:t>
      </w:r>
      <w:bookmarkEnd w:id="23"/>
    </w:p>
    <w:p w14:paraId="5EACC44D" w14:textId="77777777" w:rsidR="009C7DC9" w:rsidRPr="009C7DC9" w:rsidRDefault="009C7DC9" w:rsidP="009C7DC9">
      <w:pPr>
        <w:pStyle w:val="Titolo2"/>
      </w:pPr>
      <w:bookmarkStart w:id="24" w:name="_Toc166325159"/>
      <w:r>
        <w:t>Grasp</w:t>
      </w:r>
      <w:bookmarkEnd w:id="24"/>
    </w:p>
    <w:p w14:paraId="24F39BC9" w14:textId="77777777" w:rsidR="009C7DC9" w:rsidRDefault="009C7DC9" w:rsidP="002A2D65">
      <w:pPr>
        <w:pStyle w:val="Titolo3"/>
      </w:pPr>
      <w:bookmarkStart w:id="25" w:name="_Toc166325160"/>
      <w:r>
        <w:t>Pattern 1</w:t>
      </w:r>
      <w:bookmarkEnd w:id="25"/>
    </w:p>
    <w:p w14:paraId="30AC3162" w14:textId="77777777" w:rsidR="009C7DC9" w:rsidRDefault="009C7DC9" w:rsidP="009C7DC9">
      <w:r>
        <w:t>[??? immagine, tabella...]</w:t>
      </w:r>
    </w:p>
    <w:p w14:paraId="58EF3B64" w14:textId="77777777" w:rsidR="009C7DC9" w:rsidRDefault="009C7DC9">
      <w:pPr>
        <w:jc w:val="left"/>
      </w:pPr>
      <w:r>
        <w:br w:type="page"/>
      </w:r>
    </w:p>
    <w:p w14:paraId="6CC64D68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0E948612" w14:textId="77777777" w:rsidR="009C7DC9" w:rsidRDefault="009C7DC9" w:rsidP="002A2D65">
      <w:pPr>
        <w:pStyle w:val="Titolo3"/>
      </w:pPr>
      <w:bookmarkStart w:id="26" w:name="_Toc166325161"/>
      <w:r>
        <w:t>Pattern 2</w:t>
      </w:r>
      <w:bookmarkEnd w:id="26"/>
    </w:p>
    <w:p w14:paraId="72E81A9B" w14:textId="77777777" w:rsidR="009C7DC9" w:rsidRDefault="009C7DC9" w:rsidP="009C7DC9">
      <w:r>
        <w:t>[??? immagine, tabella...]</w:t>
      </w:r>
    </w:p>
    <w:p w14:paraId="4D51A3BE" w14:textId="77777777" w:rsidR="009C7DC9" w:rsidRDefault="009C7DC9">
      <w:pPr>
        <w:jc w:val="left"/>
      </w:pPr>
      <w:r>
        <w:br w:type="page"/>
      </w:r>
    </w:p>
    <w:p w14:paraId="50039E8B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35E61144" w14:textId="77777777" w:rsidR="009C7DC9" w:rsidRPr="009C7DC9" w:rsidRDefault="009C7DC9" w:rsidP="009C7DC9">
      <w:pPr>
        <w:pStyle w:val="Titolo2"/>
      </w:pPr>
      <w:bookmarkStart w:id="27" w:name="_Toc166325162"/>
      <w:r>
        <w:t>GoF</w:t>
      </w:r>
      <w:bookmarkEnd w:id="27"/>
    </w:p>
    <w:p w14:paraId="56311E37" w14:textId="77777777" w:rsidR="009C7DC9" w:rsidRDefault="009C7DC9" w:rsidP="002A2D65">
      <w:pPr>
        <w:pStyle w:val="Titolo3"/>
      </w:pPr>
      <w:bookmarkStart w:id="28" w:name="_Toc166325163"/>
      <w:r>
        <w:t>Pattern 1</w:t>
      </w:r>
      <w:bookmarkEnd w:id="28"/>
    </w:p>
    <w:p w14:paraId="35610CE2" w14:textId="77777777" w:rsidR="009C7DC9" w:rsidRDefault="009C7DC9" w:rsidP="009C7DC9">
      <w:r>
        <w:t>[??? immagine, tabella...]</w:t>
      </w:r>
    </w:p>
    <w:p w14:paraId="6737F8F7" w14:textId="77777777" w:rsidR="009C7DC9" w:rsidRDefault="009C7DC9">
      <w:pPr>
        <w:jc w:val="left"/>
      </w:pPr>
      <w:r>
        <w:br w:type="page"/>
      </w:r>
    </w:p>
    <w:p w14:paraId="695704C7" w14:textId="77777777" w:rsidR="009C7DC9" w:rsidRDefault="009C7DC9" w:rsidP="00EF439D">
      <w:pPr>
        <w:pStyle w:val="Firmasegreta"/>
      </w:pPr>
      <w:r>
        <w:lastRenderedPageBreak/>
        <w:t>[Chi ha fatto questa pagina]</w:t>
      </w:r>
    </w:p>
    <w:p w14:paraId="4A5F3975" w14:textId="77777777" w:rsidR="009C7DC9" w:rsidRDefault="009C7DC9" w:rsidP="002A2D65">
      <w:pPr>
        <w:pStyle w:val="Titolo3"/>
      </w:pPr>
      <w:bookmarkStart w:id="29" w:name="_Toc166325164"/>
      <w:r>
        <w:t>Pattern 2</w:t>
      </w:r>
      <w:bookmarkEnd w:id="29"/>
    </w:p>
    <w:p w14:paraId="422C1E50" w14:textId="77777777" w:rsidR="009C7DC9" w:rsidRDefault="009C7DC9" w:rsidP="009C7DC9">
      <w:r>
        <w:t>[??? immagine, tabella...]</w:t>
      </w:r>
    </w:p>
    <w:p w14:paraId="3193B09D" w14:textId="77777777" w:rsidR="009C7DC9" w:rsidRDefault="009C7DC9">
      <w:pPr>
        <w:jc w:val="left"/>
      </w:pPr>
      <w:r>
        <w:br w:type="page"/>
      </w:r>
    </w:p>
    <w:p w14:paraId="09EB50CE" w14:textId="77777777" w:rsidR="009C7DC9" w:rsidRDefault="009C7DC9" w:rsidP="009C7DC9">
      <w:pPr>
        <w:pStyle w:val="Titolo1"/>
      </w:pPr>
      <w:bookmarkStart w:id="30" w:name="_Toc166325165"/>
      <w:r>
        <w:lastRenderedPageBreak/>
        <w:t>ReadMe</w:t>
      </w:r>
      <w:bookmarkEnd w:id="30"/>
    </w:p>
    <w:p w14:paraId="2387932E" w14:textId="77777777" w:rsidR="009C7DC9" w:rsidRPr="009C7DC9" w:rsidRDefault="009C7DC9" w:rsidP="009C7DC9">
      <w:r>
        <w:t>[qualsiasi cosa vogliate aggiungere]</w:t>
      </w:r>
    </w:p>
    <w:sectPr w:rsidR="009C7DC9" w:rsidRPr="009C7DC9" w:rsidSect="00630FF3">
      <w:headerReference w:type="default" r:id="rId13"/>
      <w:footerReference w:type="default" r:id="rId14"/>
      <w:pgSz w:w="11906" w:h="16838" w:code="9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A6AF66" w14:textId="77777777" w:rsidR="00B329E0" w:rsidRDefault="00B329E0" w:rsidP="00505918">
      <w:pPr>
        <w:spacing w:after="0" w:line="240" w:lineRule="auto"/>
      </w:pPr>
      <w:r>
        <w:separator/>
      </w:r>
    </w:p>
  </w:endnote>
  <w:endnote w:type="continuationSeparator" w:id="0">
    <w:p w14:paraId="1B0DABD4" w14:textId="77777777" w:rsidR="00B329E0" w:rsidRDefault="00B329E0" w:rsidP="005059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 Condensed">
    <w:charset w:val="00"/>
    <w:family w:val="auto"/>
    <w:pitch w:val="variable"/>
    <w:sig w:usb0="E0000AFF" w:usb1="5000217F" w:usb2="00000021" w:usb3="00000000" w:csb0="0000019F" w:csb1="00000000"/>
  </w:font>
  <w:font w:name="Avenir Next LT Pro Demi">
    <w:charset w:val="00"/>
    <w:family w:val="swiss"/>
    <w:pitch w:val="variable"/>
    <w:sig w:usb0="800000EF" w:usb1="5000204A" w:usb2="00000000" w:usb3="00000000" w:csb0="00000093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E7539E" w14:textId="486D317F" w:rsidR="000F3A14" w:rsidRDefault="00000000">
    <w:pPr>
      <w:pStyle w:val="Pidipagina"/>
    </w:pPr>
    <w:r>
      <w:rPr>
        <w:noProof/>
      </w:rPr>
      <w:pict w14:anchorId="4C46F61C">
        <v:shapetype id="_x0000_t202" coordsize="21600,21600" o:spt="202" path="m,l,21600r21600,l21600,xe">
          <v:stroke joinstyle="miter"/>
          <v:path gradientshapeok="t" o:connecttype="rect"/>
        </v:shapetype>
        <v:shape id="Casella di testo 6" o:spid="_x0000_s1025" type="#_x0000_t202" style="position:absolute;left:0;text-align:left;margin-left:-39.75pt;margin-top:12.5pt;width:258.35pt;height:24.5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" filled="f" stroked="f" strokeweight=".5pt">
          <v:textbox inset="0,0,0,0">
            <w:txbxContent>
              <w:p w14:paraId="088906D6" w14:textId="59E00510" w:rsidR="00B8274C" w:rsidRPr="00B8274C" w:rsidRDefault="00B8274C" w:rsidP="00691C3B">
                <w:pP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</w:pPr>
                <w:r>
                  <w:rPr>
                    <w:rFonts w:ascii="Avenir Next LT Pro" w:hAnsi="Avenir Next LT Pro"/>
                    <w:sz w:val="32"/>
                    <w:szCs w:val="32"/>
                  </w:rPr>
                  <w:t xml:space="preserve">Gruppo 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[</w:t>
                </w:r>
                <w:r w:rsidR="00460B49"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GFL</w:t>
                </w:r>
                <w:r>
                  <w:rPr>
                    <w:rFonts w:ascii="Avenir Next LT Pro" w:hAnsi="Avenir Next LT Pro"/>
                    <w:sz w:val="32"/>
                    <w:szCs w:val="32"/>
                    <w:lang w:val="en-US"/>
                  </w:rPr>
                  <w:t>]</w:t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5799" w14:textId="77777777" w:rsidR="00B329E0" w:rsidRDefault="00B329E0" w:rsidP="00505918">
      <w:pPr>
        <w:spacing w:after="0" w:line="240" w:lineRule="auto"/>
      </w:pPr>
      <w:r>
        <w:separator/>
      </w:r>
    </w:p>
  </w:footnote>
  <w:footnote w:type="continuationSeparator" w:id="0">
    <w:p w14:paraId="2EDEC036" w14:textId="77777777" w:rsidR="00B329E0" w:rsidRDefault="00B329E0" w:rsidP="005059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38540C" w14:textId="43090914" w:rsidR="00505918" w:rsidRDefault="00000000" w:rsidP="00EF439D">
    <w:pPr>
      <w:pStyle w:val="Firmasegreta"/>
    </w:pPr>
    <w:r>
      <w:rPr>
        <w:noProof/>
      </w:rPr>
      <w:pict w14:anchorId="4E829DD3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259.05pt;margin-top:-25.65pt;width:258.35pt;height:4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" filled="f" stroked="f" strokeweight=".5pt">
          <v:textbox inset="0,0,0,0">
            <w:txbxContent>
              <w:p w14:paraId="14001DE6" w14:textId="6B07AA55" w:rsidR="00DE3F0F" w:rsidRDefault="00DE3F0F" w:rsidP="00EF439D">
                <w:pPr>
                  <w:pStyle w:val="Firmasegreta"/>
                </w:pPr>
              </w:p>
              <w:p w14:paraId="34696348" w14:textId="77777777" w:rsidR="00691C3B" w:rsidRPr="00C35317" w:rsidRDefault="00691C3B" w:rsidP="00F96856">
                <w:pPr>
                  <w:rPr>
                    <w:rFonts w:ascii="Avenir Next LT Pro" w:hAnsi="Avenir Next LT Pro"/>
                    <w:sz w:val="32"/>
                    <w:szCs w:val="32"/>
                  </w:rPr>
                </w:pPr>
              </w:p>
            </w:txbxContent>
          </v:textbox>
        </v:shape>
      </w:pict>
    </w:r>
    <w:r>
      <w:rPr>
        <w:noProof/>
      </w:rPr>
      <w:pict w14:anchorId="256A95ED">
        <v:shape id="Figura a mano libera: forma 80" o:spid="_x0000_s1027" style="position:absolute;left:0;text-align:left;margin-left:0;margin-top:0;width:280.65pt;height:56.7pt;z-index:251664384;visibility:visible;mso-wrap-style:square;mso-width-percent:0;mso-height-percent:0;mso-wrap-distance-left:9pt;mso-wrap-distance-top:0;mso-wrap-distance-right:9pt;mso-wrap-distance-bottom:0;mso-position-horizontal:left;mso-position-horizontal-relative:page;mso-position-vertical:top;mso-position-vertical-relative:page;mso-width-percent:0;mso-height-percent:0;mso-width-relative:margin;mso-height-relative:margin;v-text-anchor:middle" coordsize="3563905,720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" adj="-11796480,,5400" path="m,l3203905,r36095,l3221953,1820r54505,5494c3440504,40883,3563905,186030,3563905,360000v,173970,-123401,319118,-287447,352686l3221953,718181r18047,1819l3203905,720000r-2843905,c161177,720000,,558823,,360000l,xe" fillcolor="#335b74 [3215]" stroked="f" strokeweight="1pt">
          <v:fill color2="#1cade4 [3204]" rotate="t" angle="45" focus="100%" type="gradient"/>
          <v:stroke joinstyle="miter"/>
          <v:formulas/>
          <v:path arrowok="t" o:connecttype="custom" o:connectlocs="0,0;3203990,0;3240086,0;3222039,1820;3276545,7314;3564000,360000;3276545,712686;3222039,718181;3240086,720000;3203990,720000;360010,720000;0,360000" o:connectangles="0,0,0,0,0,0,0,0,0,0,0,0" textboxrect="0,0,3563905,720000"/>
          <v:textbox>
            <w:txbxContent>
              <w:p w14:paraId="6FAC45E3" w14:textId="77777777" w:rsid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sz w:val="24"/>
                    <w:szCs w:val="24"/>
                  </w:rPr>
                  <w:t>Progetto di Analisi e Progettazione del Software</w:t>
                </w:r>
              </w:p>
              <w:p w14:paraId="3F01FBBE" w14:textId="655CBE5E" w:rsidR="00BC331D" w:rsidRPr="00BC331D" w:rsidRDefault="00BC331D" w:rsidP="00BC331D">
                <w:pPr>
                  <w:spacing w:after="0" w:line="276" w:lineRule="auto"/>
                  <w:jc w:val="center"/>
                  <w:rPr>
                    <w:rFonts w:ascii="Avenir Next LT Pro" w:hAnsi="Avenir Next LT Pro"/>
                    <w:sz w:val="24"/>
                    <w:szCs w:val="24"/>
                  </w:rPr>
                </w:pPr>
                <w:r w:rsidRPr="00FB106E">
                  <w:rPr>
                    <w:rFonts w:ascii="Avenir Next LT Pro" w:hAnsi="Avenir Next LT Pro"/>
                    <w:i/>
                    <w:iCs/>
                  </w:rPr>
                  <w:t xml:space="preserve">Preappello </w:t>
                </w:r>
                <w:r w:rsidR="00BB3136">
                  <w:rPr>
                    <w:rFonts w:ascii="Avenir Next LT Pro" w:hAnsi="Avenir Next LT Pro"/>
                    <w:i/>
                    <w:iCs/>
                  </w:rPr>
                  <w:t>??</w:t>
                </w:r>
                <w:r w:rsidRPr="00FB106E">
                  <w:rPr>
                    <w:rFonts w:ascii="Avenir Next LT Pro" w:hAnsi="Avenir Next LT Pro"/>
                    <w:i/>
                    <w:iCs/>
                  </w:rPr>
                  <w:t>/06/2023 – CdL Informatica @</w:t>
                </w:r>
                <w:r w:rsidRPr="00113BEA">
                  <w:rPr>
                    <w:rFonts w:ascii="Avenir Next LT Pro" w:hAnsi="Avenir Next LT Pro"/>
                    <w:i/>
                    <w:iCs/>
                  </w:rPr>
                  <w:t>UNIMIB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4A4D94AE">
        <v:shape id="Goccia 2" o:spid="_x0000_s1026" style="position:absolute;left:0;text-align:left;margin-left:-2.2pt;margin-top:0;width:51pt;height:51pt;flip:y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margin;mso-height-relative:margin;v-text-anchor:middle" coordsize="648000,6480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" adj="-11796480,,5400" path="m,324000c,145060,145060,,324000,l648000,r,324000c648000,502940,502940,648000,324000,648000,145060,648000,,502940,,324000xe" fillcolor="#1cade4 [3204]" stroked="f" strokeweight="1pt">
          <v:fill color2="#335b74 [3215]" angle="135" focus="100%" type="gradient"/>
          <v:stroke joinstyle="miter"/>
          <v:formulas/>
          <v:path arrowok="t" o:connecttype="custom" o:connectlocs="0,324000;324000,0;648000,0;648000,324000;324000,648000;0,324000" o:connectangles="0,0,0,0,0,0" textboxrect="0,0,648000,648000"/>
          <v:textbox inset="0,0,0,0">
            <w:txbxContent>
              <w:p w14:paraId="4EE390D6" w14:textId="77777777" w:rsidR="00CC1B4A" w:rsidRPr="00CC1B4A" w:rsidRDefault="00CC1B4A" w:rsidP="00CC1B4A">
                <w:pPr>
                  <w:jc w:val="center"/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</w:pP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begin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instrText xml:space="preserve"> PAGE  \* Arabic  \* MERGEFORMAT </w:instrTex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separate"/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t>1</w:t>
                </w:r>
                <w:r w:rsidRPr="00CC1B4A">
                  <w:rPr>
                    <w:rFonts w:ascii="Avenir Next LT Pro Demi" w:hAnsi="Avenir Next LT Pro Demi"/>
                    <w:sz w:val="52"/>
                    <w:szCs w:val="52"/>
                    <w:lang w:val="en-US"/>
                  </w:rPr>
                  <w:fldChar w:fldCharType="end"/>
                </w:r>
              </w:p>
            </w:txbxContent>
          </v:textbox>
          <w10:wrap type="square" anchorx="page" anchory="page"/>
        </v:shape>
      </w:pict>
    </w:r>
    <w:fldSimple w:instr=" STYLEREF  &quot;Car. predefinito paragrafo&quot;  \* MERGEFORMAT ">
      <w:r w:rsidR="00890908" w:rsidRPr="00890908">
        <w:rPr>
          <w:b/>
          <w:bCs/>
          <w:noProof/>
          <w:lang w:val="en-US"/>
        </w:rPr>
        <w:t>Denis</w:t>
      </w:r>
      <w:r w:rsidR="00890908">
        <w:rPr>
          <w:noProof/>
        </w:rPr>
        <w:t xml:space="preserve"> Degeratu - 895835</w:t>
      </w:r>
      <w:r w:rsidR="00890908">
        <w:rPr>
          <w:noProof/>
        </w:rPr>
        <w:cr/>
      </w:r>
    </w:fldSimple>
    <w:r w:rsidR="005C50A7">
      <w:fldChar w:fldCharType="begin"/>
    </w:r>
    <w:r w:rsidR="005C50A7">
      <w:instrText xml:space="preserve"> DOCVARIABLE  Prova  \* MERGEFORMAT </w:instrText>
    </w:r>
    <w:r w:rsidR="005C50A7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B729A"/>
    <w:multiLevelType w:val="hybridMultilevel"/>
    <w:tmpl w:val="9CCE020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A308E"/>
    <w:multiLevelType w:val="hybridMultilevel"/>
    <w:tmpl w:val="397CD64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B0D56"/>
    <w:multiLevelType w:val="hybridMultilevel"/>
    <w:tmpl w:val="A5BA72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25517"/>
    <w:multiLevelType w:val="hybridMultilevel"/>
    <w:tmpl w:val="E6725F9C"/>
    <w:lvl w:ilvl="0" w:tplc="743A3EA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05193"/>
    <w:multiLevelType w:val="hybridMultilevel"/>
    <w:tmpl w:val="98D4971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1D78AB"/>
    <w:multiLevelType w:val="hybridMultilevel"/>
    <w:tmpl w:val="2D7C5BA2"/>
    <w:lvl w:ilvl="0" w:tplc="B0369FCA">
      <w:start w:val="1"/>
      <w:numFmt w:val="decimal"/>
      <w:lvlText w:val="%1."/>
      <w:lvlJc w:val="left"/>
      <w:pPr>
        <w:ind w:left="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9921720">
      <w:start w:val="1"/>
      <w:numFmt w:val="decimal"/>
      <w:lvlText w:val="%2."/>
      <w:lvlJc w:val="left"/>
      <w:pPr>
        <w:ind w:left="1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900420">
      <w:start w:val="1"/>
      <w:numFmt w:val="decimal"/>
      <w:lvlText w:val="%3."/>
      <w:lvlJc w:val="left"/>
      <w:pPr>
        <w:ind w:left="1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F1A65E4">
      <w:start w:val="1"/>
      <w:numFmt w:val="decimal"/>
      <w:lvlText w:val="%4."/>
      <w:lvlJc w:val="left"/>
      <w:pPr>
        <w:ind w:left="2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DE46C62">
      <w:start w:val="1"/>
      <w:numFmt w:val="decimal"/>
      <w:lvlText w:val="%5."/>
      <w:lvlJc w:val="left"/>
      <w:pPr>
        <w:ind w:left="34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F9AE390">
      <w:start w:val="1"/>
      <w:numFmt w:val="decimal"/>
      <w:lvlText w:val="%6."/>
      <w:lvlJc w:val="left"/>
      <w:pPr>
        <w:ind w:left="42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EDAB4">
      <w:start w:val="1"/>
      <w:numFmt w:val="decimal"/>
      <w:lvlText w:val="%7."/>
      <w:lvlJc w:val="left"/>
      <w:pPr>
        <w:ind w:left="50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A031F8">
      <w:start w:val="1"/>
      <w:numFmt w:val="decimal"/>
      <w:lvlText w:val="%8."/>
      <w:lvlJc w:val="left"/>
      <w:pPr>
        <w:ind w:left="58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BE81080">
      <w:start w:val="1"/>
      <w:numFmt w:val="decimal"/>
      <w:lvlText w:val="%9."/>
      <w:lvlJc w:val="left"/>
      <w:pPr>
        <w:ind w:left="6632" w:hanging="2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06E1ADD"/>
    <w:multiLevelType w:val="hybridMultilevel"/>
    <w:tmpl w:val="509833E6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D905A8"/>
    <w:multiLevelType w:val="hybridMultilevel"/>
    <w:tmpl w:val="5436F4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A72014"/>
    <w:multiLevelType w:val="hybridMultilevel"/>
    <w:tmpl w:val="CAC0D3E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287432"/>
    <w:multiLevelType w:val="hybridMultilevel"/>
    <w:tmpl w:val="E5CEB828"/>
    <w:lvl w:ilvl="0" w:tplc="80721C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D02446"/>
    <w:multiLevelType w:val="hybridMultilevel"/>
    <w:tmpl w:val="C18A56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97338A1"/>
    <w:multiLevelType w:val="hybridMultilevel"/>
    <w:tmpl w:val="72D861A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63483679">
    <w:abstractNumId w:val="8"/>
  </w:num>
  <w:num w:numId="2" w16cid:durableId="681123935">
    <w:abstractNumId w:val="0"/>
  </w:num>
  <w:num w:numId="3" w16cid:durableId="502091051">
    <w:abstractNumId w:val="4"/>
  </w:num>
  <w:num w:numId="4" w16cid:durableId="2074036890">
    <w:abstractNumId w:val="3"/>
  </w:num>
  <w:num w:numId="5" w16cid:durableId="847327707">
    <w:abstractNumId w:val="11"/>
  </w:num>
  <w:num w:numId="6" w16cid:durableId="963652442">
    <w:abstractNumId w:val="6"/>
  </w:num>
  <w:num w:numId="7" w16cid:durableId="1913587368">
    <w:abstractNumId w:val="9"/>
  </w:num>
  <w:num w:numId="8" w16cid:durableId="212456814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28250939">
    <w:abstractNumId w:val="1"/>
  </w:num>
  <w:num w:numId="10" w16cid:durableId="717820053">
    <w:abstractNumId w:val="5"/>
  </w:num>
  <w:num w:numId="11" w16cid:durableId="949973698">
    <w:abstractNumId w:val="10"/>
  </w:num>
  <w:num w:numId="12" w16cid:durableId="12313080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08"/>
  <w:hyphenationZone w:val="283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6177B"/>
    <w:rsid w:val="000060EA"/>
    <w:rsid w:val="000406CC"/>
    <w:rsid w:val="00076172"/>
    <w:rsid w:val="00084C23"/>
    <w:rsid w:val="000909EB"/>
    <w:rsid w:val="0009508D"/>
    <w:rsid w:val="000979B6"/>
    <w:rsid w:val="00097FA5"/>
    <w:rsid w:val="000F3A14"/>
    <w:rsid w:val="00113BEA"/>
    <w:rsid w:val="00131594"/>
    <w:rsid w:val="00145A2B"/>
    <w:rsid w:val="0016400F"/>
    <w:rsid w:val="00166008"/>
    <w:rsid w:val="00175D5D"/>
    <w:rsid w:val="001F30BC"/>
    <w:rsid w:val="001F611F"/>
    <w:rsid w:val="0021109C"/>
    <w:rsid w:val="00242760"/>
    <w:rsid w:val="00244AB4"/>
    <w:rsid w:val="00261669"/>
    <w:rsid w:val="0027191F"/>
    <w:rsid w:val="00274373"/>
    <w:rsid w:val="00280226"/>
    <w:rsid w:val="00294DFF"/>
    <w:rsid w:val="002A2D65"/>
    <w:rsid w:val="002C62DF"/>
    <w:rsid w:val="002D7B1D"/>
    <w:rsid w:val="002F0B75"/>
    <w:rsid w:val="00351E29"/>
    <w:rsid w:val="003609E1"/>
    <w:rsid w:val="0036177B"/>
    <w:rsid w:val="003718CE"/>
    <w:rsid w:val="003757E6"/>
    <w:rsid w:val="00377648"/>
    <w:rsid w:val="003800B6"/>
    <w:rsid w:val="003A20E5"/>
    <w:rsid w:val="003D062B"/>
    <w:rsid w:val="004007E9"/>
    <w:rsid w:val="00411570"/>
    <w:rsid w:val="004301C5"/>
    <w:rsid w:val="00460B49"/>
    <w:rsid w:val="00463942"/>
    <w:rsid w:val="004962B8"/>
    <w:rsid w:val="004C323A"/>
    <w:rsid w:val="004C57D0"/>
    <w:rsid w:val="004D13BF"/>
    <w:rsid w:val="004D3A78"/>
    <w:rsid w:val="00505918"/>
    <w:rsid w:val="00530ED7"/>
    <w:rsid w:val="005668A2"/>
    <w:rsid w:val="0057263A"/>
    <w:rsid w:val="00585233"/>
    <w:rsid w:val="005B5AC6"/>
    <w:rsid w:val="005C1ABC"/>
    <w:rsid w:val="005C50A7"/>
    <w:rsid w:val="005D115D"/>
    <w:rsid w:val="005F247A"/>
    <w:rsid w:val="005F4008"/>
    <w:rsid w:val="00630FF3"/>
    <w:rsid w:val="00641EE4"/>
    <w:rsid w:val="00664C48"/>
    <w:rsid w:val="0066649C"/>
    <w:rsid w:val="00675F86"/>
    <w:rsid w:val="00691C3B"/>
    <w:rsid w:val="00693E4D"/>
    <w:rsid w:val="006B5E8B"/>
    <w:rsid w:val="006D68E4"/>
    <w:rsid w:val="00770079"/>
    <w:rsid w:val="007777EF"/>
    <w:rsid w:val="00790D67"/>
    <w:rsid w:val="007B0DF6"/>
    <w:rsid w:val="007C71DF"/>
    <w:rsid w:val="00801641"/>
    <w:rsid w:val="008119C6"/>
    <w:rsid w:val="00864478"/>
    <w:rsid w:val="00874632"/>
    <w:rsid w:val="00887175"/>
    <w:rsid w:val="00890908"/>
    <w:rsid w:val="008A5DF3"/>
    <w:rsid w:val="008C1D17"/>
    <w:rsid w:val="0090650E"/>
    <w:rsid w:val="00930106"/>
    <w:rsid w:val="00930388"/>
    <w:rsid w:val="0094048C"/>
    <w:rsid w:val="00942B68"/>
    <w:rsid w:val="00996DB5"/>
    <w:rsid w:val="009C7DC9"/>
    <w:rsid w:val="009F2544"/>
    <w:rsid w:val="00A74A00"/>
    <w:rsid w:val="00A74CEA"/>
    <w:rsid w:val="00AD2AE9"/>
    <w:rsid w:val="00AE372D"/>
    <w:rsid w:val="00AF7F76"/>
    <w:rsid w:val="00B033C9"/>
    <w:rsid w:val="00B329E0"/>
    <w:rsid w:val="00B8274C"/>
    <w:rsid w:val="00B9626D"/>
    <w:rsid w:val="00BB132C"/>
    <w:rsid w:val="00BB3136"/>
    <w:rsid w:val="00BC331D"/>
    <w:rsid w:val="00BD0444"/>
    <w:rsid w:val="00C06422"/>
    <w:rsid w:val="00C118EC"/>
    <w:rsid w:val="00C35317"/>
    <w:rsid w:val="00C55459"/>
    <w:rsid w:val="00C743B9"/>
    <w:rsid w:val="00C93260"/>
    <w:rsid w:val="00CA3442"/>
    <w:rsid w:val="00CA6744"/>
    <w:rsid w:val="00CB48CB"/>
    <w:rsid w:val="00CB56F6"/>
    <w:rsid w:val="00CB65D9"/>
    <w:rsid w:val="00CC1B4A"/>
    <w:rsid w:val="00CD6757"/>
    <w:rsid w:val="00CF75A7"/>
    <w:rsid w:val="00D4750B"/>
    <w:rsid w:val="00D518A1"/>
    <w:rsid w:val="00D550B4"/>
    <w:rsid w:val="00D57C0F"/>
    <w:rsid w:val="00D71CA6"/>
    <w:rsid w:val="00DB72D4"/>
    <w:rsid w:val="00DE3F0F"/>
    <w:rsid w:val="00E03B96"/>
    <w:rsid w:val="00E66ED1"/>
    <w:rsid w:val="00EA33C9"/>
    <w:rsid w:val="00EF439D"/>
    <w:rsid w:val="00EF6880"/>
    <w:rsid w:val="00EF6930"/>
    <w:rsid w:val="00EF74A2"/>
    <w:rsid w:val="00F25AF3"/>
    <w:rsid w:val="00F50409"/>
    <w:rsid w:val="00F61794"/>
    <w:rsid w:val="00F71A94"/>
    <w:rsid w:val="00F73923"/>
    <w:rsid w:val="00F77725"/>
    <w:rsid w:val="00F96856"/>
    <w:rsid w:val="00FB106E"/>
    <w:rsid w:val="00FB22C1"/>
    <w:rsid w:val="00FB3C5F"/>
    <w:rsid w:val="00FC4150"/>
    <w:rsid w:val="00FC728E"/>
    <w:rsid w:val="00FD5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,"/>
  <w:listSeparator w:val=";"/>
  <w14:docId w14:val="6B96C3EA"/>
  <w15:docId w15:val="{22319A80-BD8F-4E62-8509-9C976DB30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A2D65"/>
    <w:pPr>
      <w:jc w:val="both"/>
    </w:pPr>
    <w:rPr>
      <w:rFonts w:ascii="Roboto Condensed" w:hAnsi="Roboto Condensed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F4008"/>
    <w:pPr>
      <w:keepNext/>
      <w:keepLines/>
      <w:spacing w:after="0"/>
      <w:outlineLvl w:val="0"/>
    </w:pPr>
    <w:rPr>
      <w:rFonts w:ascii="Avenir Next LT Pro Demi" w:eastAsiaTheme="majorEastAsia" w:hAnsi="Avenir Next LT Pro Demi" w:cstheme="majorBidi"/>
      <w:color w:val="1481AB" w:themeColor="accent1" w:themeShade="BF"/>
      <w:sz w:val="52"/>
      <w:szCs w:val="32"/>
    </w:rPr>
  </w:style>
  <w:style w:type="paragraph" w:styleId="Titolo2">
    <w:name w:val="heading 2"/>
    <w:basedOn w:val="Normale"/>
    <w:next w:val="Normale"/>
    <w:link w:val="Titolo2Carattere"/>
    <w:autoRedefine/>
    <w:uiPriority w:val="9"/>
    <w:unhideWhenUsed/>
    <w:qFormat/>
    <w:rsid w:val="00261669"/>
    <w:pPr>
      <w:keepNext/>
      <w:keepLines/>
      <w:spacing w:before="40" w:after="0"/>
      <w:outlineLvl w:val="1"/>
    </w:pPr>
    <w:rPr>
      <w:rFonts w:ascii="Avenir Next LT Pro" w:eastAsiaTheme="majorEastAsia" w:hAnsi="Avenir Next LT Pro" w:cstheme="majorBidi"/>
      <w:color w:val="1481AB" w:themeColor="accent1" w:themeShade="BF"/>
      <w:sz w:val="44"/>
      <w:szCs w:val="26"/>
    </w:rPr>
  </w:style>
  <w:style w:type="paragraph" w:styleId="Titolo3">
    <w:name w:val="heading 3"/>
    <w:basedOn w:val="Normale"/>
    <w:next w:val="Normale"/>
    <w:link w:val="Titolo3Carattere"/>
    <w:autoRedefine/>
    <w:uiPriority w:val="9"/>
    <w:unhideWhenUsed/>
    <w:qFormat/>
    <w:rsid w:val="002A2D65"/>
    <w:pPr>
      <w:keepNext/>
      <w:keepLines/>
      <w:spacing w:before="40" w:after="0"/>
      <w:outlineLvl w:val="2"/>
    </w:pPr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paragraph" w:styleId="Titolo4">
    <w:name w:val="heading 4"/>
    <w:aliases w:val="Nota"/>
    <w:basedOn w:val="Normale"/>
    <w:next w:val="Normale"/>
    <w:link w:val="Titolo4Carattere"/>
    <w:uiPriority w:val="9"/>
    <w:unhideWhenUsed/>
    <w:rsid w:val="00C06422"/>
    <w:pPr>
      <w:keepNext/>
      <w:keepLines/>
      <w:pBdr>
        <w:top w:val="single" w:sz="4" w:space="1" w:color="27CED7" w:themeColor="accent3"/>
        <w:left w:val="single" w:sz="4" w:space="4" w:color="27CED7" w:themeColor="accent3"/>
        <w:bottom w:val="single" w:sz="4" w:space="1" w:color="27CED7" w:themeColor="accent3"/>
        <w:right w:val="single" w:sz="4" w:space="4" w:color="27CED7" w:themeColor="accent3"/>
      </w:pBdr>
      <w:spacing w:before="40" w:after="0"/>
      <w:outlineLvl w:val="3"/>
    </w:pPr>
    <w:rPr>
      <w:rFonts w:asciiTheme="majorHAnsi" w:eastAsiaTheme="majorEastAsia" w:hAnsiTheme="majorHAnsi" w:cstheme="majorBidi"/>
      <w:i/>
      <w:iCs/>
      <w:color w:val="1481AB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rsid w:val="00505918"/>
    <w:pPr>
      <w:spacing w:after="0" w:line="240" w:lineRule="auto"/>
      <w:contextualSpacing/>
    </w:pPr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5918"/>
    <w:rPr>
      <w:rFonts w:ascii="Avenir Next LT Pro Demi" w:eastAsiaTheme="majorEastAsia" w:hAnsi="Avenir Next LT Pro Demi" w:cstheme="majorBidi"/>
      <w:spacing w:val="-8"/>
      <w:kern w:val="28"/>
      <w:sz w:val="9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F4008"/>
    <w:rPr>
      <w:rFonts w:ascii="Avenir Next LT Pro Demi" w:eastAsiaTheme="majorEastAsia" w:hAnsi="Avenir Next LT Pro Demi" w:cstheme="majorBidi"/>
      <w:noProof/>
      <w:color w:val="1481AB" w:themeColor="accent1" w:themeShade="BF"/>
      <w:sz w:val="52"/>
      <w:szCs w:val="32"/>
    </w:rPr>
  </w:style>
  <w:style w:type="paragraph" w:styleId="Intestazione">
    <w:name w:val="header"/>
    <w:basedOn w:val="Normale"/>
    <w:link w:val="Intestazione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05918"/>
  </w:style>
  <w:style w:type="paragraph" w:styleId="Pidipagina">
    <w:name w:val="footer"/>
    <w:basedOn w:val="Normale"/>
    <w:link w:val="PidipaginaCarattere"/>
    <w:uiPriority w:val="99"/>
    <w:unhideWhenUsed/>
    <w:rsid w:val="0050591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05918"/>
  </w:style>
  <w:style w:type="paragraph" w:customStyle="1" w:styleId="Firmasegreta">
    <w:name w:val="Firma segreta"/>
    <w:basedOn w:val="Normale"/>
    <w:link w:val="FirmasegretaCarattere"/>
    <w:qFormat/>
    <w:rsid w:val="00EF439D"/>
    <w:pPr>
      <w:spacing w:after="0" w:line="160" w:lineRule="exact"/>
    </w:pPr>
    <w:rPr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61669"/>
    <w:rPr>
      <w:rFonts w:ascii="Avenir Next LT Pro" w:eastAsiaTheme="majorEastAsia" w:hAnsi="Avenir Next LT Pro" w:cstheme="majorBidi"/>
      <w:noProof/>
      <w:color w:val="1481AB" w:themeColor="accent1" w:themeShade="BF"/>
      <w:sz w:val="44"/>
      <w:szCs w:val="26"/>
    </w:rPr>
  </w:style>
  <w:style w:type="character" w:customStyle="1" w:styleId="FirmasegretaCarattere">
    <w:name w:val="Firma segreta Carattere"/>
    <w:basedOn w:val="Carpredefinitoparagrafo"/>
    <w:link w:val="Firmasegreta"/>
    <w:rsid w:val="00EF439D"/>
    <w:rPr>
      <w:rFonts w:ascii="Roboto Condensed" w:hAnsi="Roboto Condensed"/>
      <w:sz w:val="16"/>
      <w:szCs w:val="1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2A2D65"/>
    <w:rPr>
      <w:rFonts w:ascii="Avenir Next LT Pro" w:eastAsiaTheme="majorEastAsia" w:hAnsi="Avenir Next LT Pro" w:cstheme="majorBidi"/>
      <w:b/>
      <w:bCs/>
      <w:i/>
      <w:color w:val="1CADE4" w:themeColor="accent1"/>
      <w:sz w:val="36"/>
      <w:szCs w:val="24"/>
    </w:rPr>
  </w:style>
  <w:style w:type="character" w:customStyle="1" w:styleId="Titolo4Carattere">
    <w:name w:val="Titolo 4 Carattere"/>
    <w:aliases w:val="Nota Carattere"/>
    <w:basedOn w:val="Carpredefinitoparagrafo"/>
    <w:link w:val="Titolo4"/>
    <w:uiPriority w:val="9"/>
    <w:rsid w:val="00C06422"/>
    <w:rPr>
      <w:rFonts w:asciiTheme="majorHAnsi" w:eastAsiaTheme="majorEastAsia" w:hAnsiTheme="majorHAnsi" w:cstheme="majorBidi"/>
      <w:i/>
      <w:iCs/>
      <w:noProof/>
      <w:color w:val="1481AB" w:themeColor="accent1" w:themeShade="BF"/>
    </w:rPr>
  </w:style>
  <w:style w:type="character" w:styleId="Enfasiintensa">
    <w:name w:val="Intense Emphasis"/>
    <w:basedOn w:val="Carpredefinitoparagrafo"/>
    <w:uiPriority w:val="21"/>
    <w:rsid w:val="00C06422"/>
    <w:rPr>
      <w:i/>
      <w:iCs/>
      <w:color w:val="1CADE4" w:themeColor="accent1"/>
    </w:rPr>
  </w:style>
  <w:style w:type="paragraph" w:styleId="Citazioneintensa">
    <w:name w:val="Intense Quote"/>
    <w:basedOn w:val="Normale"/>
    <w:next w:val="Normale"/>
    <w:link w:val="CitazioneintensaCarattere"/>
    <w:autoRedefine/>
    <w:uiPriority w:val="30"/>
    <w:qFormat/>
    <w:rsid w:val="00675F86"/>
    <w:pPr>
      <w:pBdr>
        <w:top w:val="single" w:sz="4" w:space="10" w:color="1CADE4" w:themeColor="accent1"/>
        <w:bottom w:val="single" w:sz="4" w:space="10" w:color="1CADE4" w:themeColor="accent1"/>
      </w:pBdr>
      <w:spacing w:before="360" w:after="360"/>
      <w:ind w:left="864" w:right="864"/>
      <w:jc w:val="center"/>
    </w:pPr>
    <w:rPr>
      <w:i/>
      <w:iCs/>
      <w:color w:val="1CADE4" w:themeColor="accen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75F86"/>
    <w:rPr>
      <w:rFonts w:ascii="Roboto Condensed" w:hAnsi="Roboto Condensed"/>
      <w:i/>
      <w:iCs/>
      <w:noProof/>
      <w:color w:val="1CADE4" w:themeColor="accent1"/>
    </w:rPr>
  </w:style>
  <w:style w:type="table" w:styleId="Grigliatabella">
    <w:name w:val="Table Grid"/>
    <w:basedOn w:val="Tabellanormale"/>
    <w:uiPriority w:val="39"/>
    <w:rsid w:val="00C932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pecial">
    <w:name w:val="Special"/>
    <w:basedOn w:val="Tabellanormale"/>
    <w:uiPriority w:val="99"/>
    <w:rsid w:val="00864478"/>
    <w:pPr>
      <w:spacing w:after="0" w:line="240" w:lineRule="auto"/>
    </w:pPr>
    <w:rPr>
      <w:rFonts w:ascii="Roboto Condensed" w:hAnsi="Roboto Condensed"/>
    </w:rPr>
    <w:tblPr>
      <w:tblBorders>
        <w:insideH w:val="triple" w:sz="4" w:space="0" w:color="FFFFFF" w:themeColor="background1"/>
      </w:tblBorders>
      <w:tblCellMar>
        <w:top w:w="57" w:type="dxa"/>
        <w:left w:w="57" w:type="dxa"/>
        <w:bottom w:w="57" w:type="dxa"/>
        <w:right w:w="57" w:type="dxa"/>
      </w:tblCellMar>
    </w:tblPr>
    <w:tcPr>
      <w:shd w:val="clear" w:color="auto" w:fill="D0E6F6" w:themeFill="accent2" w:themeFillTint="33"/>
    </w:tcPr>
    <w:tblStylePr w:type="firstRow">
      <w:rPr>
        <w:rFonts w:ascii="Roboto Condensed" w:hAnsi="Roboto Condensed"/>
        <w:b/>
        <w:color w:val="FFFFFF" w:themeColor="background1"/>
        <w:sz w:val="22"/>
      </w:rPr>
      <w:tblPr/>
      <w:tcPr>
        <w:shd w:val="clear" w:color="auto" w:fill="2683C6" w:themeFill="accent2"/>
      </w:tcPr>
    </w:tblStylePr>
    <w:tblStylePr w:type="firstCol">
      <w:rPr>
        <w:rFonts w:ascii="Roboto Condensed" w:hAnsi="Roboto Condensed"/>
        <w:i/>
        <w:color w:val="FFFFFF" w:themeColor="background1"/>
        <w:sz w:val="22"/>
      </w:rPr>
      <w:tblPr/>
      <w:tcPr>
        <w:shd w:val="clear" w:color="auto" w:fill="2683C6" w:themeFill="accent2"/>
      </w:tcPr>
    </w:tblStylePr>
  </w:style>
  <w:style w:type="paragraph" w:styleId="Paragrafoelenco">
    <w:name w:val="List Paragraph"/>
    <w:basedOn w:val="Normale"/>
    <w:uiPriority w:val="34"/>
    <w:qFormat/>
    <w:rsid w:val="0094048C"/>
    <w:pPr>
      <w:ind w:left="720"/>
      <w:contextualSpacing/>
    </w:pPr>
  </w:style>
  <w:style w:type="paragraph" w:styleId="Titolosommario">
    <w:name w:val="TOC Heading"/>
    <w:basedOn w:val="Titolo1"/>
    <w:next w:val="Normale"/>
    <w:uiPriority w:val="39"/>
    <w:unhideWhenUsed/>
    <w:qFormat/>
    <w:rsid w:val="009C7DC9"/>
    <w:pPr>
      <w:spacing w:before="240"/>
      <w:jc w:val="left"/>
      <w:outlineLvl w:val="9"/>
    </w:pPr>
    <w:rPr>
      <w:rFonts w:asciiTheme="majorHAnsi" w:hAnsiTheme="majorHAnsi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C7DC9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9C7DC9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9C7DC9"/>
    <w:pPr>
      <w:spacing w:after="100"/>
      <w:ind w:left="440"/>
    </w:pPr>
  </w:style>
  <w:style w:type="character" w:styleId="Collegamentoipertestuale">
    <w:name w:val="Hyperlink"/>
    <w:basedOn w:val="Carpredefinitoparagrafo"/>
    <w:uiPriority w:val="99"/>
    <w:unhideWhenUsed/>
    <w:rsid w:val="009C7DC9"/>
    <w:rPr>
      <w:color w:val="6EAC1C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BD0444"/>
    <w:rPr>
      <w:color w:val="666666"/>
    </w:rPr>
  </w:style>
  <w:style w:type="table" w:styleId="Tabellagriglia5scura-colore1">
    <w:name w:val="Grid Table 5 Dark Accent 1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1EEF9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CADE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CADE4" w:themeFill="accent1"/>
      </w:tcPr>
    </w:tblStylePr>
    <w:tblStylePr w:type="band1Vert">
      <w:tblPr/>
      <w:tcPr>
        <w:shd w:val="clear" w:color="auto" w:fill="A4DDF4" w:themeFill="accent1" w:themeFillTint="66"/>
      </w:tcPr>
    </w:tblStylePr>
    <w:tblStylePr w:type="band1Horz">
      <w:tblPr/>
      <w:tcPr>
        <w:shd w:val="clear" w:color="auto" w:fill="A4DDF4" w:themeFill="accent1" w:themeFillTint="66"/>
      </w:tcPr>
    </w:tblStylePr>
  </w:style>
  <w:style w:type="table" w:styleId="Tabellagriglia5scura-colore5">
    <w:name w:val="Grid Table 5 Dark Accent 5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EBD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E885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E8853" w:themeFill="accent5"/>
      </w:tcPr>
    </w:tblStylePr>
    <w:tblStylePr w:type="band1Vert">
      <w:tblPr/>
      <w:tcPr>
        <w:shd w:val="clear" w:color="auto" w:fill="A9D7B6" w:themeFill="accent5" w:themeFillTint="66"/>
      </w:tcPr>
    </w:tblStylePr>
    <w:tblStylePr w:type="band1Horz">
      <w:tblPr/>
      <w:tcPr>
        <w:shd w:val="clear" w:color="auto" w:fill="A9D7B6" w:themeFill="accent5" w:themeFillTint="66"/>
      </w:tcPr>
    </w:tblStylePr>
  </w:style>
  <w:style w:type="table" w:styleId="Tabellagriglia5scura-colore3">
    <w:name w:val="Grid Table 5 Dark Accent 3"/>
    <w:basedOn w:val="Tabellanormale"/>
    <w:uiPriority w:val="50"/>
    <w:rsid w:val="002C62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3F5F7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7CED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7CED7" w:themeFill="accent3"/>
      </w:tcPr>
    </w:tblStylePr>
    <w:tblStylePr w:type="band1Vert">
      <w:tblPr/>
      <w:tcPr>
        <w:shd w:val="clear" w:color="auto" w:fill="A8EBEF" w:themeFill="accent3" w:themeFillTint="66"/>
      </w:tcPr>
    </w:tblStylePr>
    <w:tblStylePr w:type="band1Horz">
      <w:tblPr/>
      <w:tcPr>
        <w:shd w:val="clear" w:color="auto" w:fill="A8EBEF" w:themeFill="accent3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4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31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8844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118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60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9220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8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6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ucag\Desktop\ModelloPreappelloFluo.dotx" TargetMode="External"/></Relationships>
</file>

<file path=word/theme/theme1.xml><?xml version="1.0" encoding="utf-8"?>
<a:theme xmlns:a="http://schemas.openxmlformats.org/drawingml/2006/main" name="Tema di Office">
  <a:themeElements>
    <a:clrScheme name="Blu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3FF2D0DC43D3D4C90ECBB5CD82BC567" ma:contentTypeVersion="2" ma:contentTypeDescription="Creare un nuovo documento." ma:contentTypeScope="" ma:versionID="06364c83748378cecaea3700a81d968a">
  <xsd:schema xmlns:xsd="http://www.w3.org/2001/XMLSchema" xmlns:xs="http://www.w3.org/2001/XMLSchema" xmlns:p="http://schemas.microsoft.com/office/2006/metadata/properties" xmlns:ns3="328cf2f9-9810-4e4e-872a-b421e8e54eb5" targetNamespace="http://schemas.microsoft.com/office/2006/metadata/properties" ma:root="true" ma:fieldsID="9208ff1a7f991892a47dd247ebc280ed" ns3:_="">
    <xsd:import namespace="328cf2f9-9810-4e4e-872a-b421e8e54eb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8cf2f9-9810-4e4e-872a-b421e8e54eb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D2EF767-B150-424D-BBEF-AEFF255E72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8cf2f9-9810-4e4e-872a-b421e8e5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BE7EAA-ECA0-4F75-9F4D-5758A781E36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063E6C-E098-4216-B39C-5A9B23E6E1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64EEB5B-0194-48A9-B186-17F16B87DD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ModelloPreappelloFluo</Template>
  <TotalTime>230</TotalTime>
  <Pages>22</Pages>
  <Words>1778</Words>
  <Characters>10141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Giandomenico</dc:creator>
  <cp:keywords/>
  <dc:description/>
  <cp:lastModifiedBy>l.giandomenico1@campus.unimib.it</cp:lastModifiedBy>
  <cp:revision>29</cp:revision>
  <cp:lastPrinted>2024-05-10T08:35:00Z</cp:lastPrinted>
  <dcterms:created xsi:type="dcterms:W3CDTF">2024-05-09T15:39:00Z</dcterms:created>
  <dcterms:modified xsi:type="dcterms:W3CDTF">2024-05-11T14:16:00Z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0x01010053FF2D0DC43D3D4C90ECBB5CD82BC567</vt:lpwstr>
  </property>
</Properties>
</file>