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F08E7" w14:textId="558600E0" w:rsidR="00CF75A7" w:rsidRDefault="00336F42" w:rsidP="00675F8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069D1" wp14:editId="3CB3B726">
                <wp:simplePos x="0" y="0"/>
                <wp:positionH relativeFrom="margin">
                  <wp:posOffset>-184150</wp:posOffset>
                </wp:positionH>
                <wp:positionV relativeFrom="margin">
                  <wp:posOffset>-379730</wp:posOffset>
                </wp:positionV>
                <wp:extent cx="6479540" cy="9611995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9540" cy="9611995"/>
                        </a:xfrm>
                        <a:custGeom>
                          <a:avLst/>
                          <a:gdLst>
                            <a:gd name="connsiteX0" fmla="*/ 1323302 w 5760000"/>
                            <a:gd name="connsiteY0" fmla="*/ 0 h 8892000"/>
                            <a:gd name="connsiteX1" fmla="*/ 4436698 w 5760000"/>
                            <a:gd name="connsiteY1" fmla="*/ 0 h 8892000"/>
                            <a:gd name="connsiteX2" fmla="*/ 5760000 w 5760000"/>
                            <a:gd name="connsiteY2" fmla="*/ 0 h 8892000"/>
                            <a:gd name="connsiteX3" fmla="*/ 5760000 w 5760000"/>
                            <a:gd name="connsiteY3" fmla="*/ 1323302 h 8892000"/>
                            <a:gd name="connsiteX4" fmla="*/ 5760000 w 5760000"/>
                            <a:gd name="connsiteY4" fmla="*/ 7568698 h 8892000"/>
                            <a:gd name="connsiteX5" fmla="*/ 4436698 w 5760000"/>
                            <a:gd name="connsiteY5" fmla="*/ 8892000 h 8892000"/>
                            <a:gd name="connsiteX6" fmla="*/ 1323302 w 5760000"/>
                            <a:gd name="connsiteY6" fmla="*/ 8892000 h 8892000"/>
                            <a:gd name="connsiteX7" fmla="*/ 0 w 5760000"/>
                            <a:gd name="connsiteY7" fmla="*/ 8892000 h 8892000"/>
                            <a:gd name="connsiteX8" fmla="*/ 0 w 5760000"/>
                            <a:gd name="connsiteY8" fmla="*/ 7568698 h 8892000"/>
                            <a:gd name="connsiteX9" fmla="*/ 1188002 w 5760000"/>
                            <a:gd name="connsiteY9" fmla="*/ 8885168 h 8892000"/>
                            <a:gd name="connsiteX10" fmla="*/ 0 w 5760000"/>
                            <a:gd name="connsiteY10" fmla="*/ 7568698 h 8892000"/>
                            <a:gd name="connsiteX11" fmla="*/ 0 w 5760000"/>
                            <a:gd name="connsiteY11" fmla="*/ 1323302 h 8892000"/>
                            <a:gd name="connsiteX12" fmla="*/ 1323302 w 5760000"/>
                            <a:gd name="connsiteY12" fmla="*/ 0 h 889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5760000" h="8892000">
                              <a:moveTo>
                                <a:pt x="1323302" y="0"/>
                              </a:moveTo>
                              <a:lnTo>
                                <a:pt x="4436698" y="0"/>
                              </a:lnTo>
                              <a:lnTo>
                                <a:pt x="5760000" y="0"/>
                              </a:lnTo>
                              <a:lnTo>
                                <a:pt x="5760000" y="1323302"/>
                              </a:lnTo>
                              <a:lnTo>
                                <a:pt x="5760000" y="7568698"/>
                              </a:lnTo>
                              <a:cubicBezTo>
                                <a:pt x="5760000" y="8299538"/>
                                <a:pt x="5167538" y="8892000"/>
                                <a:pt x="4436698" y="8892000"/>
                              </a:cubicBezTo>
                              <a:lnTo>
                                <a:pt x="1323302" y="8892000"/>
                              </a:lnTo>
                              <a:lnTo>
                                <a:pt x="0" y="8892000"/>
                              </a:lnTo>
                              <a:lnTo>
                                <a:pt x="0" y="7568698"/>
                              </a:lnTo>
                              <a:cubicBezTo>
                                <a:pt x="0" y="8253861"/>
                                <a:pt x="520719" y="8817402"/>
                                <a:pt x="1188002" y="8885168"/>
                              </a:cubicBezTo>
                              <a:cubicBezTo>
                                <a:pt x="520719" y="8817402"/>
                                <a:pt x="0" y="8253861"/>
                                <a:pt x="0" y="7568698"/>
                              </a:cubicBezTo>
                              <a:lnTo>
                                <a:pt x="0" y="1323302"/>
                              </a:lnTo>
                              <a:cubicBezTo>
                                <a:pt x="0" y="592462"/>
                                <a:pt x="592462" y="0"/>
                                <a:pt x="1323302" y="0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tx2"/>
                            </a:gs>
                            <a:gs pos="100000">
                              <a:schemeClr val="accent1"/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143A8" id="Freeform 9" o:spid="_x0000_s1026" style="position:absolute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    <v:fill color2="#1cade4 [3204]" rotate="t" angle="135" focus="100%" type="gradient"/>
                <v:stroke joinstyle="miter"/>
    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    <w10:wrap anchorx="margin" anchory="margin"/>
              </v:shape>
            </w:pict>
          </mc:Fallback>
        </mc:AlternateContent>
      </w:r>
    </w:p>
    <w:p w14:paraId="5D055125" w14:textId="6DB52334" w:rsidR="00CF75A7" w:rsidRDefault="00336F42" w:rsidP="00675F8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B477F" wp14:editId="271BB9D7">
                <wp:simplePos x="0" y="0"/>
                <wp:positionH relativeFrom="margin">
                  <wp:align>center</wp:align>
                </wp:positionH>
                <wp:positionV relativeFrom="paragraph">
                  <wp:posOffset>1084580</wp:posOffset>
                </wp:positionV>
                <wp:extent cx="5628005" cy="169799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28005" cy="169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0BB42" w14:textId="77777777" w:rsidR="00AE372D" w:rsidRDefault="00AE372D" w:rsidP="009C7DC9">
                            <w:pPr>
                              <w:pStyle w:val="Titl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Progetto </w:t>
                            </w:r>
                          </w:p>
                          <w:p w14:paraId="4BBE4E4A" w14:textId="4232CE4A" w:rsidR="009C7DC9" w:rsidRDefault="00AE372D" w:rsidP="009C7DC9">
                            <w:pPr>
                              <w:pStyle w:val="Titl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E372D">
                              <w:rPr>
                                <w:color w:val="FFFFFF" w:themeColor="background1"/>
                              </w:rPr>
                              <w:t>Trips &amp; Travels</w:t>
                            </w:r>
                          </w:p>
                          <w:p w14:paraId="5036EA25" w14:textId="77777777" w:rsidR="00AE372D" w:rsidRPr="00AE372D" w:rsidRDefault="00AE372D" w:rsidP="00AE372D"/>
                          <w:p w14:paraId="0910C06B" w14:textId="77777777" w:rsidR="00AE372D" w:rsidRPr="00AE372D" w:rsidRDefault="00AE372D" w:rsidP="00AE37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B477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85.4pt;width:443.15pt;height:133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" filled="f" stroked="f" strokeweight=".5pt">
                <v:path arrowok="t"/>
                <v:textbox>
                  <w:txbxContent>
                    <w:p w14:paraId="3220BB42" w14:textId="77777777" w:rsidR="00AE372D" w:rsidRDefault="00AE372D" w:rsidP="009C7DC9">
                      <w:pPr>
                        <w:pStyle w:val="Title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Progetto </w:t>
                      </w:r>
                    </w:p>
                    <w:p w14:paraId="4BBE4E4A" w14:textId="4232CE4A" w:rsidR="009C7DC9" w:rsidRDefault="00AE372D" w:rsidP="009C7DC9">
                      <w:pPr>
                        <w:pStyle w:val="Title"/>
                        <w:jc w:val="center"/>
                        <w:rPr>
                          <w:color w:val="FFFFFF" w:themeColor="background1"/>
                        </w:rPr>
                      </w:pPr>
                      <w:r w:rsidRPr="00AE372D">
                        <w:rPr>
                          <w:color w:val="FFFFFF" w:themeColor="background1"/>
                        </w:rPr>
                        <w:t>Trips &amp; Travels</w:t>
                      </w:r>
                    </w:p>
                    <w:p w14:paraId="5036EA25" w14:textId="77777777" w:rsidR="00AE372D" w:rsidRPr="00AE372D" w:rsidRDefault="00AE372D" w:rsidP="00AE372D"/>
                    <w:p w14:paraId="0910C06B" w14:textId="77777777" w:rsidR="00AE372D" w:rsidRPr="00AE372D" w:rsidRDefault="00AE372D" w:rsidP="00AE372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BAAC68" wp14:editId="4F6C46EE">
                <wp:simplePos x="0" y="0"/>
                <wp:positionH relativeFrom="margin">
                  <wp:posOffset>880110</wp:posOffset>
                </wp:positionH>
                <wp:positionV relativeFrom="margin">
                  <wp:posOffset>7301230</wp:posOffset>
                </wp:positionV>
                <wp:extent cx="4476750" cy="157607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6750" cy="157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53E1C" w14:textId="1557307C" w:rsidR="00505918" w:rsidRPr="000979B6" w:rsidRDefault="00AE372D" w:rsidP="00505918">
                            <w:pPr>
                              <w:pStyle w:val="Title"/>
                              <w:jc w:val="center"/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  <w:t xml:space="preserve">Gaetano </w:t>
                            </w:r>
                            <w:r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  <w:t>La Rocca</w:t>
                            </w:r>
                            <w:r w:rsidR="00505918" w:rsidRPr="000979B6"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  <w:t xml:space="preserve"> – mat. </w:t>
                            </w:r>
                            <w:r w:rsidRPr="00AE372D"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  <w:t>895887</w:t>
                            </w:r>
                          </w:p>
                          <w:p w14:paraId="21CC7876" w14:textId="55FB6831" w:rsidR="00505918" w:rsidRPr="00505918" w:rsidRDefault="00AE372D" w:rsidP="00505918">
                            <w:pPr>
                              <w:pStyle w:val="Title"/>
                              <w:jc w:val="center"/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  <w:t>Luca Giandomenico</w:t>
                            </w:r>
                            <w:r w:rsidR="00505918" w:rsidRPr="00505918"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  <w:t xml:space="preserve"> – mat. </w:t>
                            </w:r>
                            <w:r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  <w:t>900162</w:t>
                            </w:r>
                          </w:p>
                          <w:p w14:paraId="3C361ADD" w14:textId="123D5FD8" w:rsidR="00505918" w:rsidRPr="00505918" w:rsidRDefault="00AE372D" w:rsidP="00505918">
                            <w:pPr>
                              <w:pStyle w:val="Title"/>
                              <w:jc w:val="center"/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  <w:t xml:space="preserve">Filippo Gentili </w:t>
                            </w:r>
                            <w:r w:rsidR="00505918" w:rsidRPr="00505918"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  <w:t xml:space="preserve">– mat. </w:t>
                            </w:r>
                            <w:r w:rsidRPr="00AE372D"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  <w:t>899906</w:t>
                            </w:r>
                          </w:p>
                          <w:p w14:paraId="02B15B84" w14:textId="7AB1CF12" w:rsidR="00505918" w:rsidRPr="00505918" w:rsidRDefault="00AE372D" w:rsidP="00505918">
                            <w:pPr>
                              <w:pStyle w:val="Title"/>
                              <w:jc w:val="center"/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  <w:t xml:space="preserve">Denis Degeratu </w:t>
                            </w:r>
                            <w:r w:rsidR="00505918" w:rsidRPr="000979B6"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</w:rPr>
                              <w:t xml:space="preserve">– mat. </w:t>
                            </w:r>
                            <w:r w:rsidRPr="00AE372D">
                              <w:rPr>
                                <w:rFonts w:ascii="Avenir Next LT Pro" w:hAnsi="Avenir Next LT Pro"/>
                                <w:i/>
                                <w:iCs/>
                                <w:color w:val="FFFFFF" w:themeColor="background1"/>
                                <w:sz w:val="44"/>
                                <w:szCs w:val="36"/>
                                <w:lang w:val="en-US"/>
                              </w:rPr>
                              <w:t>895835</w:t>
                            </w:r>
                          </w:p>
                          <w:p w14:paraId="69109883" w14:textId="77777777" w:rsidR="00505918" w:rsidRPr="00505918" w:rsidRDefault="00505918" w:rsidP="0050591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AAC68" id="Text Box 7" o:spid="_x0000_s1027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" filled="f" stroked="f" strokeweight=".5pt">
                <v:path arrowok="t"/>
                <v:textbox>
                  <w:txbxContent>
                    <w:p w14:paraId="1A253E1C" w14:textId="1557307C" w:rsidR="00505918" w:rsidRPr="000979B6" w:rsidRDefault="00AE372D" w:rsidP="00505918">
                      <w:pPr>
                        <w:pStyle w:val="Title"/>
                        <w:jc w:val="center"/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</w:pPr>
                      <w:r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  <w:t>Gaetano La Rocca</w:t>
                      </w:r>
                      <w:r w:rsidR="00505918" w:rsidRPr="000979B6"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  <w:t xml:space="preserve"> – mat. </w:t>
                      </w:r>
                      <w:r w:rsidRPr="00AE372D"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  <w:t>895887</w:t>
                      </w:r>
                    </w:p>
                    <w:p w14:paraId="21CC7876" w14:textId="55FB6831" w:rsidR="00505918" w:rsidRPr="00505918" w:rsidRDefault="00AE372D" w:rsidP="00505918">
                      <w:pPr>
                        <w:pStyle w:val="Title"/>
                        <w:jc w:val="center"/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</w:pPr>
                      <w:r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  <w:t>Luca Giandomenico</w:t>
                      </w:r>
                      <w:r w:rsidR="00505918" w:rsidRPr="00505918"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  <w:t xml:space="preserve"> – mat. </w:t>
                      </w:r>
                      <w:r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  <w:t>900162</w:t>
                      </w:r>
                    </w:p>
                    <w:p w14:paraId="3C361ADD" w14:textId="123D5FD8" w:rsidR="00505918" w:rsidRPr="00505918" w:rsidRDefault="00AE372D" w:rsidP="00505918">
                      <w:pPr>
                        <w:pStyle w:val="Title"/>
                        <w:jc w:val="center"/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</w:pPr>
                      <w:r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  <w:t xml:space="preserve">Filippo Gentili </w:t>
                      </w:r>
                      <w:r w:rsidR="00505918" w:rsidRPr="00505918"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  <w:t xml:space="preserve">– mat. </w:t>
                      </w:r>
                      <w:r w:rsidRPr="00AE372D"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  <w:t>899906</w:t>
                      </w:r>
                    </w:p>
                    <w:p w14:paraId="02B15B84" w14:textId="7AB1CF12" w:rsidR="00505918" w:rsidRPr="00505918" w:rsidRDefault="00AE372D" w:rsidP="00505918">
                      <w:pPr>
                        <w:pStyle w:val="Title"/>
                        <w:jc w:val="center"/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  <w:lang w:val="en-US"/>
                        </w:rPr>
                      </w:pPr>
                      <w:r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  <w:t xml:space="preserve">Denis Degeratu </w:t>
                      </w:r>
                      <w:r w:rsidR="00505918" w:rsidRPr="000979B6"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</w:rPr>
                        <w:t xml:space="preserve">– mat. </w:t>
                      </w:r>
                      <w:r w:rsidRPr="00AE372D">
                        <w:rPr>
                          <w:rFonts w:ascii="Avenir Next LT Pro" w:hAnsi="Avenir Next LT Pro"/>
                          <w:i/>
                          <w:iCs/>
                          <w:color w:val="FFFFFF" w:themeColor="background1"/>
                          <w:sz w:val="44"/>
                          <w:szCs w:val="36"/>
                          <w:lang w:val="en-US"/>
                        </w:rPr>
                        <w:t>895835</w:t>
                      </w:r>
                    </w:p>
                    <w:p w14:paraId="69109883" w14:textId="77777777" w:rsidR="00505918" w:rsidRPr="00505918" w:rsidRDefault="00505918" w:rsidP="0050591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809307" wp14:editId="01A9F5E4">
                <wp:simplePos x="0" y="0"/>
                <wp:positionH relativeFrom="margin">
                  <wp:posOffset>1202690</wp:posOffset>
                </wp:positionH>
                <wp:positionV relativeFrom="margin">
                  <wp:posOffset>6762115</wp:posOffset>
                </wp:positionV>
                <wp:extent cx="3704590" cy="45720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045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C4DB0" w14:textId="50A381BB" w:rsidR="00505918" w:rsidRPr="00505918" w:rsidRDefault="00505918" w:rsidP="00505918">
                            <w:pPr>
                              <w:pStyle w:val="Title"/>
                              <w:jc w:val="center"/>
                              <w:rPr>
                                <w:color w:val="FFFFFF" w:themeColor="background1"/>
                                <w:sz w:val="44"/>
                                <w:szCs w:val="36"/>
                                <w:lang w:val="en-US"/>
                              </w:rPr>
                            </w:pPr>
                            <w:r w:rsidRPr="00505918">
                              <w:rPr>
                                <w:color w:val="FFFFFF" w:themeColor="background1"/>
                                <w:sz w:val="44"/>
                                <w:szCs w:val="36"/>
                                <w:lang w:val="en-US"/>
                              </w:rPr>
                              <w:t>Gruppo [</w:t>
                            </w:r>
                            <w:r w:rsidR="00AE372D">
                              <w:rPr>
                                <w:color w:val="FFFFFF" w:themeColor="background1"/>
                                <w:sz w:val="44"/>
                                <w:szCs w:val="36"/>
                              </w:rPr>
                              <w:t>GFL</w:t>
                            </w:r>
                            <w:r w:rsidRPr="00505918">
                              <w:rPr>
                                <w:color w:val="FFFFFF" w:themeColor="background1"/>
                                <w:sz w:val="44"/>
                                <w:szCs w:val="36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9307" id="Text Box 6" o:spid="_x0000_s1028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" filled="f" stroked="f" strokeweight=".5pt">
                <v:path arrowok="t"/>
                <v:textbox>
                  <w:txbxContent>
                    <w:p w14:paraId="73CC4DB0" w14:textId="50A381BB" w:rsidR="00505918" w:rsidRPr="00505918" w:rsidRDefault="00505918" w:rsidP="00505918">
                      <w:pPr>
                        <w:pStyle w:val="Title"/>
                        <w:jc w:val="center"/>
                        <w:rPr>
                          <w:color w:val="FFFFFF" w:themeColor="background1"/>
                          <w:sz w:val="44"/>
                          <w:szCs w:val="36"/>
                          <w:lang w:val="en-US"/>
                        </w:rPr>
                      </w:pPr>
                      <w:r w:rsidRPr="00505918">
                        <w:rPr>
                          <w:color w:val="FFFFFF" w:themeColor="background1"/>
                          <w:sz w:val="44"/>
                          <w:szCs w:val="36"/>
                          <w:lang w:val="en-US"/>
                        </w:rPr>
                        <w:t>Gruppo [</w:t>
                      </w:r>
                      <w:r w:rsidR="00AE372D">
                        <w:rPr>
                          <w:color w:val="FFFFFF" w:themeColor="background1"/>
                          <w:sz w:val="44"/>
                          <w:szCs w:val="36"/>
                        </w:rPr>
                        <w:t>GFL</w:t>
                      </w:r>
                      <w:r w:rsidRPr="00505918">
                        <w:rPr>
                          <w:color w:val="FFFFFF" w:themeColor="background1"/>
                          <w:sz w:val="44"/>
                          <w:szCs w:val="36"/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16232" wp14:editId="36239DEA">
                <wp:simplePos x="0" y="0"/>
                <wp:positionH relativeFrom="column">
                  <wp:posOffset>227330</wp:posOffset>
                </wp:positionH>
                <wp:positionV relativeFrom="paragraph">
                  <wp:posOffset>3006090</wp:posOffset>
                </wp:positionV>
                <wp:extent cx="5628005" cy="200215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28005" cy="2002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6BA61" w14:textId="77777777" w:rsidR="00505918" w:rsidRPr="009C7DC9" w:rsidRDefault="00076172" w:rsidP="009C7DC9">
                            <w:pPr>
                              <w:jc w:val="center"/>
                              <w:rPr>
                                <w:rFonts w:ascii="Avenir Next LT Pro" w:hAnsi="Avenir Next LT Pro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C7DC9">
                              <w:rPr>
                                <w:rFonts w:ascii="Avenir Next LT Pro" w:hAnsi="Avenir Next LT Pro"/>
                                <w:color w:val="FFFFFF" w:themeColor="background1"/>
                                <w:sz w:val="52"/>
                                <w:szCs w:val="52"/>
                              </w:rPr>
                              <w:t>Analisi e Progettazione del Software</w:t>
                            </w:r>
                          </w:p>
                          <w:p w14:paraId="6BB91572" w14:textId="1AA6A595" w:rsidR="00505918" w:rsidRPr="009C7DC9" w:rsidRDefault="00505918" w:rsidP="009C7DC9">
                            <w:pPr>
                              <w:jc w:val="center"/>
                              <w:rPr>
                                <w:rFonts w:ascii="Avenir Next LT Pro" w:hAnsi="Avenir Next LT Pro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C7DC9">
                              <w:rPr>
                                <w:rFonts w:ascii="Avenir Next LT Pro" w:hAnsi="Avenir Next LT Pro"/>
                                <w:color w:val="FFFFFF" w:themeColor="background1"/>
                                <w:sz w:val="52"/>
                                <w:szCs w:val="52"/>
                              </w:rPr>
                              <w:t>Preappello – 0</w:t>
                            </w:r>
                            <w:r w:rsidR="00AE372D">
                              <w:rPr>
                                <w:rFonts w:ascii="Avenir Next LT Pro" w:hAnsi="Avenir Next LT Pro"/>
                                <w:color w:val="FFFFFF" w:themeColor="background1"/>
                                <w:sz w:val="52"/>
                                <w:szCs w:val="52"/>
                              </w:rPr>
                              <w:t>?</w:t>
                            </w:r>
                            <w:r w:rsidRPr="009C7DC9">
                              <w:rPr>
                                <w:rFonts w:ascii="Avenir Next LT Pro" w:hAnsi="Avenir Next LT Pro"/>
                                <w:color w:val="FFFFFF" w:themeColor="background1"/>
                                <w:sz w:val="52"/>
                                <w:szCs w:val="52"/>
                              </w:rPr>
                              <w:t>/0</w:t>
                            </w:r>
                            <w:r w:rsidR="00AE372D">
                              <w:rPr>
                                <w:rFonts w:ascii="Avenir Next LT Pro" w:hAnsi="Avenir Next LT Pro"/>
                                <w:color w:val="FFFFFF" w:themeColor="background1"/>
                                <w:sz w:val="52"/>
                                <w:szCs w:val="52"/>
                              </w:rPr>
                              <w:t>6</w:t>
                            </w:r>
                            <w:r w:rsidRPr="009C7DC9">
                              <w:rPr>
                                <w:rFonts w:ascii="Avenir Next LT Pro" w:hAnsi="Avenir Next LT Pro"/>
                                <w:color w:val="FFFFFF" w:themeColor="background1"/>
                                <w:sz w:val="52"/>
                                <w:szCs w:val="52"/>
                              </w:rPr>
                              <w:t>/202</w:t>
                            </w:r>
                            <w:r w:rsidR="00AE372D">
                              <w:rPr>
                                <w:rFonts w:ascii="Avenir Next LT Pro" w:hAnsi="Avenir Next LT Pro"/>
                                <w:color w:val="FFFFFF" w:themeColor="background1"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16232" id="Text Box 5" o:spid="_x0000_s1029" type="#_x0000_t202" style="position:absolute;left:0;text-align:left;margin-left:17.9pt;margin-top:236.7pt;width:443.15pt;height:15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" filled="f" stroked="f" strokeweight=".5pt">
                <v:path arrowok="t"/>
                <v:textbox>
                  <w:txbxContent>
                    <w:p w14:paraId="7FD6BA61" w14:textId="77777777" w:rsidR="00505918" w:rsidRPr="009C7DC9" w:rsidRDefault="00076172" w:rsidP="009C7DC9">
                      <w:pPr>
                        <w:jc w:val="center"/>
                        <w:rPr>
                          <w:rFonts w:ascii="Avenir Next LT Pro" w:hAnsi="Avenir Next LT Pro"/>
                          <w:color w:val="FFFFFF" w:themeColor="background1"/>
                          <w:sz w:val="52"/>
                          <w:szCs w:val="52"/>
                        </w:rPr>
                      </w:pPr>
                      <w:r w:rsidRPr="009C7DC9">
                        <w:rPr>
                          <w:rFonts w:ascii="Avenir Next LT Pro" w:hAnsi="Avenir Next LT Pro"/>
                          <w:color w:val="FFFFFF" w:themeColor="background1"/>
                          <w:sz w:val="52"/>
                          <w:szCs w:val="52"/>
                        </w:rPr>
                        <w:t>Analisi e Progettazione del Software</w:t>
                      </w:r>
                    </w:p>
                    <w:p w14:paraId="6BB91572" w14:textId="1AA6A595" w:rsidR="00505918" w:rsidRPr="009C7DC9" w:rsidRDefault="00505918" w:rsidP="009C7DC9">
                      <w:pPr>
                        <w:jc w:val="center"/>
                        <w:rPr>
                          <w:rFonts w:ascii="Avenir Next LT Pro" w:hAnsi="Avenir Next LT Pro"/>
                          <w:color w:val="FFFFFF" w:themeColor="background1"/>
                          <w:sz w:val="52"/>
                          <w:szCs w:val="52"/>
                        </w:rPr>
                      </w:pPr>
                      <w:r w:rsidRPr="009C7DC9">
                        <w:rPr>
                          <w:rFonts w:ascii="Avenir Next LT Pro" w:hAnsi="Avenir Next LT Pro"/>
                          <w:color w:val="FFFFFF" w:themeColor="background1"/>
                          <w:sz w:val="52"/>
                          <w:szCs w:val="52"/>
                        </w:rPr>
                        <w:t>Preappello – 0</w:t>
                      </w:r>
                      <w:r w:rsidR="00AE372D">
                        <w:rPr>
                          <w:rFonts w:ascii="Avenir Next LT Pro" w:hAnsi="Avenir Next LT Pro"/>
                          <w:color w:val="FFFFFF" w:themeColor="background1"/>
                          <w:sz w:val="52"/>
                          <w:szCs w:val="52"/>
                        </w:rPr>
                        <w:t>?</w:t>
                      </w:r>
                      <w:r w:rsidRPr="009C7DC9">
                        <w:rPr>
                          <w:rFonts w:ascii="Avenir Next LT Pro" w:hAnsi="Avenir Next LT Pro"/>
                          <w:color w:val="FFFFFF" w:themeColor="background1"/>
                          <w:sz w:val="52"/>
                          <w:szCs w:val="52"/>
                        </w:rPr>
                        <w:t>/0</w:t>
                      </w:r>
                      <w:r w:rsidR="00AE372D">
                        <w:rPr>
                          <w:rFonts w:ascii="Avenir Next LT Pro" w:hAnsi="Avenir Next LT Pro"/>
                          <w:color w:val="FFFFFF" w:themeColor="background1"/>
                          <w:sz w:val="52"/>
                          <w:szCs w:val="52"/>
                        </w:rPr>
                        <w:t>6</w:t>
                      </w:r>
                      <w:r w:rsidRPr="009C7DC9">
                        <w:rPr>
                          <w:rFonts w:ascii="Avenir Next LT Pro" w:hAnsi="Avenir Next LT Pro"/>
                          <w:color w:val="FFFFFF" w:themeColor="background1"/>
                          <w:sz w:val="52"/>
                          <w:szCs w:val="52"/>
                        </w:rPr>
                        <w:t>/202</w:t>
                      </w:r>
                      <w:r w:rsidR="00AE372D">
                        <w:rPr>
                          <w:rFonts w:ascii="Avenir Next LT Pro" w:hAnsi="Avenir Next LT Pro"/>
                          <w:color w:val="FFFFFF" w:themeColor="background1"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OCHeading"/>
          </w:pPr>
          <w:r>
            <w:t>Sommario</w:t>
          </w:r>
        </w:p>
        <w:p w14:paraId="5BDC92D9" w14:textId="72C4EF77" w:rsidR="000979B6" w:rsidRPr="00244AB4" w:rsidRDefault="009C7DC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74966" w:history="1">
            <w:r w:rsidR="000979B6" w:rsidRPr="00D47E5F">
              <w:rPr>
                <w:rStyle w:val="Hyperlink"/>
              </w:rPr>
              <w:t>Modello di Dominio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_Toc137074966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3</w:t>
            </w:r>
            <w:r w:rsidR="000979B6">
              <w:rPr>
                <w:webHidden/>
              </w:rPr>
              <w:fldChar w:fldCharType="end"/>
            </w:r>
          </w:hyperlink>
        </w:p>
        <w:p w14:paraId="37FA7D21" w14:textId="6584175F" w:rsidR="000979B6" w:rsidRPr="00244AB4" w:rsidRDefault="009346B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67" w:history="1">
            <w:r w:rsidR="000979B6" w:rsidRPr="00D47E5F">
              <w:rPr>
                <w:rStyle w:val="Hyperlink"/>
              </w:rPr>
              <w:t>Casi d’uso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_Toc137074967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4</w:t>
            </w:r>
            <w:r w:rsidR="000979B6">
              <w:rPr>
                <w:webHidden/>
              </w:rPr>
              <w:fldChar w:fldCharType="end"/>
            </w:r>
          </w:hyperlink>
        </w:p>
        <w:p w14:paraId="1F9F1CDA" w14:textId="5F673304" w:rsidR="000979B6" w:rsidRPr="00244AB4" w:rsidRDefault="009346B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68" w:history="1">
            <w:r w:rsidR="000979B6" w:rsidRPr="00D47E5F">
              <w:rPr>
                <w:rStyle w:val="Hyperlink"/>
              </w:rPr>
              <w:t>Diagramma dei casi d’uso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_Toc137074968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4</w:t>
            </w:r>
            <w:r w:rsidR="000979B6">
              <w:rPr>
                <w:webHidden/>
              </w:rPr>
              <w:fldChar w:fldCharType="end"/>
            </w:r>
          </w:hyperlink>
        </w:p>
        <w:p w14:paraId="3622A413" w14:textId="167281A0" w:rsidR="000979B6" w:rsidRPr="00244AB4" w:rsidRDefault="009346B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69" w:history="1">
            <w:r w:rsidR="000979B6" w:rsidRPr="00D47E5F">
              <w:rPr>
                <w:rStyle w:val="Hyperlink"/>
              </w:rPr>
              <w:t>Casi d’uso dettagliati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_Toc137074969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5</w:t>
            </w:r>
            <w:r w:rsidR="000979B6">
              <w:rPr>
                <w:webHidden/>
              </w:rPr>
              <w:fldChar w:fldCharType="end"/>
            </w:r>
          </w:hyperlink>
        </w:p>
        <w:p w14:paraId="69FD2E50" w14:textId="513D8822" w:rsidR="000979B6" w:rsidRPr="00244AB4" w:rsidRDefault="009346B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0" w:history="1">
            <w:r w:rsidR="000979B6" w:rsidRPr="00D47E5F">
              <w:rPr>
                <w:rStyle w:val="Hyperlink"/>
              </w:rPr>
              <w:t>Caso d’uso dettagliato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_Toc137074970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5</w:t>
            </w:r>
            <w:r w:rsidR="000979B6">
              <w:rPr>
                <w:webHidden/>
              </w:rPr>
              <w:fldChar w:fldCharType="end"/>
            </w:r>
          </w:hyperlink>
        </w:p>
        <w:p w14:paraId="30E6A2DB" w14:textId="4BA3FFCC" w:rsidR="000979B6" w:rsidRPr="00244AB4" w:rsidRDefault="009346B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1" w:history="1">
            <w:r w:rsidR="000979B6" w:rsidRPr="00D47E5F">
              <w:rPr>
                <w:rStyle w:val="Hyperlink"/>
              </w:rPr>
              <w:t>Caso d’uso dettagliato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_Toc137074971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6</w:t>
            </w:r>
            <w:r w:rsidR="000979B6">
              <w:rPr>
                <w:webHidden/>
              </w:rPr>
              <w:fldChar w:fldCharType="end"/>
            </w:r>
          </w:hyperlink>
        </w:p>
        <w:p w14:paraId="1B0285B3" w14:textId="23DF51F4" w:rsidR="000979B6" w:rsidRPr="00244AB4" w:rsidRDefault="009346B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2" w:history="1">
            <w:r w:rsidR="000979B6" w:rsidRPr="00D47E5F">
              <w:rPr>
                <w:rStyle w:val="Hyperlink"/>
              </w:rPr>
              <w:t>Diagramma di Sequenza di Sistema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_Toc137074972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7</w:t>
            </w:r>
            <w:r w:rsidR="000979B6">
              <w:rPr>
                <w:webHidden/>
              </w:rPr>
              <w:fldChar w:fldCharType="end"/>
            </w:r>
          </w:hyperlink>
        </w:p>
        <w:p w14:paraId="4ACFEB35" w14:textId="44271E16" w:rsidR="000979B6" w:rsidRPr="00244AB4" w:rsidRDefault="009346B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3" w:history="1">
            <w:r w:rsidR="000979B6" w:rsidRPr="00D47E5F">
              <w:rPr>
                <w:rStyle w:val="Hyperlink"/>
              </w:rPr>
              <w:t>Diagramma di Sequenza di Sistema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_Toc137074973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7</w:t>
            </w:r>
            <w:r w:rsidR="000979B6">
              <w:rPr>
                <w:webHidden/>
              </w:rPr>
              <w:fldChar w:fldCharType="end"/>
            </w:r>
          </w:hyperlink>
        </w:p>
        <w:p w14:paraId="257F3F86" w14:textId="1DCBE061" w:rsidR="000979B6" w:rsidRPr="00244AB4" w:rsidRDefault="009346B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4" w:history="1">
            <w:r w:rsidR="000979B6" w:rsidRPr="00D47E5F">
              <w:rPr>
                <w:rStyle w:val="Hyperlink"/>
              </w:rPr>
              <w:t>Diagramma di Sequenza di Sistema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_Toc137074974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8</w:t>
            </w:r>
            <w:r w:rsidR="000979B6">
              <w:rPr>
                <w:webHidden/>
              </w:rPr>
              <w:fldChar w:fldCharType="end"/>
            </w:r>
          </w:hyperlink>
        </w:p>
        <w:p w14:paraId="1DB4C768" w14:textId="0867EA28" w:rsidR="000979B6" w:rsidRPr="00244AB4" w:rsidRDefault="009346B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5" w:history="1">
            <w:r w:rsidR="000979B6" w:rsidRPr="00D47E5F">
              <w:rPr>
                <w:rStyle w:val="Hyperlink"/>
              </w:rPr>
              <w:t>Contratti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_Toc137074975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9</w:t>
            </w:r>
            <w:r w:rsidR="000979B6">
              <w:rPr>
                <w:webHidden/>
              </w:rPr>
              <w:fldChar w:fldCharType="end"/>
            </w:r>
          </w:hyperlink>
        </w:p>
        <w:p w14:paraId="3B529E73" w14:textId="1E8B432D" w:rsidR="000979B6" w:rsidRPr="00244AB4" w:rsidRDefault="009346B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6" w:history="1">
            <w:r w:rsidR="000979B6" w:rsidRPr="00D47E5F">
              <w:rPr>
                <w:rStyle w:val="Hyperlink"/>
              </w:rPr>
              <w:t>Contratto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_Toc137074976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9</w:t>
            </w:r>
            <w:r w:rsidR="000979B6">
              <w:rPr>
                <w:webHidden/>
              </w:rPr>
              <w:fldChar w:fldCharType="end"/>
            </w:r>
          </w:hyperlink>
        </w:p>
        <w:p w14:paraId="6B95680F" w14:textId="20746E6D" w:rsidR="000979B6" w:rsidRPr="00244AB4" w:rsidRDefault="009346B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7" w:history="1">
            <w:r w:rsidR="000979B6" w:rsidRPr="00D47E5F">
              <w:rPr>
                <w:rStyle w:val="Hyperlink"/>
              </w:rPr>
              <w:t>Contratto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_Toc137074977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10</w:t>
            </w:r>
            <w:r w:rsidR="000979B6">
              <w:rPr>
                <w:webHidden/>
              </w:rPr>
              <w:fldChar w:fldCharType="end"/>
            </w:r>
          </w:hyperlink>
        </w:p>
        <w:p w14:paraId="5DC5EFD3" w14:textId="47A0816B" w:rsidR="000979B6" w:rsidRPr="00244AB4" w:rsidRDefault="009346B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8" w:history="1">
            <w:r w:rsidR="000979B6" w:rsidRPr="00D47E5F">
              <w:rPr>
                <w:rStyle w:val="Hyperlink"/>
              </w:rPr>
              <w:t>Architettura Logica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_Toc137074978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11</w:t>
            </w:r>
            <w:r w:rsidR="000979B6">
              <w:rPr>
                <w:webHidden/>
              </w:rPr>
              <w:fldChar w:fldCharType="end"/>
            </w:r>
          </w:hyperlink>
        </w:p>
        <w:p w14:paraId="0D8E4C8B" w14:textId="38D38208" w:rsidR="000979B6" w:rsidRPr="00244AB4" w:rsidRDefault="009346B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9" w:history="1">
            <w:r w:rsidR="000979B6" w:rsidRPr="00D47E5F">
              <w:rPr>
                <w:rStyle w:val="Hyperlink"/>
              </w:rPr>
              <w:t>Diagramma delle Classi Software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_Toc137074979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12</w:t>
            </w:r>
            <w:r w:rsidR="000979B6">
              <w:rPr>
                <w:webHidden/>
              </w:rPr>
              <w:fldChar w:fldCharType="end"/>
            </w:r>
          </w:hyperlink>
        </w:p>
        <w:p w14:paraId="271B30A3" w14:textId="48225E8B" w:rsidR="000979B6" w:rsidRPr="00244AB4" w:rsidRDefault="009346B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0" w:history="1">
            <w:r w:rsidR="000979B6" w:rsidRPr="00D47E5F">
              <w:rPr>
                <w:rStyle w:val="Hyperlink"/>
              </w:rPr>
              <w:t>Package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_Toc137074980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12</w:t>
            </w:r>
            <w:r w:rsidR="000979B6">
              <w:rPr>
                <w:webHidden/>
              </w:rPr>
              <w:fldChar w:fldCharType="end"/>
            </w:r>
          </w:hyperlink>
        </w:p>
        <w:p w14:paraId="5925A346" w14:textId="18021625" w:rsidR="000979B6" w:rsidRPr="00244AB4" w:rsidRDefault="009346B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1" w:history="1">
            <w:r w:rsidR="000979B6" w:rsidRPr="00D47E5F">
              <w:rPr>
                <w:rStyle w:val="Hyperlink"/>
              </w:rPr>
              <w:t>Sottopackage 1.1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_Toc137074981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12</w:t>
            </w:r>
            <w:r w:rsidR="000979B6">
              <w:rPr>
                <w:webHidden/>
              </w:rPr>
              <w:fldChar w:fldCharType="end"/>
            </w:r>
          </w:hyperlink>
        </w:p>
        <w:p w14:paraId="13F587E7" w14:textId="756CC374" w:rsidR="000979B6" w:rsidRPr="00244AB4" w:rsidRDefault="009346B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2" w:history="1">
            <w:r w:rsidR="000979B6" w:rsidRPr="00D47E5F">
              <w:rPr>
                <w:rStyle w:val="Hyperlink"/>
              </w:rPr>
              <w:t>Sottopackage 1.2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_Toc137074982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12</w:t>
            </w:r>
            <w:r w:rsidR="000979B6">
              <w:rPr>
                <w:webHidden/>
              </w:rPr>
              <w:fldChar w:fldCharType="end"/>
            </w:r>
          </w:hyperlink>
        </w:p>
        <w:p w14:paraId="4D6B69BB" w14:textId="6F799FD7" w:rsidR="000979B6" w:rsidRPr="00244AB4" w:rsidRDefault="009346B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3" w:history="1">
            <w:r w:rsidR="000979B6" w:rsidRPr="00D47E5F">
              <w:rPr>
                <w:rStyle w:val="Hyperlink"/>
              </w:rPr>
              <w:t>Package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_Toc137074983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13</w:t>
            </w:r>
            <w:r w:rsidR="000979B6">
              <w:rPr>
                <w:webHidden/>
              </w:rPr>
              <w:fldChar w:fldCharType="end"/>
            </w:r>
          </w:hyperlink>
        </w:p>
        <w:p w14:paraId="2CC40958" w14:textId="1EDCE3BB" w:rsidR="000979B6" w:rsidRPr="00244AB4" w:rsidRDefault="009346B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4" w:history="1">
            <w:r w:rsidR="000979B6" w:rsidRPr="00D47E5F">
              <w:rPr>
                <w:rStyle w:val="Hyperlink"/>
              </w:rPr>
              <w:t>Diagrammi di Sequenza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_Toc137074984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14</w:t>
            </w:r>
            <w:r w:rsidR="000979B6">
              <w:rPr>
                <w:webHidden/>
              </w:rPr>
              <w:fldChar w:fldCharType="end"/>
            </w:r>
          </w:hyperlink>
        </w:p>
        <w:p w14:paraId="77A749B6" w14:textId="352E6698" w:rsidR="000979B6" w:rsidRPr="00244AB4" w:rsidRDefault="009346B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5" w:history="1">
            <w:r w:rsidR="000979B6" w:rsidRPr="00D47E5F">
              <w:rPr>
                <w:rStyle w:val="Hyperlink"/>
              </w:rPr>
              <w:t>Diagramma di Sequenza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_Toc137074985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14</w:t>
            </w:r>
            <w:r w:rsidR="000979B6">
              <w:rPr>
                <w:webHidden/>
              </w:rPr>
              <w:fldChar w:fldCharType="end"/>
            </w:r>
          </w:hyperlink>
        </w:p>
        <w:p w14:paraId="67C3B5AA" w14:textId="5E51FC3B" w:rsidR="000979B6" w:rsidRPr="00244AB4" w:rsidRDefault="009346B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6" w:history="1">
            <w:r w:rsidR="000979B6" w:rsidRPr="00D47E5F">
              <w:rPr>
                <w:rStyle w:val="Hyperlink"/>
              </w:rPr>
              <w:t>Diagramma di Sequenza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_Toc137074986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15</w:t>
            </w:r>
            <w:r w:rsidR="000979B6">
              <w:rPr>
                <w:webHidden/>
              </w:rPr>
              <w:fldChar w:fldCharType="end"/>
            </w:r>
          </w:hyperlink>
        </w:p>
        <w:p w14:paraId="5A1D1FFC" w14:textId="462A7B43" w:rsidR="000979B6" w:rsidRPr="00244AB4" w:rsidRDefault="009346B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7" w:history="1">
            <w:r w:rsidR="000979B6" w:rsidRPr="00D47E5F">
              <w:rPr>
                <w:rStyle w:val="Hyperlink"/>
              </w:rPr>
              <w:t>Pattern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_Toc137074987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16</w:t>
            </w:r>
            <w:r w:rsidR="000979B6">
              <w:rPr>
                <w:webHidden/>
              </w:rPr>
              <w:fldChar w:fldCharType="end"/>
            </w:r>
          </w:hyperlink>
        </w:p>
        <w:p w14:paraId="2A60EF99" w14:textId="1196FB30" w:rsidR="000979B6" w:rsidRPr="00244AB4" w:rsidRDefault="009346B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8" w:history="1">
            <w:r w:rsidR="000979B6" w:rsidRPr="00D47E5F">
              <w:rPr>
                <w:rStyle w:val="Hyperlink"/>
              </w:rPr>
              <w:t>Grasp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_Toc137074988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16</w:t>
            </w:r>
            <w:r w:rsidR="000979B6">
              <w:rPr>
                <w:webHidden/>
              </w:rPr>
              <w:fldChar w:fldCharType="end"/>
            </w:r>
          </w:hyperlink>
        </w:p>
        <w:p w14:paraId="63D48D62" w14:textId="720A5EF1" w:rsidR="000979B6" w:rsidRPr="00244AB4" w:rsidRDefault="009346B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9" w:history="1">
            <w:r w:rsidR="000979B6" w:rsidRPr="00D47E5F">
              <w:rPr>
                <w:rStyle w:val="Hyperlink"/>
              </w:rPr>
              <w:t>Pattern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_Toc137074989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16</w:t>
            </w:r>
            <w:r w:rsidR="000979B6">
              <w:rPr>
                <w:webHidden/>
              </w:rPr>
              <w:fldChar w:fldCharType="end"/>
            </w:r>
          </w:hyperlink>
        </w:p>
        <w:p w14:paraId="6C40C968" w14:textId="1A437001" w:rsidR="000979B6" w:rsidRPr="00244AB4" w:rsidRDefault="009346B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90" w:history="1">
            <w:r w:rsidR="000979B6" w:rsidRPr="00D47E5F">
              <w:rPr>
                <w:rStyle w:val="Hyperlink"/>
              </w:rPr>
              <w:t>Pattern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_Toc137074990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17</w:t>
            </w:r>
            <w:r w:rsidR="000979B6">
              <w:rPr>
                <w:webHidden/>
              </w:rPr>
              <w:fldChar w:fldCharType="end"/>
            </w:r>
          </w:hyperlink>
        </w:p>
        <w:p w14:paraId="0C7B8EB3" w14:textId="4FC4EDDF" w:rsidR="000979B6" w:rsidRPr="00244AB4" w:rsidRDefault="009346B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91" w:history="1">
            <w:r w:rsidR="000979B6" w:rsidRPr="00D47E5F">
              <w:rPr>
                <w:rStyle w:val="Hyperlink"/>
              </w:rPr>
              <w:t>GoF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_Toc137074991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18</w:t>
            </w:r>
            <w:r w:rsidR="000979B6">
              <w:rPr>
                <w:webHidden/>
              </w:rPr>
              <w:fldChar w:fldCharType="end"/>
            </w:r>
          </w:hyperlink>
        </w:p>
        <w:p w14:paraId="7B1E1C80" w14:textId="32071638" w:rsidR="000979B6" w:rsidRPr="00244AB4" w:rsidRDefault="009346B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92" w:history="1">
            <w:r w:rsidR="000979B6" w:rsidRPr="00D47E5F">
              <w:rPr>
                <w:rStyle w:val="Hyperlink"/>
              </w:rPr>
              <w:t>Pattern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_Toc137074992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18</w:t>
            </w:r>
            <w:r w:rsidR="000979B6">
              <w:rPr>
                <w:webHidden/>
              </w:rPr>
              <w:fldChar w:fldCharType="end"/>
            </w:r>
          </w:hyperlink>
        </w:p>
        <w:p w14:paraId="4D385289" w14:textId="05BF4966" w:rsidR="000979B6" w:rsidRPr="00244AB4" w:rsidRDefault="009346B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93" w:history="1">
            <w:r w:rsidR="000979B6" w:rsidRPr="00D47E5F">
              <w:rPr>
                <w:rStyle w:val="Hyperlink"/>
              </w:rPr>
              <w:t>Pattern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_Toc137074993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19</w:t>
            </w:r>
            <w:r w:rsidR="000979B6">
              <w:rPr>
                <w:webHidden/>
              </w:rPr>
              <w:fldChar w:fldCharType="end"/>
            </w:r>
          </w:hyperlink>
        </w:p>
        <w:p w14:paraId="04C32B50" w14:textId="4C0E8F81" w:rsidR="000979B6" w:rsidRPr="00244AB4" w:rsidRDefault="009346B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94" w:history="1">
            <w:r w:rsidR="000979B6" w:rsidRPr="00D47E5F">
              <w:rPr>
                <w:rStyle w:val="Hyperlink"/>
              </w:rPr>
              <w:t>ReadMe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_Toc137074994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20</w:t>
            </w:r>
            <w:r w:rsidR="000979B6">
              <w:rPr>
                <w:webHidden/>
              </w:rPr>
              <w:fldChar w:fldCharType="end"/>
            </w:r>
          </w:hyperlink>
        </w:p>
        <w:p w14:paraId="4E6151DC" w14:textId="77777777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068E4ECD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1C71B4D7" w14:textId="57A3B1DE" w:rsidR="009C7DC9" w:rsidRDefault="009C7DC9" w:rsidP="00EF439D">
      <w:pPr>
        <w:pStyle w:val="Firmasegreta"/>
      </w:pPr>
    </w:p>
    <w:p w14:paraId="51334F95" w14:textId="77777777" w:rsidR="009C7DC9" w:rsidRDefault="009C7DC9" w:rsidP="009C7DC9">
      <w:pPr>
        <w:pStyle w:val="Heading1"/>
      </w:pPr>
      <w:bookmarkStart w:id="0" w:name="_Toc137074966"/>
      <w:r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420A09DD" w14:textId="39A176CF" w:rsidR="009C7DC9" w:rsidRDefault="004007E9" w:rsidP="004007E9">
      <w:pPr>
        <w:jc w:val="center"/>
      </w:pPr>
      <w:r>
        <w:rPr>
          <w:noProof/>
          <w:lang w:val="en-US"/>
        </w:rPr>
        <w:drawing>
          <wp:inline distT="0" distB="0" distL="0" distR="0" wp14:anchorId="0257B267" wp14:editId="4AB2ED17">
            <wp:extent cx="6561574" cy="5200650"/>
            <wp:effectExtent l="0" t="0" r="0" b="0"/>
            <wp:docPr id="1161840414" name="Immagine 1" descr="Immagine che contiene testo, schermata, softwa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40414" name="Immagine 1" descr="Immagine che contiene testo, schermata, software, design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24" cy="52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16293183" w14:textId="087270BE" w:rsidR="009C7DC9" w:rsidRDefault="009C7DC9" w:rsidP="00EF439D">
      <w:pPr>
        <w:pStyle w:val="Firmasegreta"/>
      </w:pPr>
    </w:p>
    <w:p w14:paraId="455D3A58" w14:textId="77777777" w:rsidR="009C7DC9" w:rsidRDefault="009C7DC9" w:rsidP="009C7DC9">
      <w:pPr>
        <w:pStyle w:val="Heading1"/>
      </w:pPr>
      <w:bookmarkStart w:id="1" w:name="_Toc137074967"/>
      <w:r>
        <w:t>Casi d’uso</w:t>
      </w:r>
      <w:bookmarkEnd w:id="1"/>
    </w:p>
    <w:p w14:paraId="24940DF3" w14:textId="77777777" w:rsidR="009C7DC9" w:rsidRDefault="009C7DC9" w:rsidP="009C7DC9">
      <w:pPr>
        <w:pStyle w:val="Heading2"/>
      </w:pPr>
      <w:bookmarkStart w:id="2" w:name="_Toc137074968"/>
      <w:r>
        <w:t>Diagramma dei casi d’uso</w:t>
      </w:r>
      <w:bookmarkEnd w:id="2"/>
    </w:p>
    <w:p w14:paraId="4970114A" w14:textId="77777777" w:rsidR="004007E9" w:rsidRDefault="004007E9" w:rsidP="004007E9"/>
    <w:p w14:paraId="5F4DE461" w14:textId="77777777" w:rsidR="004007E9" w:rsidRPr="004007E9" w:rsidRDefault="004007E9" w:rsidP="004007E9"/>
    <w:p w14:paraId="5EE7DDCB" w14:textId="7B5BB752" w:rsidR="009C7DC9" w:rsidRDefault="00C478CF" w:rsidP="009C7DC9">
      <w:r w:rsidRPr="00C478CF">
        <w:drawing>
          <wp:inline distT="0" distB="0" distL="0" distR="0" wp14:anchorId="0894AEF7" wp14:editId="4ABEF5CC">
            <wp:extent cx="6668750" cy="5189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1884" cy="519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0034AFA2" w14:textId="77777777" w:rsidR="009C7DC9" w:rsidRDefault="009C7DC9">
      <w:pPr>
        <w:jc w:val="left"/>
      </w:pPr>
      <w:r>
        <w:br w:type="page"/>
      </w:r>
    </w:p>
    <w:p w14:paraId="00428923" w14:textId="3E291C0D" w:rsidR="009C7DC9" w:rsidRPr="00EF439D" w:rsidRDefault="00336F42" w:rsidP="00EF439D">
      <w:pPr>
        <w:pStyle w:val="Firmasegreta"/>
      </w:pPr>
      <w:r>
        <w:lastRenderedPageBreak/>
        <w:t>Filippo Gentili - 899906</w:t>
      </w:r>
    </w:p>
    <w:p w14:paraId="1393A86F" w14:textId="77777777" w:rsidR="009C7DC9" w:rsidRPr="009C7DC9" w:rsidRDefault="009C7DC9" w:rsidP="009C7DC9">
      <w:pPr>
        <w:pStyle w:val="Heading2"/>
      </w:pPr>
      <w:bookmarkStart w:id="4" w:name="_Toc137074969"/>
      <w:r>
        <w:t>Casi d’uso dettagliati</w:t>
      </w:r>
      <w:bookmarkEnd w:id="4"/>
    </w:p>
    <w:p w14:paraId="22B16C53" w14:textId="52EA7E65" w:rsidR="009C7DC9" w:rsidRDefault="009C7DC9" w:rsidP="009C7DC9">
      <w:pPr>
        <w:pStyle w:val="Heading3"/>
      </w:pPr>
      <w:bookmarkStart w:id="5" w:name="_Toc137074970"/>
      <w:r>
        <w:t xml:space="preserve">Caso d’uso </w:t>
      </w:r>
      <w:bookmarkEnd w:id="5"/>
      <w:r w:rsidR="00336F42">
        <w:t>prenotazione cliente</w:t>
      </w:r>
    </w:p>
    <w:tbl>
      <w:tblPr>
        <w:tblStyle w:val="GridTable5Dark-Accent3"/>
        <w:tblW w:w="0" w:type="auto"/>
        <w:tblInd w:w="-176" w:type="dxa"/>
        <w:tblLook w:val="06A0" w:firstRow="1" w:lastRow="0" w:firstColumn="1" w:lastColumn="0" w:noHBand="1" w:noVBand="1"/>
      </w:tblPr>
      <w:tblGrid>
        <w:gridCol w:w="2105"/>
        <w:gridCol w:w="7699"/>
      </w:tblGrid>
      <w:tr w:rsidR="00336F42" w14:paraId="24F624EF" w14:textId="77777777" w:rsidTr="00255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A3CEED" w:themeFill="accent2" w:themeFillTint="66"/>
          </w:tcPr>
          <w:p w14:paraId="0450A5D2" w14:textId="15DE8D5E" w:rsidR="00336F42" w:rsidRDefault="00336F42" w:rsidP="00336F42">
            <w:pPr>
              <w:jc w:val="center"/>
            </w:pPr>
            <w:r>
              <w:t>Caso d’uso prenotazione cliente</w:t>
            </w:r>
          </w:p>
        </w:tc>
      </w:tr>
      <w:tr w:rsidR="00336F42" w14:paraId="227F1188" w14:textId="77777777" w:rsidTr="002553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F3AEC8" w14:textId="77777777" w:rsidR="00336F42" w:rsidRDefault="00336F42" w:rsidP="00255337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C84ECD9" w14:textId="77777777" w:rsidR="00336F42" w:rsidRDefault="00336F42" w:rsidP="00255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Trips&amp;Travels</w:t>
            </w:r>
          </w:p>
        </w:tc>
      </w:tr>
      <w:tr w:rsidR="00336F42" w14:paraId="48E4E84C" w14:textId="77777777" w:rsidTr="002553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FD059EE" w14:textId="77777777" w:rsidR="00336F42" w:rsidRDefault="00336F42" w:rsidP="00255337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7170342" w14:textId="77777777" w:rsidR="00336F42" w:rsidRDefault="00336F42" w:rsidP="00255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336F42" w14:paraId="04F38A4C" w14:textId="77777777" w:rsidTr="002553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0B0860D" w14:textId="77777777" w:rsidR="00336F42" w:rsidRDefault="00336F42" w:rsidP="00255337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F135D6A" w14:textId="1583B358" w:rsidR="00336F42" w:rsidRDefault="00336F42" w:rsidP="00255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C9383B" w14:paraId="65B7D4F8" w14:textId="77777777" w:rsidTr="002553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E27E6B8" w14:textId="0772C1B1" w:rsidR="00C9383B" w:rsidRDefault="00C9383B" w:rsidP="00255337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BCAFF7A" w14:textId="550100A2" w:rsidR="00C9383B" w:rsidRDefault="00C9383B" w:rsidP="00255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336F42" w14:paraId="0AE281B7" w14:textId="77777777" w:rsidTr="002553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E0D3079" w14:textId="77777777" w:rsidR="00336F42" w:rsidRDefault="00336F42" w:rsidP="00255337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16E6D6" w14:textId="77777777" w:rsidR="00336F42" w:rsidRDefault="00336F42" w:rsidP="00336F42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Cliente: vuole effettuare una prenotazione di un viaggio nel modo più semplice e veloce possibile. Vuole ricevere un’email di conferma prenotazione con all’interno la ricevuta, tutte le informazioni dettagliate sul viaggio e gli eventuali biglietti. Vuole che il pagamento vada a buon fine.</w:t>
            </w:r>
          </w:p>
          <w:p w14:paraId="58A26739" w14:textId="77777777" w:rsidR="00336F42" w:rsidRDefault="00336F42" w:rsidP="00336F42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Agenzia: vuole registrare accuratamente i dati del cliente. Vuole registrare la transazione del cliente. Vuole che l’email di conferma arrivi al cliente velocemente e che il cliente sia soddisfatto.</w:t>
            </w:r>
          </w:p>
          <w:p w14:paraId="1D240BB9" w14:textId="59AEC90E" w:rsidR="00336F42" w:rsidRDefault="00336F42" w:rsidP="00255337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336F42" w14:paraId="2F9B29A2" w14:textId="77777777" w:rsidTr="002553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E97043A" w14:textId="77777777" w:rsidR="00336F42" w:rsidRDefault="00336F42" w:rsidP="00255337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89E821" w14:textId="30ADFD39" w:rsidR="00336F42" w:rsidRDefault="00336F42" w:rsidP="00255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cliente deve essersi registrato come utente del sito web.</w:t>
            </w:r>
          </w:p>
        </w:tc>
      </w:tr>
      <w:tr w:rsidR="00336F42" w14:paraId="4FBA3DAD" w14:textId="77777777" w:rsidTr="002553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6E98F833" w14:textId="77777777" w:rsidR="00336F42" w:rsidRDefault="00336F42" w:rsidP="00255337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D76C03F" w14:textId="4CDBBF43" w:rsidR="00336F42" w:rsidRDefault="00336F42" w:rsidP="00255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viene realizzata con successo. Vengono contattate gli enti terzi(</w:t>
            </w:r>
            <w:r w:rsidRPr="00FC0AB9">
              <w:t>Compagnie ferroviarie, Compagnie aeree, Tour operatour</w:t>
            </w:r>
            <w:r>
              <w:t>). Viene inviata al cliente l’email di conferma e la ricevuta del totale.</w:t>
            </w:r>
          </w:p>
        </w:tc>
      </w:tr>
      <w:tr w:rsidR="00336F42" w14:paraId="188FE6FC" w14:textId="77777777" w:rsidTr="002553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6DCFB60" w14:textId="77777777" w:rsidR="00336F42" w:rsidRDefault="00336F42" w:rsidP="00255337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6326DD" w14:textId="77777777" w:rsidR="00336F42" w:rsidRDefault="00336F42" w:rsidP="00336F42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registrato si registra sulla piattaforma inserendo correttamente i suoi dati personali compreso un metodo di pagamento, creando un nuovo account.</w:t>
            </w:r>
          </w:p>
          <w:p w14:paraId="05D6C30E" w14:textId="77777777" w:rsidR="00336F42" w:rsidRDefault="00336F42" w:rsidP="00336F42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tutti i dati della richiesta </w:t>
            </w:r>
            <w:r w:rsidRPr="00B733A4">
              <w:t>nel form relativo ed effettua il pagamento della caparra indicata</w:t>
            </w:r>
            <w:r>
              <w:t>.</w:t>
            </w:r>
          </w:p>
          <w:p w14:paraId="1B05B09A" w14:textId="77777777" w:rsidR="00336F42" w:rsidRDefault="00336F42" w:rsidP="00336F42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4454C67B" w14:textId="77777777" w:rsidR="00336F42" w:rsidRDefault="00336F42" w:rsidP="00336F42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inviata un email di riepilogo della prenotazione.</w:t>
            </w:r>
          </w:p>
          <w:p w14:paraId="034F41EA" w14:textId="77777777" w:rsidR="00336F42" w:rsidRDefault="00336F42" w:rsidP="00336F42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>il sistema invia la richiesta all’agenzia di riferimento, che procederà nell’adempimento</w:t>
            </w:r>
            <w:r>
              <w:t xml:space="preserve"> grazie ad enti terzi (</w:t>
            </w:r>
            <w:r w:rsidRPr="00FC0AB9">
              <w:t>Compagnie ferroviarie, Compagnie aeree, Tour operatour</w:t>
            </w:r>
            <w:r>
              <w:t>).</w:t>
            </w:r>
          </w:p>
          <w:p w14:paraId="12A070B2" w14:textId="77777777" w:rsidR="00336F42" w:rsidRDefault="00336F42" w:rsidP="00336F42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>il sistema invia automaticamente una notifica all’utente due giorni prima della scadenza del</w:t>
            </w:r>
            <w:r>
              <w:t xml:space="preserve"> pagamento del saldo.</w:t>
            </w:r>
          </w:p>
          <w:p w14:paraId="30102978" w14:textId="77777777" w:rsidR="00336F42" w:rsidRDefault="00336F42" w:rsidP="00336F42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40D077C7" w14:textId="3D58D16B" w:rsidR="00336F42" w:rsidRDefault="00336F42" w:rsidP="00255337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>Viene inviata un email di conferma compresa di ricevuta al cliente.</w:t>
            </w:r>
          </w:p>
        </w:tc>
      </w:tr>
      <w:tr w:rsidR="00336F42" w14:paraId="72A161AA" w14:textId="77777777" w:rsidTr="002553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639D1548" w14:textId="77777777" w:rsidR="00336F42" w:rsidRDefault="00336F42" w:rsidP="00255337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3D21111" w14:textId="77777777" w:rsidR="00336F42" w:rsidRDefault="00336F42" w:rsidP="00336F42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pagamento da parte del cliente non va a buon termine.</w:t>
            </w:r>
          </w:p>
          <w:p w14:paraId="5CE5A8AB" w14:textId="77777777" w:rsidR="00336F42" w:rsidRDefault="00336F42" w:rsidP="00336F42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cliente non effettua il pagamento entro la scadenza del pagamento del saldo.</w:t>
            </w:r>
          </w:p>
          <w:p w14:paraId="71848CBF" w14:textId="77777777" w:rsidR="00336F42" w:rsidRDefault="00336F42" w:rsidP="00336F42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cliente non riceve correttamente l’email di riepilogo/conferma/notifica.</w:t>
            </w:r>
          </w:p>
          <w:p w14:paraId="2BCD00B8" w14:textId="33D69DED" w:rsidR="00336F42" w:rsidRPr="004007E9" w:rsidRDefault="00336F42" w:rsidP="00255337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enti terzi hanno terminato i posti a disposizione.</w:t>
            </w:r>
          </w:p>
        </w:tc>
      </w:tr>
      <w:tr w:rsidR="00336F42" w14:paraId="13AAE516" w14:textId="77777777" w:rsidTr="002553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42CBA42" w14:textId="77777777" w:rsidR="00336F42" w:rsidRDefault="00336F42" w:rsidP="00255337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2F2476D" w14:textId="69FC38FF" w:rsidR="00336F42" w:rsidRDefault="00336F42" w:rsidP="00255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1D2">
              <w:t>viene effettuato un controllo quotidiano delle prenotazioni in scadenza</w:t>
            </w:r>
            <w:r>
              <w:t xml:space="preserve"> il quale rende possibile l</w:t>
            </w:r>
            <w:r w:rsidRPr="00D031D2">
              <w:t>e no</w:t>
            </w:r>
            <w:r>
              <w:t>tifiche automatiche del sistema.</w:t>
            </w:r>
          </w:p>
        </w:tc>
      </w:tr>
      <w:tr w:rsidR="00336F42" w14:paraId="4A865600" w14:textId="77777777" w:rsidTr="002553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E233138" w14:textId="77777777" w:rsidR="00336F42" w:rsidRDefault="00336F42" w:rsidP="00255337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23FBF9" w14:textId="2BF7C95F" w:rsidR="00336F42" w:rsidRDefault="00336F42" w:rsidP="00255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cliente può richiedere la modifica o la cancellazione della prenotazione tramite email o telefono, la quale verrà presa in carico dall’operatore che inoltrerà la richiesta ad enti terzi (</w:t>
            </w:r>
            <w:r w:rsidRPr="00FC0AB9">
              <w:t>Compagnie ferroviarie, Compagnie aeree, Tour operatour</w:t>
            </w:r>
            <w:r>
              <w:t>).</w:t>
            </w:r>
          </w:p>
        </w:tc>
      </w:tr>
      <w:tr w:rsidR="00336F42" w14:paraId="59169129" w14:textId="77777777" w:rsidTr="002553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E9E0FF9" w14:textId="77777777" w:rsidR="00336F42" w:rsidRDefault="00336F42" w:rsidP="00255337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0D7925C" w14:textId="392EFDC2" w:rsidR="00336F42" w:rsidRDefault="00336F42" w:rsidP="00255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infinita fino ad esaurimento posti.</w:t>
            </w:r>
          </w:p>
        </w:tc>
      </w:tr>
      <w:tr w:rsidR="00336F42" w14:paraId="686A79DF" w14:textId="77777777" w:rsidTr="002553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1CBC582" w14:textId="77777777" w:rsidR="00336F42" w:rsidRDefault="00336F42" w:rsidP="00255337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164F07C" w14:textId="77777777" w:rsidR="00336F42" w:rsidRDefault="00336F42" w:rsidP="00255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018F4305" w14:textId="10AB12DC" w:rsidR="009C7DC9" w:rsidRDefault="009C7DC9" w:rsidP="009C7DC9"/>
    <w:p w14:paraId="700ABF93" w14:textId="77777777" w:rsidR="009C7DC9" w:rsidRDefault="009C7DC9">
      <w:pPr>
        <w:jc w:val="left"/>
      </w:pPr>
      <w:r>
        <w:br w:type="page"/>
      </w:r>
    </w:p>
    <w:p w14:paraId="67646369" w14:textId="22C361F0" w:rsidR="009C7DC9" w:rsidRDefault="00F96856" w:rsidP="00EF439D">
      <w:pPr>
        <w:pStyle w:val="Firmasegreta"/>
      </w:pPr>
      <w:r>
        <w:lastRenderedPageBreak/>
        <w:t>Luca Giandomenico -</w:t>
      </w:r>
      <w:r w:rsidR="00D550B4">
        <w:t xml:space="preserve"> </w:t>
      </w:r>
      <w:r>
        <w:t>900162</w:t>
      </w:r>
    </w:p>
    <w:p w14:paraId="1146A603" w14:textId="18849209" w:rsidR="009C7DC9" w:rsidRDefault="009C7DC9" w:rsidP="009C7DC9">
      <w:pPr>
        <w:pStyle w:val="Heading3"/>
      </w:pPr>
      <w:bookmarkStart w:id="6" w:name="_Toc137074971"/>
      <w:r>
        <w:t>Caso d’uso dettagliato</w:t>
      </w:r>
      <w:bookmarkEnd w:id="6"/>
    </w:p>
    <w:p w14:paraId="0597C068" w14:textId="771C4551" w:rsidR="004007E9" w:rsidRPr="004007E9" w:rsidRDefault="004007E9" w:rsidP="004007E9">
      <w:pPr>
        <w:rPr>
          <w:b/>
          <w:bCs/>
          <w:color w:val="2683C6" w:themeColor="accent2"/>
          <w:sz w:val="30"/>
          <w:szCs w:val="30"/>
        </w:rPr>
      </w:pPr>
      <w:r w:rsidRPr="004007E9">
        <w:rPr>
          <w:b/>
          <w:bCs/>
          <w:color w:val="2683C6" w:themeColor="accent2"/>
          <w:sz w:val="30"/>
          <w:szCs w:val="30"/>
        </w:rPr>
        <w:t>Modifica prenotazione</w:t>
      </w:r>
    </w:p>
    <w:tbl>
      <w:tblPr>
        <w:tblStyle w:val="GridTable5Dark-Accent3"/>
        <w:tblW w:w="0" w:type="auto"/>
        <w:tblInd w:w="-176" w:type="dxa"/>
        <w:tblLook w:val="06A0" w:firstRow="1" w:lastRow="0" w:firstColumn="1" w:lastColumn="0" w:noHBand="1" w:noVBand="1"/>
      </w:tblPr>
      <w:tblGrid>
        <w:gridCol w:w="2110"/>
        <w:gridCol w:w="7694"/>
      </w:tblGrid>
      <w:tr w:rsidR="00DE3F0F" w14:paraId="085DB99F" w14:textId="77777777" w:rsidTr="0033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A3CEED" w:themeFill="accent2" w:themeFillTint="66"/>
          </w:tcPr>
          <w:p w14:paraId="568D5E0B" w14:textId="1CFD73F7" w:rsidR="00DE3F0F" w:rsidRDefault="002C62DF" w:rsidP="002C62DF">
            <w:pPr>
              <w:jc w:val="center"/>
            </w:pPr>
            <w:r>
              <w:t xml:space="preserve">Caso d’uso </w:t>
            </w:r>
            <w:r w:rsidR="004007E9">
              <w:t xml:space="preserve">modifica </w:t>
            </w:r>
            <w:r>
              <w:t>pacchetto vacanza</w:t>
            </w:r>
          </w:p>
        </w:tc>
      </w:tr>
      <w:tr w:rsidR="002C62DF" w14:paraId="2E1FE5D3" w14:textId="77777777" w:rsidTr="00336F4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2B0153FE" w:rsidR="002C62DF" w:rsidRDefault="00FC728E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Trips&amp;Travels</w:t>
            </w:r>
          </w:p>
        </w:tc>
      </w:tr>
      <w:tr w:rsidR="002C62DF" w14:paraId="660F9AA3" w14:textId="77777777" w:rsidTr="00336F4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14166C2B" w:rsidR="002C62DF" w:rsidRDefault="00FC728E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C62DF" w14:paraId="03191FD8" w14:textId="77777777" w:rsidTr="00336F4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08BF4BAC" w:rsidR="002C62DF" w:rsidRDefault="004007E9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registrato o Cliente</w:t>
            </w:r>
          </w:p>
        </w:tc>
      </w:tr>
      <w:tr w:rsidR="002C62DF" w14:paraId="4CAC6CF0" w14:textId="77777777" w:rsidTr="00336F4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67EE159" w14:textId="77777777" w:rsidR="004007E9" w:rsidRDefault="004007E9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Utente registrato: vuole modificare la prenotazione.</w:t>
            </w:r>
          </w:p>
          <w:p w14:paraId="38BD2E77" w14:textId="4B76C560" w:rsidR="002C62DF" w:rsidRDefault="004007E9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Organizzazioni terze: vogliono aggiornare la prenotazione.</w:t>
            </w:r>
          </w:p>
        </w:tc>
      </w:tr>
      <w:tr w:rsidR="002C62DF" w14:paraId="28F56624" w14:textId="77777777" w:rsidTr="00336F4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A7AEB1D" w:rsidR="002C62DF" w:rsidRDefault="004007E9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L'utente registrato deve aver effettuato almeno una prenotazione.</w:t>
            </w:r>
          </w:p>
        </w:tc>
      </w:tr>
      <w:tr w:rsidR="002C62DF" w14:paraId="6B19C584" w14:textId="77777777" w:rsidTr="00336F4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366B2599" w:rsidR="002C62DF" w:rsidRDefault="004007E9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È stata modificata una prenotazione preesistente.</w:t>
            </w:r>
          </w:p>
        </w:tc>
      </w:tr>
      <w:tr w:rsidR="002C62DF" w14:paraId="3D435569" w14:textId="77777777" w:rsidTr="00336F4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2E45B3" w14:textId="3D2ED46E" w:rsidR="004007E9" w:rsidRDefault="004007E9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Punti di estensione: postiNonSufficienti, passo 5.</w:t>
            </w:r>
          </w:p>
          <w:p w14:paraId="46356AD5" w14:textId="77777777" w:rsidR="004007E9" w:rsidRDefault="004007E9" w:rsidP="004007E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2676AA" w14:textId="33C845E6" w:rsidR="004007E9" w:rsidRDefault="004007E9" w:rsidP="004007E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registrato effettua il login. </w:t>
            </w:r>
          </w:p>
          <w:p w14:paraId="67A326A8" w14:textId="77777777" w:rsidR="004007E9" w:rsidRDefault="004007E9" w:rsidP="004007E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registrato seleziona una prenotazione effettuata.</w:t>
            </w:r>
          </w:p>
          <w:p w14:paraId="790EDF22" w14:textId="77777777" w:rsidR="004007E9" w:rsidRDefault="004007E9" w:rsidP="004007E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registrato seleziona "Modifica".</w:t>
            </w:r>
          </w:p>
          <w:p w14:paraId="4A930EF7" w14:textId="77777777" w:rsidR="004007E9" w:rsidRDefault="004007E9" w:rsidP="004007E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registrato modifica le informazioni relative alla prenotazione scelta.</w:t>
            </w:r>
          </w:p>
          <w:p w14:paraId="06B1FE10" w14:textId="77777777" w:rsidR="004007E9" w:rsidRDefault="004007E9" w:rsidP="004007E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registrato seleziona "Conferma".</w:t>
            </w:r>
          </w:p>
          <w:p w14:paraId="4EA5C372" w14:textId="77777777" w:rsidR="002C62DF" w:rsidRDefault="004007E9" w:rsidP="004007E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aggiorna la prenotazione scelta con i nuovi dati.</w:t>
            </w:r>
          </w:p>
          <w:p w14:paraId="22FC1F23" w14:textId="756C679A" w:rsidR="004007E9" w:rsidRDefault="004007E9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7E9" w14:paraId="25C96C6D" w14:textId="77777777" w:rsidTr="00336F4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DB6CAB" w14:textId="7A180621" w:rsidR="004007E9" w:rsidRDefault="004007E9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5a) Non ci sono sufficienti posti disponibili.</w:t>
            </w:r>
          </w:p>
          <w:p w14:paraId="73E4B595" w14:textId="2E75BAF3" w:rsidR="004007E9" w:rsidRDefault="004007E9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5a.1) Il sistema avverte l'utente registrato che non sono disponibili abbastanza posti.</w:t>
            </w:r>
          </w:p>
          <w:p w14:paraId="1B79AC08" w14:textId="680DF782" w:rsidR="004007E9" w:rsidRPr="004007E9" w:rsidRDefault="004007E9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5a.2) Il sistema mostra all'utente registrato il numero di posti disponibili in quel momento in base al prodotto scelto.</w:t>
            </w:r>
          </w:p>
        </w:tc>
      </w:tr>
      <w:tr w:rsidR="002C62DF" w14:paraId="70E6CF13" w14:textId="77777777" w:rsidTr="00336F4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66418B09" w:rsidR="002C62DF" w:rsidRDefault="004007E9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</w:t>
            </w:r>
          </w:p>
        </w:tc>
      </w:tr>
      <w:tr w:rsidR="002C62DF" w14:paraId="5BF5726A" w14:textId="77777777" w:rsidTr="00336F4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6DEE168" w:rsidR="002C62DF" w:rsidRDefault="004007E9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L’utente può modificare la prenotazione attraverso una richiesta e-mail</w:t>
            </w:r>
            <w:r>
              <w:t xml:space="preserve">, </w:t>
            </w:r>
            <w:r w:rsidRPr="004007E9">
              <w:t>oppure una telefonata ad un operatore.</w:t>
            </w:r>
          </w:p>
        </w:tc>
      </w:tr>
      <w:tr w:rsidR="002C62DF" w14:paraId="623D724F" w14:textId="77777777" w:rsidTr="00336F4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0D3A452E" w:rsidR="002C62DF" w:rsidRDefault="004007E9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 fino a n giorni prima della data di inizio del prodotto scelto, fino a quando ci sono posti disponibili.</w:t>
            </w:r>
          </w:p>
        </w:tc>
      </w:tr>
      <w:tr w:rsidR="002C62DF" w14:paraId="6E4E61FA" w14:textId="77777777" w:rsidTr="00336F4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C361F7A" w:rsidR="002C62DF" w:rsidRDefault="004007E9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2ECF143A" w14:textId="77777777" w:rsidR="009C7DC9" w:rsidRDefault="009C7DC9" w:rsidP="009C7DC9">
      <w:pPr>
        <w:pStyle w:val="Heading1"/>
      </w:pPr>
      <w:bookmarkStart w:id="7" w:name="_Toc137074972"/>
      <w:r>
        <w:t>Diagramma di Sequenza di Sistema</w:t>
      </w:r>
      <w:bookmarkEnd w:id="7"/>
    </w:p>
    <w:p w14:paraId="5947CA6A" w14:textId="77777777" w:rsidR="009C7DC9" w:rsidRDefault="009C7DC9" w:rsidP="009C7DC9">
      <w:pPr>
        <w:pStyle w:val="Heading3"/>
      </w:pPr>
      <w:bookmarkStart w:id="8" w:name="_Toc137074973"/>
      <w:r>
        <w:t>Diagramma di Sequenza di Sistema 1</w:t>
      </w:r>
      <w:bookmarkEnd w:id="8"/>
    </w:p>
    <w:p w14:paraId="322D1A14" w14:textId="77777777" w:rsidR="009C7DC9" w:rsidRDefault="009C7DC9" w:rsidP="009C7DC9">
      <w:r>
        <w:t>[diagramma]</w:t>
      </w:r>
    </w:p>
    <w:p w14:paraId="074E3561" w14:textId="77777777" w:rsidR="009C7DC9" w:rsidRPr="009C7DC9" w:rsidRDefault="009C7DC9" w:rsidP="009C7DC9">
      <w:r>
        <w:t>etc</w:t>
      </w:r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42FF054" w14:textId="77777777" w:rsidR="009C7DC9" w:rsidRDefault="009C7DC9" w:rsidP="009C7DC9">
      <w:pPr>
        <w:pStyle w:val="Heading3"/>
      </w:pPr>
      <w:bookmarkStart w:id="9" w:name="_Toc137074974"/>
      <w:r>
        <w:t>Diagramma di Sequenza di Sistema 2</w:t>
      </w:r>
      <w:bookmarkEnd w:id="9"/>
    </w:p>
    <w:p w14:paraId="0E2383BC" w14:textId="77777777" w:rsidR="009C7DC9" w:rsidRDefault="009C7DC9" w:rsidP="009C7DC9">
      <w:r>
        <w:t>[diagramma]</w:t>
      </w:r>
    </w:p>
    <w:p w14:paraId="03818623" w14:textId="77777777" w:rsidR="009C7DC9" w:rsidRPr="009C7DC9" w:rsidRDefault="009C7DC9" w:rsidP="009C7DC9">
      <w:r>
        <w:t>etc</w:t>
      </w:r>
    </w:p>
    <w:p w14:paraId="1B03A118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7547C7E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DCD7708" w14:textId="77777777" w:rsidR="009C7DC9" w:rsidRDefault="009C7DC9" w:rsidP="009C7DC9">
      <w:pPr>
        <w:pStyle w:val="Heading1"/>
      </w:pPr>
      <w:bookmarkStart w:id="10" w:name="_Toc137074975"/>
      <w:r>
        <w:t>Contratti</w:t>
      </w:r>
      <w:bookmarkEnd w:id="10"/>
    </w:p>
    <w:p w14:paraId="2E5C6711" w14:textId="77777777" w:rsidR="009C7DC9" w:rsidRDefault="009C7DC9" w:rsidP="009C7DC9">
      <w:pPr>
        <w:pStyle w:val="Heading3"/>
      </w:pPr>
      <w:bookmarkStart w:id="11" w:name="_Toc137074976"/>
      <w:r>
        <w:t>Contratto 1</w:t>
      </w:r>
      <w:bookmarkEnd w:id="11"/>
    </w:p>
    <w:p w14:paraId="29EAC601" w14:textId="77777777" w:rsidR="009C7DC9" w:rsidRDefault="009C7DC9" w:rsidP="009C7DC9">
      <w:r>
        <w:t>[tabella]</w:t>
      </w:r>
    </w:p>
    <w:p w14:paraId="2EBACB23" w14:textId="77777777" w:rsidR="009C7DC9" w:rsidRPr="009C7DC9" w:rsidRDefault="009C7DC9" w:rsidP="009C7DC9">
      <w:r>
        <w:t>etc</w:t>
      </w:r>
    </w:p>
    <w:p w14:paraId="4F0FCF16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C8862E0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745E3BA" w14:textId="77777777" w:rsidR="009C7DC9" w:rsidRDefault="009C7DC9" w:rsidP="009C7DC9">
      <w:pPr>
        <w:pStyle w:val="Heading3"/>
      </w:pPr>
      <w:bookmarkStart w:id="12" w:name="_Toc137074977"/>
      <w:r>
        <w:t>Contratto 2</w:t>
      </w:r>
      <w:bookmarkEnd w:id="12"/>
    </w:p>
    <w:p w14:paraId="1F3DFA77" w14:textId="77777777" w:rsidR="009C7DC9" w:rsidRDefault="009C7DC9" w:rsidP="009C7DC9">
      <w:r>
        <w:t>[tabella]</w:t>
      </w:r>
    </w:p>
    <w:p w14:paraId="27BE5AEF" w14:textId="77777777" w:rsidR="009C7DC9" w:rsidRPr="009C7DC9" w:rsidRDefault="009C7DC9" w:rsidP="009C7DC9">
      <w:r>
        <w:t>etc</w:t>
      </w:r>
    </w:p>
    <w:p w14:paraId="4CB3430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Heading1"/>
      </w:pPr>
      <w:bookmarkStart w:id="13" w:name="_Toc137074978"/>
      <w:r>
        <w:t>Architettura Logica</w:t>
      </w:r>
      <w:bookmarkEnd w:id="13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Heading1"/>
      </w:pPr>
      <w:bookmarkStart w:id="14" w:name="_Toc137074979"/>
      <w:r>
        <w:t>Diagramma delle Classi Software</w:t>
      </w:r>
      <w:bookmarkEnd w:id="14"/>
    </w:p>
    <w:p w14:paraId="133A8007" w14:textId="77777777" w:rsidR="009C7DC9" w:rsidRDefault="009C7DC9" w:rsidP="009C7DC9">
      <w:pPr>
        <w:pStyle w:val="Heading2"/>
      </w:pPr>
      <w:bookmarkStart w:id="15" w:name="_Toc137074980"/>
      <w:r>
        <w:t>Package 1</w:t>
      </w:r>
      <w:bookmarkEnd w:id="15"/>
    </w:p>
    <w:p w14:paraId="464E39A6" w14:textId="77777777" w:rsidR="009C7DC9" w:rsidRDefault="009C7DC9" w:rsidP="009C7DC9">
      <w:pPr>
        <w:pStyle w:val="Heading3"/>
      </w:pPr>
      <w:bookmarkStart w:id="16" w:name="_Toc137074981"/>
      <w:r>
        <w:t>Sottopackage 1.1</w:t>
      </w:r>
      <w:bookmarkEnd w:id="16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9C7DC9">
      <w:pPr>
        <w:pStyle w:val="Heading3"/>
      </w:pPr>
      <w:bookmarkStart w:id="17" w:name="_Toc137074982"/>
      <w:r>
        <w:t>Sottopackage 1.2</w:t>
      </w:r>
      <w:bookmarkEnd w:id="17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Heading2"/>
      </w:pPr>
      <w:bookmarkStart w:id="18" w:name="_Toc137074983"/>
      <w:r>
        <w:t>Package 2</w:t>
      </w:r>
      <w:bookmarkEnd w:id="18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Heading1"/>
      </w:pPr>
      <w:bookmarkStart w:id="19" w:name="_Toc137074984"/>
      <w:r>
        <w:t>Diagrammi di Sequenza</w:t>
      </w:r>
      <w:bookmarkEnd w:id="19"/>
    </w:p>
    <w:p w14:paraId="42C4F320" w14:textId="77777777" w:rsidR="009C7DC9" w:rsidRDefault="009C7DC9" w:rsidP="009C7DC9">
      <w:pPr>
        <w:pStyle w:val="Heading3"/>
      </w:pPr>
      <w:bookmarkStart w:id="20" w:name="_Toc137074985"/>
      <w:r>
        <w:t>Diagramma di Sequenza 1</w:t>
      </w:r>
      <w:bookmarkEnd w:id="20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r>
        <w:t>etc</w:t>
      </w:r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9C7DC9">
      <w:pPr>
        <w:pStyle w:val="Heading3"/>
      </w:pPr>
      <w:bookmarkStart w:id="21" w:name="_Toc137074986"/>
      <w:r>
        <w:t>Diagramma di Sequenza 2</w:t>
      </w:r>
      <w:bookmarkEnd w:id="21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r>
        <w:t>etc</w:t>
      </w:r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Heading1"/>
      </w:pPr>
      <w:bookmarkStart w:id="22" w:name="_Toc137074987"/>
      <w:r>
        <w:t>Pattern</w:t>
      </w:r>
      <w:bookmarkEnd w:id="22"/>
    </w:p>
    <w:p w14:paraId="5EACC44D" w14:textId="77777777" w:rsidR="009C7DC9" w:rsidRPr="009C7DC9" w:rsidRDefault="009C7DC9" w:rsidP="009C7DC9">
      <w:pPr>
        <w:pStyle w:val="Heading2"/>
      </w:pPr>
      <w:bookmarkStart w:id="23" w:name="_Toc137074988"/>
      <w:r>
        <w:t>Grasp</w:t>
      </w:r>
      <w:bookmarkEnd w:id="23"/>
    </w:p>
    <w:p w14:paraId="24F39BC9" w14:textId="77777777" w:rsidR="009C7DC9" w:rsidRDefault="009C7DC9" w:rsidP="009C7DC9">
      <w:pPr>
        <w:pStyle w:val="Heading3"/>
      </w:pPr>
      <w:bookmarkStart w:id="24" w:name="_Toc137074989"/>
      <w:r>
        <w:t>Pattern 1</w:t>
      </w:r>
      <w:bookmarkEnd w:id="24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9C7DC9">
      <w:pPr>
        <w:pStyle w:val="Heading3"/>
      </w:pPr>
      <w:bookmarkStart w:id="25" w:name="_Toc137074990"/>
      <w:r>
        <w:t>Pattern 2</w:t>
      </w:r>
      <w:bookmarkEnd w:id="25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Heading2"/>
      </w:pPr>
      <w:bookmarkStart w:id="26" w:name="_Toc137074991"/>
      <w:r>
        <w:t>GoF</w:t>
      </w:r>
      <w:bookmarkEnd w:id="26"/>
    </w:p>
    <w:p w14:paraId="56311E37" w14:textId="77777777" w:rsidR="009C7DC9" w:rsidRDefault="009C7DC9" w:rsidP="009C7DC9">
      <w:pPr>
        <w:pStyle w:val="Heading3"/>
      </w:pPr>
      <w:bookmarkStart w:id="27" w:name="_Toc137074992"/>
      <w:r>
        <w:t>Pattern 1</w:t>
      </w:r>
      <w:bookmarkEnd w:id="27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9C7DC9">
      <w:pPr>
        <w:pStyle w:val="Heading3"/>
      </w:pPr>
      <w:bookmarkStart w:id="28" w:name="_Toc137074993"/>
      <w:r>
        <w:t>Pattern 2</w:t>
      </w:r>
      <w:bookmarkEnd w:id="28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Heading1"/>
      </w:pPr>
      <w:bookmarkStart w:id="29" w:name="_Toc137074994"/>
      <w:r>
        <w:lastRenderedPageBreak/>
        <w:t>ReadMe</w:t>
      </w:r>
      <w:bookmarkEnd w:id="29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13"/>
      <w:footerReference w:type="default" r:id="rId1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5456A" w14:textId="77777777" w:rsidR="009346B2" w:rsidRDefault="009346B2" w:rsidP="00505918">
      <w:pPr>
        <w:spacing w:after="0" w:line="240" w:lineRule="auto"/>
      </w:pPr>
      <w:r>
        <w:separator/>
      </w:r>
    </w:p>
  </w:endnote>
  <w:endnote w:type="continuationSeparator" w:id="0">
    <w:p w14:paraId="5DE85674" w14:textId="77777777" w:rsidR="009346B2" w:rsidRDefault="009346B2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Condensed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Avenir Next LT Pro Demi">
    <w:altName w:val="Arial"/>
    <w:charset w:val="00"/>
    <w:family w:val="swiss"/>
    <w:pitch w:val="variable"/>
    <w:sig w:usb0="00000001" w:usb1="5000204A" w:usb2="00000000" w:usb3="00000000" w:csb0="00000093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7539E" w14:textId="08658001" w:rsidR="000F3A14" w:rsidRDefault="00336F4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C46F61C" wp14:editId="12F2D1C0">
              <wp:simplePos x="0" y="0"/>
              <wp:positionH relativeFrom="column">
                <wp:posOffset>-504825</wp:posOffset>
              </wp:positionH>
              <wp:positionV relativeFrom="paragraph">
                <wp:posOffset>158750</wp:posOffset>
              </wp:positionV>
              <wp:extent cx="3281045" cy="3117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81045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8906D6" w14:textId="39220779" w:rsidR="00B8274C" w:rsidRPr="00B8274C" w:rsidRDefault="00B8274C" w:rsidP="00B8274C">
                          <w:pPr>
                            <w:jc w:val="left"/>
                            <w:rPr>
                              <w:rFonts w:ascii="Avenir Next LT Pro" w:hAnsi="Avenir Next LT Pro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Avenir Next LT Pro" w:hAnsi="Avenir Next LT Pro"/>
                              <w:sz w:val="32"/>
                              <w:szCs w:val="32"/>
                            </w:rPr>
                            <w:t xml:space="preserve">Gruppo </w:t>
                          </w:r>
                          <w:r>
                            <w:rPr>
                              <w:rFonts w:ascii="Avenir Next LT Pro" w:hAnsi="Avenir Next LT Pro"/>
                              <w:sz w:val="32"/>
                              <w:szCs w:val="32"/>
                              <w:lang w:val="en-US"/>
                            </w:rPr>
                            <w:t>[</w:t>
                          </w:r>
                          <w:r w:rsidR="00460B49">
                            <w:rPr>
                              <w:rFonts w:ascii="Avenir Next LT Pro" w:hAnsi="Avenir Next LT Pro"/>
                              <w:sz w:val="32"/>
                              <w:szCs w:val="32"/>
                              <w:lang w:val="en-US"/>
                            </w:rPr>
                            <w:t>GFL</w:t>
                          </w:r>
                          <w:r>
                            <w:rPr>
                              <w:rFonts w:ascii="Avenir Next LT Pro" w:hAnsi="Avenir Next LT Pro"/>
                              <w:sz w:val="32"/>
                              <w:szCs w:val="32"/>
                              <w:lang w:val="en-US"/>
                            </w:rPr>
                            <w:t>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46F61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" filled="f" stroked="f" strokeweight=".5pt">
              <v:path arrowok="t"/>
              <v:textbox inset="0,0,0,0">
                <w:txbxContent>
                  <w:p w14:paraId="088906D6" w14:textId="39220779" w:rsidR="00B8274C" w:rsidRPr="00B8274C" w:rsidRDefault="00B8274C" w:rsidP="00B8274C">
                    <w:pPr>
                      <w:jc w:val="left"/>
                      <w:rPr>
                        <w:rFonts w:ascii="Avenir Next LT Pro" w:hAnsi="Avenir Next LT Pro"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rFonts w:ascii="Avenir Next LT Pro" w:hAnsi="Avenir Next LT Pro"/>
                        <w:sz w:val="32"/>
                        <w:szCs w:val="32"/>
                      </w:rPr>
                      <w:t xml:space="preserve">Gruppo </w:t>
                    </w:r>
                    <w:r>
                      <w:rPr>
                        <w:rFonts w:ascii="Avenir Next LT Pro" w:hAnsi="Avenir Next LT Pro"/>
                        <w:sz w:val="32"/>
                        <w:szCs w:val="32"/>
                        <w:lang w:val="en-US"/>
                      </w:rPr>
                      <w:t>[</w:t>
                    </w:r>
                    <w:r w:rsidR="00460B49">
                      <w:rPr>
                        <w:rFonts w:ascii="Avenir Next LT Pro" w:hAnsi="Avenir Next LT Pro"/>
                        <w:sz w:val="32"/>
                        <w:szCs w:val="32"/>
                        <w:lang w:val="en-US"/>
                      </w:rPr>
                      <w:t>GFL</w:t>
                    </w:r>
                    <w:r>
                      <w:rPr>
                        <w:rFonts w:ascii="Avenir Next LT Pro" w:hAnsi="Avenir Next LT Pro"/>
                        <w:sz w:val="32"/>
                        <w:szCs w:val="32"/>
                        <w:lang w:val="en-US"/>
                      </w:rPr>
                      <w:t>]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E8399" w14:textId="77777777" w:rsidR="009346B2" w:rsidRDefault="009346B2" w:rsidP="00505918">
      <w:pPr>
        <w:spacing w:after="0" w:line="240" w:lineRule="auto"/>
      </w:pPr>
      <w:r>
        <w:separator/>
      </w:r>
    </w:p>
  </w:footnote>
  <w:footnote w:type="continuationSeparator" w:id="0">
    <w:p w14:paraId="2B11E4C5" w14:textId="77777777" w:rsidR="009346B2" w:rsidRDefault="009346B2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8540C" w14:textId="4F9DC9E0" w:rsidR="00505918" w:rsidRDefault="00336F42" w:rsidP="00EF439D">
    <w:pPr>
      <w:pStyle w:val="Firmasegret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E829DD3" wp14:editId="23E58B1E">
              <wp:simplePos x="0" y="0"/>
              <wp:positionH relativeFrom="column">
                <wp:posOffset>3289935</wp:posOffset>
              </wp:positionH>
              <wp:positionV relativeFrom="paragraph">
                <wp:posOffset>-325755</wp:posOffset>
              </wp:positionV>
              <wp:extent cx="3281045" cy="5238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81045" cy="523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4001DE6" w14:textId="6B07AA55" w:rsidR="00DE3F0F" w:rsidRDefault="00DE3F0F" w:rsidP="00EF439D">
                          <w:pPr>
                            <w:pStyle w:val="Firmasegreta"/>
                          </w:pPr>
                        </w:p>
                        <w:p w14:paraId="49A797AD" w14:textId="06624A33" w:rsidR="00D71CA6" w:rsidRPr="00C35317" w:rsidRDefault="00D71CA6" w:rsidP="00F96856">
                          <w:pPr>
                            <w:rPr>
                              <w:rFonts w:ascii="Avenir Next LT Pro" w:hAnsi="Avenir Next LT Pro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829DD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" filled="f" stroked="f" strokeweight=".5pt">
              <v:path arrowok="t"/>
              <v:textbox inset="0,0,0,0">
                <w:txbxContent>
                  <w:p w14:paraId="14001DE6" w14:textId="6B07AA55" w:rsidR="00DE3F0F" w:rsidRDefault="00DE3F0F" w:rsidP="00EF439D">
                    <w:pPr>
                      <w:pStyle w:val="Firmasegreta"/>
                    </w:pPr>
                  </w:p>
                  <w:p w14:paraId="49A797AD" w14:textId="06624A33" w:rsidR="00D71CA6" w:rsidRPr="00C35317" w:rsidRDefault="00D71CA6" w:rsidP="00F96856">
                    <w:pPr>
                      <w:rPr>
                        <w:rFonts w:ascii="Avenir Next LT Pro" w:hAnsi="Avenir Next LT Pro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56A95ED" wp14:editId="25AC728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564255" cy="720090"/>
              <wp:effectExtent l="0" t="0" r="0" b="0"/>
              <wp:wrapNone/>
              <wp:docPr id="3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564255" cy="720090"/>
                      </a:xfrm>
                      <a:custGeom>
                        <a:avLst/>
                        <a:gdLst>
                          <a:gd name="connsiteX0" fmla="*/ 0 w 3563905"/>
                          <a:gd name="connsiteY0" fmla="*/ 0 h 720000"/>
                          <a:gd name="connsiteX1" fmla="*/ 3203905 w 3563905"/>
                          <a:gd name="connsiteY1" fmla="*/ 0 h 720000"/>
                          <a:gd name="connsiteX2" fmla="*/ 3240000 w 3563905"/>
                          <a:gd name="connsiteY2" fmla="*/ 0 h 720000"/>
                          <a:gd name="connsiteX3" fmla="*/ 3221953 w 3563905"/>
                          <a:gd name="connsiteY3" fmla="*/ 1820 h 720000"/>
                          <a:gd name="connsiteX4" fmla="*/ 3276458 w 3563905"/>
                          <a:gd name="connsiteY4" fmla="*/ 7314 h 720000"/>
                          <a:gd name="connsiteX5" fmla="*/ 3563905 w 3563905"/>
                          <a:gd name="connsiteY5" fmla="*/ 360000 h 720000"/>
                          <a:gd name="connsiteX6" fmla="*/ 3276458 w 3563905"/>
                          <a:gd name="connsiteY6" fmla="*/ 712686 h 720000"/>
                          <a:gd name="connsiteX7" fmla="*/ 3221953 w 3563905"/>
                          <a:gd name="connsiteY7" fmla="*/ 718181 h 720000"/>
                          <a:gd name="connsiteX8" fmla="*/ 3240000 w 3563905"/>
                          <a:gd name="connsiteY8" fmla="*/ 720000 h 720000"/>
                          <a:gd name="connsiteX9" fmla="*/ 3203905 w 3563905"/>
                          <a:gd name="connsiteY9" fmla="*/ 720000 h 720000"/>
                          <a:gd name="connsiteX10" fmla="*/ 360000 w 3563905"/>
                          <a:gd name="connsiteY10" fmla="*/ 720000 h 720000"/>
                          <a:gd name="connsiteX11" fmla="*/ 0 w 3563905"/>
                          <a:gd name="connsiteY11" fmla="*/ 360000 h 7200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</a:cxnLst>
                        <a:rect l="l" t="t" r="r" b="b"/>
                        <a:pathLst>
                          <a:path w="3563905" h="720000">
                            <a:moveTo>
                              <a:pt x="0" y="0"/>
                            </a:moveTo>
                            <a:lnTo>
                              <a:pt x="3203905" y="0"/>
                            </a:lnTo>
                            <a:lnTo>
                              <a:pt x="3240000" y="0"/>
                            </a:lnTo>
                            <a:lnTo>
                              <a:pt x="3221953" y="1820"/>
                            </a:lnTo>
                            <a:lnTo>
                              <a:pt x="3276458" y="7314"/>
                            </a:lnTo>
                            <a:cubicBezTo>
                              <a:pt x="3440504" y="40883"/>
                              <a:pt x="3563905" y="186030"/>
                              <a:pt x="3563905" y="360000"/>
                            </a:cubicBezTo>
                            <a:cubicBezTo>
                              <a:pt x="3563905" y="533970"/>
                              <a:pt x="3440504" y="679118"/>
                              <a:pt x="3276458" y="712686"/>
                            </a:cubicBezTo>
                            <a:lnTo>
                              <a:pt x="3221953" y="718181"/>
                            </a:lnTo>
                            <a:lnTo>
                              <a:pt x="3240000" y="720000"/>
                            </a:lnTo>
                            <a:lnTo>
                              <a:pt x="3203905" y="720000"/>
                            </a:lnTo>
                            <a:lnTo>
                              <a:pt x="360000" y="720000"/>
                            </a:lnTo>
                            <a:cubicBezTo>
                              <a:pt x="161177" y="720000"/>
                              <a:pt x="0" y="558823"/>
                              <a:pt x="0" y="360000"/>
                            </a:cubicBez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tx2"/>
                          </a:gs>
                          <a:gs pos="100000">
                            <a:schemeClr val="accent1"/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AC45E3" w14:textId="77777777" w:rsidR="00BC331D" w:rsidRDefault="00BC331D" w:rsidP="00BC331D">
                          <w:pPr>
                            <w:spacing w:after="0" w:line="276" w:lineRule="auto"/>
                            <w:jc w:val="center"/>
                            <w:rPr>
                              <w:rFonts w:ascii="Avenir Next LT Pro" w:hAnsi="Avenir Next LT Pro"/>
                              <w:sz w:val="24"/>
                              <w:szCs w:val="24"/>
                            </w:rPr>
                          </w:pPr>
                          <w:r w:rsidRPr="00FB106E">
                            <w:rPr>
                              <w:rFonts w:ascii="Avenir Next LT Pro" w:hAnsi="Avenir Next LT Pro"/>
                              <w:sz w:val="24"/>
                              <w:szCs w:val="24"/>
                            </w:rPr>
                            <w:t>Progetto di Analisi e Progettazione del Software</w:t>
                          </w:r>
                        </w:p>
                        <w:p w14:paraId="3F01FBBE" w14:textId="77777777" w:rsidR="00BC331D" w:rsidRPr="00BC331D" w:rsidRDefault="00BC331D" w:rsidP="00BC331D">
                          <w:pPr>
                            <w:spacing w:after="0" w:line="276" w:lineRule="auto"/>
                            <w:jc w:val="center"/>
                            <w:rPr>
                              <w:rFonts w:ascii="Avenir Next LT Pro" w:hAnsi="Avenir Next LT Pro"/>
                              <w:sz w:val="24"/>
                              <w:szCs w:val="24"/>
                            </w:rPr>
                          </w:pPr>
                          <w:r w:rsidRPr="00FB106E">
                            <w:rPr>
                              <w:rFonts w:ascii="Avenir Next LT Pro" w:hAnsi="Avenir Next LT Pro"/>
                              <w:i/>
                              <w:iCs/>
                            </w:rPr>
                            <w:t>Preappello 08/06/2023 – CdL Informatica @</w:t>
                          </w:r>
                          <w:r w:rsidRPr="00113BEA">
                            <w:rPr>
                              <w:rFonts w:ascii="Avenir Next LT Pro" w:hAnsi="Avenir Next LT Pro"/>
                              <w:i/>
                              <w:iCs/>
                            </w:rPr>
                            <w:t>UNIMIB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6A95ED" id="Freeform 3" o:spid="_x0000_s1031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    <v:fill color2="#1cade4 [3204]" rotate="t" angle="45" focus="100%" type="gradient"/>
              <v:stroke joinstyle="miter"/>
              <v:formulas/>
              <v:path arrowok="t" o:connecttype="custom" o:connectlocs="0,0;3204220,0;3240318,0;3222269,1820;3276780,7315;3564255,360045;3276780,712775;3222269,718271;3240318,720090;3204220,720090;360035,720090;0,360045" o:connectangles="0,0,0,0,0,0,0,0,0,0,0,0" textboxrect="0,0,3563905,720000"/>
              <v:textbox>
                <w:txbxContent>
                  <w:p w14:paraId="6FAC45E3" w14:textId="77777777" w:rsidR="00BC331D" w:rsidRDefault="00BC331D" w:rsidP="00BC331D">
                    <w:pPr>
                      <w:spacing w:after="0" w:line="276" w:lineRule="auto"/>
                      <w:jc w:val="center"/>
                      <w:rPr>
                        <w:rFonts w:ascii="Avenir Next LT Pro" w:hAnsi="Avenir Next LT Pro"/>
                        <w:sz w:val="24"/>
                        <w:szCs w:val="24"/>
                      </w:rPr>
                    </w:pPr>
                    <w:r w:rsidRPr="00FB106E">
                      <w:rPr>
                        <w:rFonts w:ascii="Avenir Next LT Pro" w:hAnsi="Avenir Next LT Pro"/>
                        <w:sz w:val="24"/>
                        <w:szCs w:val="24"/>
                      </w:rPr>
                      <w:t>Progetto di Analisi e Progettazione del Software</w:t>
                    </w:r>
                  </w:p>
                  <w:p w14:paraId="3F01FBBE" w14:textId="77777777" w:rsidR="00BC331D" w:rsidRPr="00BC331D" w:rsidRDefault="00BC331D" w:rsidP="00BC331D">
                    <w:pPr>
                      <w:spacing w:after="0" w:line="276" w:lineRule="auto"/>
                      <w:jc w:val="center"/>
                      <w:rPr>
                        <w:rFonts w:ascii="Avenir Next LT Pro" w:hAnsi="Avenir Next LT Pro"/>
                        <w:sz w:val="24"/>
                        <w:szCs w:val="24"/>
                      </w:rPr>
                    </w:pPr>
                    <w:r w:rsidRPr="00FB106E">
                      <w:rPr>
                        <w:rFonts w:ascii="Avenir Next LT Pro" w:hAnsi="Avenir Next LT Pro"/>
                        <w:i/>
                        <w:iCs/>
                      </w:rPr>
                      <w:t>Preappello 08/06/2023 – CdL Informatica @</w:t>
                    </w:r>
                    <w:r w:rsidRPr="00113BEA">
                      <w:rPr>
                        <w:rFonts w:ascii="Avenir Next LT Pro" w:hAnsi="Avenir Next LT Pro"/>
                        <w:i/>
                        <w:iCs/>
                      </w:rPr>
                      <w:t>UNIMIB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4D94AE" wp14:editId="039F80FD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647700" cy="647700"/>
              <wp:effectExtent l="0" t="0" r="0" b="0"/>
              <wp:wrapSquare wrapText="bothSides"/>
              <wp:docPr id="2" name="Teardro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647700" cy="647700"/>
                      </a:xfrm>
                      <a:prstGeom prst="teardrop">
                        <a:avLst/>
                      </a:prstGeom>
                      <a:gradFill>
                        <a:gsLst>
                          <a:gs pos="100000">
                            <a:schemeClr val="tx2"/>
                          </a:gs>
                          <a:gs pos="0">
                            <a:schemeClr val="accent1"/>
                          </a:gs>
                        </a:gsLst>
                        <a:lin ang="189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E390D6" w14:textId="441F2502" w:rsidR="00CC1B4A" w:rsidRPr="00CC1B4A" w:rsidRDefault="00CC1B4A" w:rsidP="00CC1B4A">
                          <w:pPr>
                            <w:jc w:val="center"/>
                            <w:rPr>
                              <w:rFonts w:ascii="Avenir Next LT Pro Demi" w:hAnsi="Avenir Next LT Pro Demi"/>
                              <w:sz w:val="52"/>
                              <w:szCs w:val="52"/>
                              <w:lang w:val="en-US"/>
                            </w:rPr>
                          </w:pPr>
                          <w:r w:rsidRPr="00CC1B4A">
                            <w:rPr>
                              <w:rFonts w:ascii="Avenir Next LT Pro Demi" w:hAnsi="Avenir Next LT Pro Demi"/>
                              <w:sz w:val="52"/>
                              <w:szCs w:val="52"/>
                              <w:lang w:val="en-US"/>
                            </w:rPr>
                            <w:fldChar w:fldCharType="begin"/>
                          </w:r>
                          <w:r w:rsidRPr="00CC1B4A">
                            <w:rPr>
                              <w:rFonts w:ascii="Avenir Next LT Pro Demi" w:hAnsi="Avenir Next LT Pro Demi"/>
                              <w:sz w:val="52"/>
                              <w:szCs w:val="52"/>
                              <w:lang w:val="en-US"/>
                            </w:rPr>
                            <w:instrText xml:space="preserve"> PAGE  \* Arabic  \* MERGEFORMAT </w:instrText>
                          </w:r>
                          <w:r w:rsidRPr="00CC1B4A">
                            <w:rPr>
                              <w:rFonts w:ascii="Avenir Next LT Pro Demi" w:hAnsi="Avenir Next LT Pro Demi"/>
                              <w:sz w:val="52"/>
                              <w:szCs w:val="52"/>
                              <w:lang w:val="en-US"/>
                            </w:rPr>
                            <w:fldChar w:fldCharType="separate"/>
                          </w:r>
                          <w:r w:rsidR="00C478CF">
                            <w:rPr>
                              <w:rFonts w:ascii="Avenir Next LT Pro Demi" w:hAnsi="Avenir Next LT Pro Demi"/>
                              <w:noProof/>
                              <w:sz w:val="52"/>
                              <w:szCs w:val="52"/>
                              <w:lang w:val="en-US"/>
                            </w:rPr>
                            <w:t>3</w:t>
                          </w:r>
                          <w:r w:rsidRPr="00CC1B4A">
                            <w:rPr>
                              <w:rFonts w:ascii="Avenir Next LT Pro Demi" w:hAnsi="Avenir Next LT Pro Demi"/>
                              <w:sz w:val="52"/>
                              <w:szCs w:val="52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4D94AE" id="Teardrop 2" o:spid="_x0000_s1032" style="position:absolute;left:0;text-align:left;margin-left:-.2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7700,647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" adj="-11796480,,5400" path="m,323850c,144993,144993,,323850,l647700,r,323850c647700,502707,502707,647700,323850,647700,144993,647700,,502707,,323850xe" fillcolor="#1cade4 [3204]" stroked="f" strokeweight="1pt">
              <v:fill color2="#335b74 [3215]" angle="135" focus="100%" type="gradient"/>
              <v:stroke joinstyle="miter"/>
              <v:formulas/>
              <v:path arrowok="t" o:connecttype="custom" o:connectlocs="0,323850;323850,0;647700,0;647700,323850;323850,647700;0,323850" o:connectangles="0,0,0,0,0,0" textboxrect="0,0,647700,647700"/>
              <v:textbox inset="0,0,0,0">
                <w:txbxContent>
                  <w:p w14:paraId="4EE390D6" w14:textId="441F2502" w:rsidR="00CC1B4A" w:rsidRPr="00CC1B4A" w:rsidRDefault="00CC1B4A" w:rsidP="00CC1B4A">
                    <w:pPr>
                      <w:jc w:val="center"/>
                      <w:rPr>
                        <w:rFonts w:ascii="Avenir Next LT Pro Demi" w:hAnsi="Avenir Next LT Pro Demi"/>
                        <w:sz w:val="52"/>
                        <w:szCs w:val="52"/>
                        <w:lang w:val="en-US"/>
                      </w:rPr>
                    </w:pPr>
                    <w:r w:rsidRPr="00CC1B4A">
                      <w:rPr>
                        <w:rFonts w:ascii="Avenir Next LT Pro Demi" w:hAnsi="Avenir Next LT Pro Demi"/>
                        <w:sz w:val="52"/>
                        <w:szCs w:val="52"/>
                        <w:lang w:val="en-US"/>
                      </w:rPr>
                      <w:fldChar w:fldCharType="begin"/>
                    </w:r>
                    <w:r w:rsidRPr="00CC1B4A">
                      <w:rPr>
                        <w:rFonts w:ascii="Avenir Next LT Pro Demi" w:hAnsi="Avenir Next LT Pro Demi"/>
                        <w:sz w:val="52"/>
                        <w:szCs w:val="52"/>
                        <w:lang w:val="en-US"/>
                      </w:rPr>
                      <w:instrText xml:space="preserve"> PAGE  \* Arabic  \* MERGEFORMAT </w:instrText>
                    </w:r>
                    <w:r w:rsidRPr="00CC1B4A">
                      <w:rPr>
                        <w:rFonts w:ascii="Avenir Next LT Pro Demi" w:hAnsi="Avenir Next LT Pro Demi"/>
                        <w:sz w:val="52"/>
                        <w:szCs w:val="52"/>
                        <w:lang w:val="en-US"/>
                      </w:rPr>
                      <w:fldChar w:fldCharType="separate"/>
                    </w:r>
                    <w:r w:rsidR="00C478CF">
                      <w:rPr>
                        <w:rFonts w:ascii="Avenir Next LT Pro Demi" w:hAnsi="Avenir Next LT Pro Demi"/>
                        <w:noProof/>
                        <w:sz w:val="52"/>
                        <w:szCs w:val="52"/>
                        <w:lang w:val="en-US"/>
                      </w:rPr>
                      <w:t>3</w:t>
                    </w:r>
                    <w:r w:rsidRPr="00CC1B4A">
                      <w:rPr>
                        <w:rFonts w:ascii="Avenir Next LT Pro Demi" w:hAnsi="Avenir Next LT Pro Demi"/>
                        <w:sz w:val="52"/>
                        <w:szCs w:val="52"/>
                        <w:lang w:val="en-US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BC4E61">
      <w:fldChar w:fldCharType="begin"/>
    </w:r>
    <w:r w:rsidR="00BC4E61">
      <w:instrText xml:space="preserve"> STYLEREF  "Car. predefinito paragrafo"  \* MERGEFORMAT </w:instrText>
    </w:r>
    <w:r w:rsidR="00BC4E61">
      <w:fldChar w:fldCharType="separate"/>
    </w:r>
    <w:r w:rsidR="00C478CF">
      <w:rPr>
        <w:b/>
        <w:bCs/>
        <w:noProof/>
        <w:lang w:val="en-US"/>
      </w:rPr>
      <w:t>Error! Use the Home tab to apply Car. predefinito paragrafo to the text that you want to appear here.</w:t>
    </w:r>
    <w:r w:rsidR="00BC4E61">
      <w:rPr>
        <w:noProof/>
      </w:rPr>
      <w:fldChar w:fldCharType="end"/>
    </w:r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7B"/>
    <w:rsid w:val="000406CC"/>
    <w:rsid w:val="00076172"/>
    <w:rsid w:val="00084C23"/>
    <w:rsid w:val="000909EB"/>
    <w:rsid w:val="000979B6"/>
    <w:rsid w:val="000F3A14"/>
    <w:rsid w:val="00113BEA"/>
    <w:rsid w:val="00131594"/>
    <w:rsid w:val="00145A2B"/>
    <w:rsid w:val="0016400F"/>
    <w:rsid w:val="00175D5D"/>
    <w:rsid w:val="001F30BC"/>
    <w:rsid w:val="0021109C"/>
    <w:rsid w:val="00242760"/>
    <w:rsid w:val="00244AB4"/>
    <w:rsid w:val="00261669"/>
    <w:rsid w:val="0027191F"/>
    <w:rsid w:val="00274373"/>
    <w:rsid w:val="00280226"/>
    <w:rsid w:val="00294DFF"/>
    <w:rsid w:val="002C62DF"/>
    <w:rsid w:val="00336F42"/>
    <w:rsid w:val="00351E29"/>
    <w:rsid w:val="003609E1"/>
    <w:rsid w:val="0036177B"/>
    <w:rsid w:val="003A20E5"/>
    <w:rsid w:val="003D062B"/>
    <w:rsid w:val="004007E9"/>
    <w:rsid w:val="00460B49"/>
    <w:rsid w:val="00463942"/>
    <w:rsid w:val="004962B8"/>
    <w:rsid w:val="004C323A"/>
    <w:rsid w:val="004C57D0"/>
    <w:rsid w:val="004D13BF"/>
    <w:rsid w:val="004D3A78"/>
    <w:rsid w:val="00505918"/>
    <w:rsid w:val="00530ED7"/>
    <w:rsid w:val="005668A2"/>
    <w:rsid w:val="0057263A"/>
    <w:rsid w:val="005B5AC6"/>
    <w:rsid w:val="005C1ABC"/>
    <w:rsid w:val="005C50A7"/>
    <w:rsid w:val="005F247A"/>
    <w:rsid w:val="005F4008"/>
    <w:rsid w:val="00630FF3"/>
    <w:rsid w:val="00641EE4"/>
    <w:rsid w:val="00664C48"/>
    <w:rsid w:val="0066649C"/>
    <w:rsid w:val="00675F86"/>
    <w:rsid w:val="00693E4D"/>
    <w:rsid w:val="006B5E8B"/>
    <w:rsid w:val="006D68E4"/>
    <w:rsid w:val="00770079"/>
    <w:rsid w:val="007777EF"/>
    <w:rsid w:val="007B0DF6"/>
    <w:rsid w:val="00801641"/>
    <w:rsid w:val="008119C6"/>
    <w:rsid w:val="00864478"/>
    <w:rsid w:val="00887175"/>
    <w:rsid w:val="008C1D17"/>
    <w:rsid w:val="0090650E"/>
    <w:rsid w:val="00930106"/>
    <w:rsid w:val="00930388"/>
    <w:rsid w:val="009346B2"/>
    <w:rsid w:val="0094048C"/>
    <w:rsid w:val="009C7DC9"/>
    <w:rsid w:val="00A74A00"/>
    <w:rsid w:val="00A74CEA"/>
    <w:rsid w:val="00AD2AE9"/>
    <w:rsid w:val="00AE372D"/>
    <w:rsid w:val="00AF7F76"/>
    <w:rsid w:val="00B033C9"/>
    <w:rsid w:val="00B8274C"/>
    <w:rsid w:val="00B9626D"/>
    <w:rsid w:val="00BC331D"/>
    <w:rsid w:val="00BC4E61"/>
    <w:rsid w:val="00BD0444"/>
    <w:rsid w:val="00C06422"/>
    <w:rsid w:val="00C118EC"/>
    <w:rsid w:val="00C35317"/>
    <w:rsid w:val="00C478CF"/>
    <w:rsid w:val="00C55459"/>
    <w:rsid w:val="00C93260"/>
    <w:rsid w:val="00C9383B"/>
    <w:rsid w:val="00CA3442"/>
    <w:rsid w:val="00CA6744"/>
    <w:rsid w:val="00CB48CB"/>
    <w:rsid w:val="00CB56F6"/>
    <w:rsid w:val="00CB65D9"/>
    <w:rsid w:val="00CC1B4A"/>
    <w:rsid w:val="00CD6757"/>
    <w:rsid w:val="00CF75A7"/>
    <w:rsid w:val="00D518A1"/>
    <w:rsid w:val="00D550B4"/>
    <w:rsid w:val="00D57C0F"/>
    <w:rsid w:val="00D71CA6"/>
    <w:rsid w:val="00DE3F0F"/>
    <w:rsid w:val="00E03B96"/>
    <w:rsid w:val="00E66ED1"/>
    <w:rsid w:val="00EF439D"/>
    <w:rsid w:val="00EF6880"/>
    <w:rsid w:val="00EF6930"/>
    <w:rsid w:val="00EF74A2"/>
    <w:rsid w:val="00F61794"/>
    <w:rsid w:val="00F96856"/>
    <w:rsid w:val="00FB106E"/>
    <w:rsid w:val="00FB22C1"/>
    <w:rsid w:val="00FB3C5F"/>
    <w:rsid w:val="00FC4150"/>
    <w:rsid w:val="00FC728E"/>
    <w:rsid w:val="00F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DC9"/>
    <w:pPr>
      <w:jc w:val="both"/>
    </w:pPr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61669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i/>
      <w:color w:val="1CADE4" w:themeColor="accent1"/>
      <w:sz w:val="36"/>
      <w:szCs w:val="24"/>
    </w:rPr>
  </w:style>
  <w:style w:type="paragraph" w:styleId="Heading4">
    <w:name w:val="heading 4"/>
    <w:aliases w:val="Nota"/>
    <w:basedOn w:val="Normal"/>
    <w:next w:val="Normal"/>
    <w:link w:val="Heading4Char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918"/>
  </w:style>
  <w:style w:type="paragraph" w:styleId="Footer">
    <w:name w:val="footer"/>
    <w:basedOn w:val="Normal"/>
    <w:link w:val="FooterChar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918"/>
  </w:style>
  <w:style w:type="paragraph" w:customStyle="1" w:styleId="Firmasegreta">
    <w:name w:val="Firma segreta"/>
    <w:basedOn w:val="Normal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DefaultParagraphFont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1669"/>
    <w:rPr>
      <w:rFonts w:ascii="Avenir Next LT Pro" w:eastAsiaTheme="majorEastAsia" w:hAnsi="Avenir Next LT Pro" w:cstheme="majorBidi"/>
      <w:i/>
      <w:noProof/>
      <w:color w:val="1CADE4" w:themeColor="accent1"/>
      <w:sz w:val="36"/>
      <w:szCs w:val="24"/>
    </w:rPr>
  </w:style>
  <w:style w:type="character" w:customStyle="1" w:styleId="Heading4Char">
    <w:name w:val="Heading 4 Char"/>
    <w:aliases w:val="Nota Char"/>
    <w:basedOn w:val="DefaultParagraphFont"/>
    <w:link w:val="Heading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IntenseEmphasis">
    <w:name w:val="Intense Emphasis"/>
    <w:basedOn w:val="DefaultParagraphFont"/>
    <w:uiPriority w:val="21"/>
    <w:rsid w:val="00C06422"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TableGrid">
    <w:name w:val="Table Grid"/>
    <w:basedOn w:val="TableNormal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leNormal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ListParagraph">
    <w:name w:val="List Paragraph"/>
    <w:basedOn w:val="Normal"/>
    <w:uiPriority w:val="34"/>
    <w:qFormat/>
    <w:rsid w:val="009404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9C7D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7DC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C7DC9"/>
    <w:rPr>
      <w:color w:val="6EAC1C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D0444"/>
    <w:rPr>
      <w:color w:val="666666"/>
    </w:rPr>
  </w:style>
  <w:style w:type="table" w:styleId="GridTable5Dark-Accent1">
    <w:name w:val="Grid Table 5 Dark Accent 1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849A67-8317-42C1-8405-CCF9FBA2B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</Template>
  <TotalTime>9</TotalTime>
  <Pages>20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filge</cp:lastModifiedBy>
  <cp:revision>4</cp:revision>
  <cp:lastPrinted>2024-05-10T08:35:00Z</cp:lastPrinted>
  <dcterms:created xsi:type="dcterms:W3CDTF">2024-05-11T10:15:00Z</dcterms:created>
  <dcterms:modified xsi:type="dcterms:W3CDTF">2024-05-11T10:25:00Z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